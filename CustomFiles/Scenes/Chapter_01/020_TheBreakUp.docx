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4815" w14:textId="3B63B80E" w:rsidR="008D0C85" w:rsidRDefault="00505E7F" w:rsidP="000331C7">
      <w:pPr>
        <w:pStyle w:val="Dialogue"/>
      </w:pPr>
      <w:r>
        <w:t>Abbie open</w:t>
      </w:r>
      <w:r w:rsidR="002B7841">
        <w:t>ed</w:t>
      </w:r>
      <w:r>
        <w:t xml:space="preserve"> the door to see her fiancé standing in the breezeway. Surprised by his visit</w:t>
      </w:r>
      <w:r w:rsidR="002B7841">
        <w:t>,</w:t>
      </w:r>
      <w:r>
        <w:t xml:space="preserve"> she said</w:t>
      </w:r>
      <w:r w:rsidR="002B7841">
        <w:t>,</w:t>
      </w:r>
      <w:r>
        <w:t xml:space="preserve"> “Steven</w:t>
      </w:r>
      <w:r w:rsidR="009174C5">
        <w:t>?</w:t>
      </w:r>
      <w:r>
        <w:t xml:space="preserve">” Using a smile to mask her disappointment in him crashing </w:t>
      </w:r>
      <w:r w:rsidR="002B7841">
        <w:t xml:space="preserve">her </w:t>
      </w:r>
      <w:r>
        <w:t xml:space="preserve">evening alone, </w:t>
      </w:r>
      <w:r w:rsidR="002B7841">
        <w:t xml:space="preserve">she said, </w:t>
      </w:r>
      <w:r>
        <w:t xml:space="preserve">“I would </w:t>
      </w:r>
      <w:r w:rsidR="002B7841">
        <w:t>hug you,</w:t>
      </w:r>
      <w:r>
        <w:t xml:space="preserve"> but you’re all wet.</w:t>
      </w:r>
      <w:r w:rsidR="008D0C85">
        <w:t xml:space="preserve"> How about a kiss?</w:t>
      </w:r>
      <w:r>
        <w:t>”</w:t>
      </w:r>
    </w:p>
    <w:p w14:paraId="5506C8E0" w14:textId="07CAEDA3" w:rsidR="008D0C85" w:rsidRDefault="008D0C85" w:rsidP="000331C7">
      <w:pPr>
        <w:pStyle w:val="Dialogue"/>
      </w:pPr>
      <w:r>
        <w:t xml:space="preserve">Abbie noticed that </w:t>
      </w:r>
      <w:r w:rsidRPr="000331C7">
        <w:t>Steven</w:t>
      </w:r>
      <w:r>
        <w:t xml:space="preserve"> was looking down at the ground. She placed her hand under his chin to lift his head up for a kiss. Instead of receiving a</w:t>
      </w:r>
      <w:r w:rsidR="009174C5">
        <w:t xml:space="preserve"> kiss in return</w:t>
      </w:r>
      <w:r>
        <w:t>, she met with cold</w:t>
      </w:r>
      <w:r w:rsidR="002B7841">
        <w:t>,</w:t>
      </w:r>
      <w:r>
        <w:t xml:space="preserve"> lifeless lips. “What’s wrong</w:t>
      </w:r>
      <w:r w:rsidR="00851A07">
        <w:t>?</w:t>
      </w:r>
      <w:r w:rsidR="009174C5">
        <w:t>”</w:t>
      </w:r>
      <w:r>
        <w:t xml:space="preserve"> she asked</w:t>
      </w:r>
      <w:r w:rsidR="00851A07">
        <w:t>.</w:t>
      </w:r>
    </w:p>
    <w:p w14:paraId="1A129819" w14:textId="35BCA2A3" w:rsidR="008D0C85" w:rsidRDefault="008D0C85" w:rsidP="008D0C85">
      <w:pPr>
        <w:pStyle w:val="Dialogue"/>
      </w:pPr>
      <w:r>
        <w:t>Receiving no response from Steven, she invited him into the apartment. “There’s obviously something wrong. Come into the kitchen</w:t>
      </w:r>
      <w:r w:rsidR="002B7841">
        <w:t>,</w:t>
      </w:r>
      <w:r>
        <w:t xml:space="preserve"> and let’s talk.”</w:t>
      </w:r>
    </w:p>
    <w:p w14:paraId="14CCB50D" w14:textId="0AE71D8B" w:rsidR="008D0C85" w:rsidRDefault="008D0C85" w:rsidP="008D0C85">
      <w:pPr>
        <w:pStyle w:val="Dialogue"/>
      </w:pPr>
      <w:r>
        <w:t xml:space="preserve">Steven </w:t>
      </w:r>
      <w:r w:rsidR="00653864">
        <w:t xml:space="preserve">and </w:t>
      </w:r>
      <w:r>
        <w:t xml:space="preserve">Abbie </w:t>
      </w:r>
      <w:r w:rsidR="009174C5">
        <w:t xml:space="preserve">sat </w:t>
      </w:r>
      <w:r w:rsidR="00653864">
        <w:t xml:space="preserve">down </w:t>
      </w:r>
      <w:r w:rsidR="009174C5">
        <w:t xml:space="preserve">at the </w:t>
      </w:r>
      <w:r w:rsidR="00653864">
        <w:t xml:space="preserve">kitchen </w:t>
      </w:r>
      <w:r w:rsidR="009174C5">
        <w:t>table</w:t>
      </w:r>
      <w:r>
        <w:t>. At no point did he make eye contact, his eyes directed down</w:t>
      </w:r>
      <w:r w:rsidR="00F32531">
        <w:t>ward</w:t>
      </w:r>
      <w:r>
        <w:t xml:space="preserve"> the entire time. “Are you hungry?” Abbie asked. “I just made some macaroni and cheese. It’s still hot.” Steven </w:t>
      </w:r>
      <w:r w:rsidR="002B7841">
        <w:t>did not respond</w:t>
      </w:r>
      <w:r>
        <w:t>.</w:t>
      </w:r>
    </w:p>
    <w:p w14:paraId="2E2E1738" w14:textId="5242368E" w:rsidR="00E3707D" w:rsidRDefault="00851A07" w:rsidP="008D0C85">
      <w:pPr>
        <w:pStyle w:val="Dialogue"/>
      </w:pPr>
      <w:r>
        <w:t>E</w:t>
      </w:r>
      <w:r w:rsidR="008D0C85">
        <w:t>xpressing her concern, Abbie said</w:t>
      </w:r>
      <w:r w:rsidR="002B7841">
        <w:t>,</w:t>
      </w:r>
      <w:r w:rsidR="008D0C85">
        <w:t xml:space="preserve"> “</w:t>
      </w:r>
      <w:r w:rsidR="002B7841">
        <w:t>O</w:t>
      </w:r>
      <w:r w:rsidR="008D0C85">
        <w:t>kay Steven, now you’re scaring me. You won’t even look at me. You haven’t said a word. What’s going on?”</w:t>
      </w:r>
    </w:p>
    <w:p w14:paraId="48E5B7AD" w14:textId="3F7E369D" w:rsidR="00E93081" w:rsidRDefault="00E93081" w:rsidP="008D0C85">
      <w:pPr>
        <w:pStyle w:val="Dialogue"/>
      </w:pPr>
      <w:r>
        <w:t>Finding himself unable to look Abbie in the eyes, Steven kept his head lowered and answered, “This is going to be even harder than I thought.”</w:t>
      </w:r>
    </w:p>
    <w:p w14:paraId="044DF5ED" w14:textId="77777777" w:rsidR="00E93081" w:rsidRDefault="00E93081" w:rsidP="008D0C85">
      <w:pPr>
        <w:pStyle w:val="Dialogue"/>
      </w:pPr>
      <w:r>
        <w:t>“What is going to be harder than you thought?” asked Abbie.</w:t>
      </w:r>
    </w:p>
    <w:p w14:paraId="269D2461" w14:textId="6AB5696E" w:rsidR="00E93081" w:rsidRDefault="00E93081" w:rsidP="008D0C85">
      <w:pPr>
        <w:pStyle w:val="Dialogue"/>
      </w:pPr>
      <w:r>
        <w:t>“Oh</w:t>
      </w:r>
      <w:r w:rsidR="002B7841">
        <w:t>,</w:t>
      </w:r>
      <w:r>
        <w:t xml:space="preserve"> Abbie</w:t>
      </w:r>
      <w:r w:rsidR="003D768A">
        <w:t>.</w:t>
      </w:r>
      <w:r>
        <w:t xml:space="preserve">” </w:t>
      </w:r>
    </w:p>
    <w:p w14:paraId="675D7E06" w14:textId="5133BC34" w:rsidR="00E93081" w:rsidRDefault="00E93081" w:rsidP="008D0C85">
      <w:pPr>
        <w:pStyle w:val="Dialogue"/>
      </w:pPr>
      <w:r>
        <w:t>“Come on Steven, open up. Whatever it is</w:t>
      </w:r>
      <w:r w:rsidR="002B7841">
        <w:t>,</w:t>
      </w:r>
      <w:r>
        <w:t xml:space="preserve"> </w:t>
      </w:r>
      <w:r w:rsidR="002B7841">
        <w:t>we’ll</w:t>
      </w:r>
      <w:r>
        <w:t xml:space="preserve"> figure </w:t>
      </w:r>
      <w:r w:rsidR="002B7841">
        <w:t xml:space="preserve">it </w:t>
      </w:r>
      <w:r>
        <w:t>out together.”</w:t>
      </w:r>
    </w:p>
    <w:p w14:paraId="1D392FE4" w14:textId="77777777" w:rsidR="00E93081" w:rsidRDefault="00E93081" w:rsidP="008D0C85">
      <w:pPr>
        <w:pStyle w:val="Dialogue"/>
      </w:pPr>
      <w:r>
        <w:t>Steven finally seemed ready to say what he came to say, “I’m not ready to get married.”</w:t>
      </w:r>
    </w:p>
    <w:p w14:paraId="65722DCC" w14:textId="20BE0B1A" w:rsidR="0047373A" w:rsidRDefault="00E93081" w:rsidP="008D0C85">
      <w:pPr>
        <w:pStyle w:val="Dialogue"/>
      </w:pPr>
      <w:r>
        <w:t>“Steven, I understand. It’s totally normal to have doubts so soon after</w:t>
      </w:r>
      <w:r w:rsidR="002B7841">
        <w:t xml:space="preserve"> an </w:t>
      </w:r>
      <w:r>
        <w:t>engagement</w:t>
      </w:r>
      <w:r w:rsidR="002B7841">
        <w:t xml:space="preserve">. </w:t>
      </w:r>
      <w:r>
        <w:t>Look, we have</w:t>
      </w:r>
      <w:r w:rsidR="002B7841">
        <w:t>n’t</w:t>
      </w:r>
      <w:r>
        <w:t xml:space="preserve"> announced</w:t>
      </w:r>
      <w:r w:rsidR="0047373A">
        <w:t xml:space="preserve"> a date</w:t>
      </w:r>
      <w:r w:rsidR="002B7841">
        <w:t xml:space="preserve"> yet</w:t>
      </w:r>
      <w:r w:rsidR="0047373A">
        <w:t>, and I see no need to rush things. I waited this long</w:t>
      </w:r>
      <w:r w:rsidR="002B7841">
        <w:t>.</w:t>
      </w:r>
      <w:r w:rsidR="0047373A">
        <w:t xml:space="preserve"> I don’t mind waiting a little longer to get you past your nerves.</w:t>
      </w:r>
      <w:r>
        <w:t>”</w:t>
      </w:r>
    </w:p>
    <w:p w14:paraId="19E27A2E" w14:textId="38F1B987" w:rsidR="0047373A" w:rsidRDefault="0047373A" w:rsidP="008D0C85">
      <w:pPr>
        <w:pStyle w:val="Dialogue"/>
      </w:pPr>
      <w:r>
        <w:t>“That’s not going to work Abbie. I’ve made up my mind</w:t>
      </w:r>
      <w:r w:rsidR="00653864">
        <w:t>.</w:t>
      </w:r>
      <w:r>
        <w:t>”</w:t>
      </w:r>
    </w:p>
    <w:p w14:paraId="3010CBE4" w14:textId="7B02350F" w:rsidR="0047373A" w:rsidRDefault="0047373A" w:rsidP="008D0C85">
      <w:pPr>
        <w:pStyle w:val="Dialogue"/>
      </w:pPr>
      <w:r>
        <w:t>“I just spent the last week and a half announcing to the world that we</w:t>
      </w:r>
      <w:r w:rsidR="002B7841">
        <w:t>’</w:t>
      </w:r>
      <w:r>
        <w:t xml:space="preserve">re going to be married. </w:t>
      </w:r>
      <w:r w:rsidR="002B7841">
        <w:t>Do y</w:t>
      </w:r>
      <w:r>
        <w:t xml:space="preserve">ou know how humiliating </w:t>
      </w:r>
      <w:r w:rsidR="002B7841">
        <w:t xml:space="preserve">it </w:t>
      </w:r>
      <w:r>
        <w:t>will be to tell everybody the engagement is off? Honey, I know it’s scary. Let’s take a couple</w:t>
      </w:r>
      <w:r w:rsidR="002B7841">
        <w:t xml:space="preserve"> of</w:t>
      </w:r>
      <w:r>
        <w:t xml:space="preserve"> months without any wedding talk. </w:t>
      </w:r>
      <w:r w:rsidR="009174C5">
        <w:t>I</w:t>
      </w:r>
      <w:r>
        <w:t xml:space="preserve">f you’re still </w:t>
      </w:r>
      <w:r w:rsidR="009174C5">
        <w:t>having doubts</w:t>
      </w:r>
      <w:r>
        <w:t xml:space="preserve">, </w:t>
      </w:r>
      <w:r w:rsidR="002B7841">
        <w:t>we can</w:t>
      </w:r>
      <w:r>
        <w:t xml:space="preserve"> discuss our options then.”</w:t>
      </w:r>
    </w:p>
    <w:p w14:paraId="50CAC584" w14:textId="13DEEAD2" w:rsidR="0047373A" w:rsidRDefault="0047373A" w:rsidP="008D0C85">
      <w:pPr>
        <w:pStyle w:val="Dialogue"/>
      </w:pPr>
      <w:r>
        <w:t>“We can’t wait that long Abbie.”</w:t>
      </w:r>
    </w:p>
    <w:p w14:paraId="48A3278A" w14:textId="77777777" w:rsidR="0047373A" w:rsidRDefault="0047373A" w:rsidP="008D0C85">
      <w:pPr>
        <w:pStyle w:val="Dialogue"/>
      </w:pPr>
      <w:r>
        <w:t>“What’s the rush? Is there another woman?”</w:t>
      </w:r>
    </w:p>
    <w:p w14:paraId="5130ECE4" w14:textId="208B677A" w:rsidR="0047373A" w:rsidRDefault="009174C5" w:rsidP="008D0C85">
      <w:pPr>
        <w:pStyle w:val="Dialogue"/>
      </w:pPr>
      <w:r>
        <w:lastRenderedPageBreak/>
        <w:t xml:space="preserve">That </w:t>
      </w:r>
      <w:r w:rsidR="0047373A">
        <w:t>question seem</w:t>
      </w:r>
      <w:r>
        <w:t>ed</w:t>
      </w:r>
      <w:r w:rsidR="0047373A">
        <w:t xml:space="preserve"> to give Steven enough confidence to finally look up at Abbie and state, “Of course not! You know I wouldn’t do that to you.”</w:t>
      </w:r>
    </w:p>
    <w:p w14:paraId="038A5F24" w14:textId="43C6036B" w:rsidR="0047373A" w:rsidRDefault="0047373A" w:rsidP="008D0C85">
      <w:pPr>
        <w:pStyle w:val="Dialogue"/>
      </w:pPr>
      <w:r>
        <w:t>“</w:t>
      </w:r>
      <w:r w:rsidR="002B7841">
        <w:t xml:space="preserve">Well then, </w:t>
      </w:r>
      <w:r>
        <w:t>what is it Steven? What aren’t you telling me?” asked Abbie.</w:t>
      </w:r>
    </w:p>
    <w:p w14:paraId="5F066D21" w14:textId="5EC5DFC2" w:rsidR="000C5245" w:rsidRDefault="009174C5" w:rsidP="008D0C85">
      <w:pPr>
        <w:pStyle w:val="Dialogue"/>
      </w:pPr>
      <w:r>
        <w:t xml:space="preserve">Steven placed both of his hands over his face and rubbed up and down before saying, </w:t>
      </w:r>
      <w:r w:rsidR="0047373A">
        <w:t>“There is a 14</w:t>
      </w:r>
      <w:r w:rsidR="002B7841">
        <w:t>-</w:t>
      </w:r>
      <w:r w:rsidR="0047373A">
        <w:t>day return policy on the ring. If I don’t return it in time</w:t>
      </w:r>
      <w:r w:rsidR="002B7841">
        <w:t>,</w:t>
      </w:r>
      <w:r w:rsidR="0047373A">
        <w:t xml:space="preserve"> I can’t get my money back</w:t>
      </w:r>
      <w:r w:rsidR="000C5245">
        <w:t>.”</w:t>
      </w:r>
    </w:p>
    <w:p w14:paraId="67D6002D" w14:textId="0D0B59E7" w:rsidR="00033DBF" w:rsidRDefault="00033DBF" w:rsidP="008D0C85">
      <w:pPr>
        <w:pStyle w:val="Dialogue"/>
      </w:pPr>
      <w:r>
        <w:t>Feeling both insulted and shocked, Abbie asked</w:t>
      </w:r>
      <w:r w:rsidR="002B7841">
        <w:t>,</w:t>
      </w:r>
      <w:r>
        <w:t xml:space="preserve"> “You called to ask the</w:t>
      </w:r>
      <w:r w:rsidR="002B7841">
        <w:t>ir</w:t>
      </w:r>
      <w:r>
        <w:t xml:space="preserve"> return policy?”</w:t>
      </w:r>
    </w:p>
    <w:p w14:paraId="1610F80E" w14:textId="0640EA42" w:rsidR="00033DBF" w:rsidRDefault="00033DBF" w:rsidP="008D0C85">
      <w:pPr>
        <w:pStyle w:val="Dialogue"/>
      </w:pPr>
      <w:r>
        <w:t>“No! I asked them when I bought the ring</w:t>
      </w:r>
      <w:r w:rsidR="002B7841">
        <w:t>,</w:t>
      </w:r>
      <w:r>
        <w:t>” said Steven feeling his reasoning would make sense to Abbie.</w:t>
      </w:r>
    </w:p>
    <w:p w14:paraId="5C887F8C" w14:textId="2A1F6B2C" w:rsidR="00033DBF" w:rsidRDefault="00033DBF" w:rsidP="008D0C85">
      <w:pPr>
        <w:pStyle w:val="Dialogue"/>
      </w:pPr>
      <w:r>
        <w:t xml:space="preserve">“You asked about their return policy when you </w:t>
      </w:r>
      <w:r w:rsidR="00851A07">
        <w:t>were</w:t>
      </w:r>
      <w:r>
        <w:t xml:space="preserve"> buying </w:t>
      </w:r>
      <w:r w:rsidR="00851A07">
        <w:t xml:space="preserve">my engagement </w:t>
      </w:r>
      <w:r>
        <w:t>ring</w:t>
      </w:r>
      <w:r w:rsidR="00851A07">
        <w:t>!</w:t>
      </w:r>
      <w:r>
        <w:t xml:space="preserve">?” replied a doubly shocked and doubly insulted </w:t>
      </w:r>
      <w:r w:rsidR="00851A07">
        <w:t>Abbie</w:t>
      </w:r>
      <w:r>
        <w:t>.</w:t>
      </w:r>
    </w:p>
    <w:p w14:paraId="6E9AB956" w14:textId="73086E98" w:rsidR="00033DBF" w:rsidRDefault="00033DBF" w:rsidP="008D0C85">
      <w:pPr>
        <w:pStyle w:val="Dialogue"/>
      </w:pPr>
      <w:r>
        <w:t xml:space="preserve">Steven looked down </w:t>
      </w:r>
      <w:r w:rsidR="002B7841">
        <w:t>in shame</w:t>
      </w:r>
      <w:r>
        <w:t xml:space="preserve"> and said, “It sounds terrible when you say it like that.”</w:t>
      </w:r>
    </w:p>
    <w:p w14:paraId="32AE229B" w14:textId="3C55111D" w:rsidR="00033DBF" w:rsidRDefault="00033DBF" w:rsidP="008D0C85">
      <w:pPr>
        <w:pStyle w:val="Dialogue"/>
      </w:pPr>
      <w:r>
        <w:t>“That’s because it is terrible</w:t>
      </w:r>
      <w:r w:rsidR="002F7306">
        <w:t>!</w:t>
      </w:r>
      <w:r>
        <w:t xml:space="preserve"> Why in the hell would you ask about the</w:t>
      </w:r>
      <w:r w:rsidR="009174C5">
        <w:t>ir</w:t>
      </w:r>
      <w:r>
        <w:t xml:space="preserve"> return policy </w:t>
      </w:r>
      <w:r w:rsidR="002B7841">
        <w:t xml:space="preserve">when buying me </w:t>
      </w:r>
      <w:r>
        <w:t>an engagement ring</w:t>
      </w:r>
      <w:r w:rsidR="009174C5">
        <w:t>!</w:t>
      </w:r>
      <w:r>
        <w:t>?”</w:t>
      </w:r>
    </w:p>
    <w:p w14:paraId="400AC86F" w14:textId="47253501" w:rsidR="00033DBF" w:rsidRDefault="00033DBF" w:rsidP="008D0C85">
      <w:pPr>
        <w:pStyle w:val="Dialogue"/>
      </w:pPr>
      <w:r>
        <w:t>“I don’t know Abbie. Maybe I was worried you wouldn’t say yes</w:t>
      </w:r>
      <w:r w:rsidR="00851A07">
        <w:t>,</w:t>
      </w:r>
      <w:r>
        <w:t>” said Steven sounding like he was trying to convince himself.</w:t>
      </w:r>
    </w:p>
    <w:p w14:paraId="1DD6D257" w14:textId="3F39B365" w:rsidR="00033DBF" w:rsidRDefault="00033DBF" w:rsidP="00033DBF">
      <w:pPr>
        <w:pStyle w:val="Dialogue"/>
      </w:pPr>
      <w:r>
        <w:t>“</w:t>
      </w:r>
      <w:proofErr w:type="gramStart"/>
      <w:r>
        <w:t>That’s bull</w:t>
      </w:r>
      <w:r w:rsidR="002B7841">
        <w:t>shit</w:t>
      </w:r>
      <w:proofErr w:type="gramEnd"/>
      <w:r w:rsidR="002B7841">
        <w:t xml:space="preserve"> </w:t>
      </w:r>
      <w:r>
        <w:t>Steven! You know I’ve been waiting for years for you to propose. There is no way I would ever have said no</w:t>
      </w:r>
      <w:r w:rsidR="002F7306">
        <w:t>!</w:t>
      </w:r>
      <w:r>
        <w:t>” shouted Abbie. “If you knew you didn’t want to marry me</w:t>
      </w:r>
      <w:r w:rsidR="002B7841">
        <w:t>,</w:t>
      </w:r>
      <w:r>
        <w:t xml:space="preserve"> then why on earth would you propose?”</w:t>
      </w:r>
    </w:p>
    <w:p w14:paraId="7666842F" w14:textId="3B1DF61E" w:rsidR="00366E91" w:rsidRDefault="00700AD4" w:rsidP="00033DBF">
      <w:pPr>
        <w:pStyle w:val="Dialogue"/>
      </w:pPr>
      <w:r>
        <w:t xml:space="preserve">As </w:t>
      </w:r>
      <w:r w:rsidR="002B7841">
        <w:t>the</w:t>
      </w:r>
      <w:r>
        <w:t xml:space="preserve"> intensity in Abbie’s voice rose, Steven</w:t>
      </w:r>
      <w:r w:rsidR="002B7841">
        <w:t>’</w:t>
      </w:r>
      <w:r>
        <w:t>s voice took on a quiet and apologetic tone.</w:t>
      </w:r>
      <w:r w:rsidR="00366E91">
        <w:t xml:space="preserve"> “I don’t know Abbie. I guess after five years together, it seemed like the next step to take</w:t>
      </w:r>
      <w:r w:rsidR="00653864">
        <w:t xml:space="preserve">. </w:t>
      </w:r>
      <w:r w:rsidR="00366E91">
        <w:t xml:space="preserve">I think I knew even before I went to the jeweler. I can’t explain why </w:t>
      </w:r>
      <w:r w:rsidR="002B7841">
        <w:t xml:space="preserve">I </w:t>
      </w:r>
      <w:r w:rsidR="00366E91">
        <w:t>didn’t stop then.”</w:t>
      </w:r>
    </w:p>
    <w:p w14:paraId="4147D464" w14:textId="4EB3AB36" w:rsidR="0087575C" w:rsidRDefault="00366E91" w:rsidP="00033DBF">
      <w:pPr>
        <w:pStyle w:val="Dialogue"/>
      </w:pPr>
      <w:r>
        <w:t xml:space="preserve">“Damn </w:t>
      </w:r>
      <w:proofErr w:type="gramStart"/>
      <w:r>
        <w:t>it</w:t>
      </w:r>
      <w:proofErr w:type="gramEnd"/>
      <w:r>
        <w:t xml:space="preserve"> Steven!” Abbie said as she took off the ring and </w:t>
      </w:r>
      <w:r w:rsidR="002B7841">
        <w:t>shoved it at</w:t>
      </w:r>
      <w:r>
        <w:t xml:space="preserve"> </w:t>
      </w:r>
      <w:r w:rsidR="002F7306">
        <w:t>him</w:t>
      </w:r>
      <w:r>
        <w:t>. “Go ahead and return the ring</w:t>
      </w:r>
      <w:r w:rsidR="002B7841">
        <w:t>.</w:t>
      </w:r>
      <w:r>
        <w:t xml:space="preserve"> I don’t want it anymore anyway. If you were having doubts, I wish you would have talked to me before proposing. Whenever you’re finally ready to commit to me, I want </w:t>
      </w:r>
      <w:r w:rsidR="002B7841">
        <w:t>a different</w:t>
      </w:r>
      <w:r>
        <w:t xml:space="preserve"> ring. </w:t>
      </w:r>
      <w:r w:rsidR="002B7841">
        <w:t>D</w:t>
      </w:r>
      <w:r>
        <w:t>on’t waste any time trying to find this one again!” exclaimed Abbie in a voice that was getting louder with each sentence.</w:t>
      </w:r>
    </w:p>
    <w:p w14:paraId="188938CC" w14:textId="77777777" w:rsidR="0087575C" w:rsidRDefault="0087575C" w:rsidP="00033DBF">
      <w:pPr>
        <w:pStyle w:val="Dialogue"/>
      </w:pPr>
      <w:r>
        <w:t>“I don’t think you understand Abbie. I’m not just breaking off the engagement. I think we need some time apart.”</w:t>
      </w:r>
    </w:p>
    <w:p w14:paraId="7BD7B8B5" w14:textId="34C22602" w:rsidR="00575F8E" w:rsidRDefault="0087575C" w:rsidP="00033DBF">
      <w:pPr>
        <w:pStyle w:val="Dialogue"/>
      </w:pPr>
      <w:r>
        <w:lastRenderedPageBreak/>
        <w:t>“You’re ending our relationship</w:t>
      </w:r>
      <w:r w:rsidR="00851A07">
        <w:t>!</w:t>
      </w:r>
      <w:r>
        <w:t>?” asked Abbie as tears flowed uncontrollably from her eyes.</w:t>
      </w:r>
    </w:p>
    <w:p w14:paraId="779613FD" w14:textId="20E0BEC7" w:rsidR="00575F8E" w:rsidRDefault="00575F8E" w:rsidP="00033DBF">
      <w:pPr>
        <w:pStyle w:val="Dialogue"/>
      </w:pPr>
      <w:r>
        <w:t>“Yes Abbie</w:t>
      </w:r>
      <w:r w:rsidR="009174C5">
        <w:t xml:space="preserve">. </w:t>
      </w:r>
      <w:r>
        <w:t>I think that’s best. At least for a while.”</w:t>
      </w:r>
    </w:p>
    <w:p w14:paraId="0A01074D" w14:textId="1F105EAB" w:rsidR="004C2CE7" w:rsidRDefault="00575F8E" w:rsidP="00033DBF">
      <w:pPr>
        <w:pStyle w:val="Dialogue"/>
      </w:pPr>
      <w:r>
        <w:t>Abbie burst into a full</w:t>
      </w:r>
      <w:r w:rsidR="002B7841">
        <w:t>-</w:t>
      </w:r>
      <w:r>
        <w:t>out crying episode. “I can’t believe this is happening! I gave you five years of my life</w:t>
      </w:r>
      <w:r w:rsidR="002B7841">
        <w:t>,</w:t>
      </w:r>
      <w:r w:rsidR="004C2CE7">
        <w:t xml:space="preserve"> and now you’re just going to dump me? You led me to believe that we would spend our lives together. Why would you do that to me?”</w:t>
      </w:r>
    </w:p>
    <w:p w14:paraId="1568F649" w14:textId="11ADD73E" w:rsidR="004C2CE7" w:rsidRDefault="004C2CE7" w:rsidP="00033DBF">
      <w:pPr>
        <w:pStyle w:val="Dialogue"/>
      </w:pPr>
      <w:r>
        <w:t>“I thought we were going to end up together. At least that’s what I told myself. I’m sorry</w:t>
      </w:r>
      <w:r w:rsidR="002F7306">
        <w:t>,</w:t>
      </w:r>
      <w:r>
        <w:t>” apologized Steven.</w:t>
      </w:r>
    </w:p>
    <w:p w14:paraId="231D6552" w14:textId="326FF545" w:rsidR="004C2CE7" w:rsidRDefault="004C2CE7" w:rsidP="004C2CE7">
      <w:pPr>
        <w:pStyle w:val="FictionParagraph"/>
      </w:pPr>
      <w:r>
        <w:t>Reaching a level nearing hysteria, Abbie got up, went to the front door</w:t>
      </w:r>
      <w:r w:rsidR="002B7841">
        <w:t>,</w:t>
      </w:r>
      <w:r>
        <w:t xml:space="preserve"> and grabbed her keys. Abbie was </w:t>
      </w:r>
      <w:r w:rsidR="002B7841">
        <w:t xml:space="preserve">in </w:t>
      </w:r>
      <w:r>
        <w:t>such a hurry to leave the apartment</w:t>
      </w:r>
      <w:r w:rsidR="002B7841">
        <w:t xml:space="preserve"> that</w:t>
      </w:r>
      <w:r>
        <w:t xml:space="preserve"> she didn’t </w:t>
      </w:r>
      <w:r w:rsidR="00851A07">
        <w:t xml:space="preserve">take anything else </w:t>
      </w:r>
      <w:r>
        <w:t xml:space="preserve">on her way out. Even though it was </w:t>
      </w:r>
      <w:proofErr w:type="gramStart"/>
      <w:r>
        <w:t>fairly cold</w:t>
      </w:r>
      <w:proofErr w:type="gramEnd"/>
      <w:r>
        <w:t xml:space="preserve"> out</w:t>
      </w:r>
      <w:r w:rsidR="002B7841">
        <w:t>side</w:t>
      </w:r>
      <w:r>
        <w:t xml:space="preserve">, she slipped on </w:t>
      </w:r>
      <w:r w:rsidR="002B7841">
        <w:t xml:space="preserve">her open-toed </w:t>
      </w:r>
      <w:r>
        <w:t>flip-flops to make a faster exit.</w:t>
      </w:r>
    </w:p>
    <w:p w14:paraId="2F87F505" w14:textId="1807194D" w:rsidR="004C2CE7" w:rsidRDefault="004C2CE7" w:rsidP="00033DBF">
      <w:pPr>
        <w:pStyle w:val="Dialogue"/>
      </w:pPr>
      <w:r>
        <w:t xml:space="preserve">Before slamming the door behind her, she </w:t>
      </w:r>
      <w:r w:rsidR="000331C7">
        <w:t>shouted</w:t>
      </w:r>
      <w:r>
        <w:t xml:space="preserve"> </w:t>
      </w:r>
      <w:r w:rsidR="000331C7">
        <w:t>a demand</w:t>
      </w:r>
      <w:r>
        <w:t xml:space="preserve"> to Steven, “Anything that you don’t want </w:t>
      </w:r>
      <w:r w:rsidR="002B7841">
        <w:t xml:space="preserve">to be </w:t>
      </w:r>
      <w:r>
        <w:t>thrown away</w:t>
      </w:r>
      <w:r w:rsidR="002B7841">
        <w:t>,</w:t>
      </w:r>
      <w:r>
        <w:t xml:space="preserve"> better be out of here by the time I get back! I’m going to </w:t>
      </w:r>
      <w:r w:rsidR="002F7306">
        <w:t>dispose of</w:t>
      </w:r>
      <w:r>
        <w:t xml:space="preserve"> anything that reminds me of you! I don’t ever want to see you again!” </w:t>
      </w:r>
    </w:p>
    <w:p w14:paraId="2864BD9A" w14:textId="61E96827" w:rsidR="0087575C" w:rsidRDefault="00C02ECB" w:rsidP="004C2CE7">
      <w:pPr>
        <w:pStyle w:val="FictionParagraph"/>
      </w:pPr>
      <w:r>
        <w:t>Abbie was still crying</w:t>
      </w:r>
      <w:r w:rsidR="00851A07">
        <w:t xml:space="preserve"> hysterically</w:t>
      </w:r>
      <w:r>
        <w:t xml:space="preserve">. She had no idea where she was going or what she was going to do. </w:t>
      </w:r>
      <w:r w:rsidR="002B7841">
        <w:t>Abbie</w:t>
      </w:r>
      <w:r>
        <w:t xml:space="preserve"> walked slowly to her car</w:t>
      </w:r>
      <w:r w:rsidR="002B7841">
        <w:t>,</w:t>
      </w:r>
      <w:r>
        <w:t xml:space="preserve"> hoping that Steven would chase after her. By the time she got to her car</w:t>
      </w:r>
      <w:r w:rsidR="002B7841">
        <w:t>,</w:t>
      </w:r>
      <w:r>
        <w:t xml:space="preserve"> she was soaked by the rain. She started </w:t>
      </w:r>
      <w:r w:rsidR="008D6BE6">
        <w:t>her</w:t>
      </w:r>
      <w:r>
        <w:t xml:space="preserve"> car</w:t>
      </w:r>
      <w:r w:rsidR="008D6BE6">
        <w:t>,</w:t>
      </w:r>
      <w:r>
        <w:t xml:space="preserve"> turned on the heat</w:t>
      </w:r>
      <w:r w:rsidR="00851A07">
        <w:t>,</w:t>
      </w:r>
      <w:r w:rsidR="008D6BE6">
        <w:t xml:space="preserve"> and sat there waiting for Steven to find her.</w:t>
      </w:r>
      <w:r w:rsidR="00116E67">
        <w:t xml:space="preserve"> </w:t>
      </w:r>
      <w:r w:rsidR="008D6BE6">
        <w:t>After waiting for 15 minutes with no sign of Steven, Abbie thrust the car in</w:t>
      </w:r>
      <w:r w:rsidR="003D768A">
        <w:t>to</w:t>
      </w:r>
      <w:r w:rsidR="008D6BE6">
        <w:t xml:space="preserve"> gear and took off.</w:t>
      </w:r>
    </w:p>
    <w:sectPr w:rsidR="0087575C" w:rsidSect="0099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Dc3NjEzNTU2NjNT0lEKTi0uzszPAykwNKgFAF3dchMtAAAA"/>
    <w:docVar w:name="dgnword-docGUID" w:val="{E91D2850-3CF7-47BA-80D6-82DBC103AB26}"/>
    <w:docVar w:name="dgnword-drafile" w:val="C:\Users\mikeu\AppData\Local\Temp\dra1A0D.tmp"/>
    <w:docVar w:name="dgnword-eventsink" w:val="527375776"/>
  </w:docVars>
  <w:rsids>
    <w:rsidRoot w:val="00505E7F"/>
    <w:rsid w:val="000331C7"/>
    <w:rsid w:val="00033DBF"/>
    <w:rsid w:val="000C5245"/>
    <w:rsid w:val="00116E67"/>
    <w:rsid w:val="00240EAA"/>
    <w:rsid w:val="0028127D"/>
    <w:rsid w:val="002B7841"/>
    <w:rsid w:val="002F7306"/>
    <w:rsid w:val="00302520"/>
    <w:rsid w:val="00316496"/>
    <w:rsid w:val="00366E91"/>
    <w:rsid w:val="003D768A"/>
    <w:rsid w:val="003F5116"/>
    <w:rsid w:val="0047373A"/>
    <w:rsid w:val="004C0463"/>
    <w:rsid w:val="004C2CE7"/>
    <w:rsid w:val="00505E7F"/>
    <w:rsid w:val="005266D3"/>
    <w:rsid w:val="00575F8E"/>
    <w:rsid w:val="00653864"/>
    <w:rsid w:val="00695523"/>
    <w:rsid w:val="006A0AE3"/>
    <w:rsid w:val="006D2C43"/>
    <w:rsid w:val="006E30B3"/>
    <w:rsid w:val="006E65AD"/>
    <w:rsid w:val="00700AD4"/>
    <w:rsid w:val="00851A07"/>
    <w:rsid w:val="0087575C"/>
    <w:rsid w:val="008D0C85"/>
    <w:rsid w:val="008D6BE6"/>
    <w:rsid w:val="008E1349"/>
    <w:rsid w:val="009021CD"/>
    <w:rsid w:val="009174C5"/>
    <w:rsid w:val="00963BC7"/>
    <w:rsid w:val="009943EB"/>
    <w:rsid w:val="00A6226B"/>
    <w:rsid w:val="00AF098E"/>
    <w:rsid w:val="00BC44C8"/>
    <w:rsid w:val="00C02ECB"/>
    <w:rsid w:val="00D252C9"/>
    <w:rsid w:val="00D95FE6"/>
    <w:rsid w:val="00E3707D"/>
    <w:rsid w:val="00E93081"/>
    <w:rsid w:val="00ED0B14"/>
    <w:rsid w:val="00F3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CB26"/>
  <w15:chartTrackingRefBased/>
  <w15:docId w15:val="{B1687115-7739-44A3-A469-913D5D68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31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sid w:val="00F3253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32531"/>
  </w:style>
  <w:style w:type="paragraph" w:styleId="ListParagraph">
    <w:name w:val="List Paragraph"/>
    <w:basedOn w:val="Normal"/>
    <w:uiPriority w:val="34"/>
    <w:qFormat/>
    <w:rsid w:val="00F32531"/>
    <w:pPr>
      <w:ind w:left="720"/>
      <w:contextualSpacing/>
    </w:pPr>
  </w:style>
  <w:style w:type="character" w:customStyle="1" w:styleId="InternalDialogue">
    <w:name w:val="Internal Dialogue"/>
    <w:basedOn w:val="DefaultParagraphFont"/>
    <w:uiPriority w:val="1"/>
    <w:qFormat/>
    <w:rsid w:val="00F32531"/>
    <w:rPr>
      <w:i/>
    </w:rPr>
  </w:style>
  <w:style w:type="character" w:customStyle="1" w:styleId="Timeline">
    <w:name w:val="Timeline"/>
    <w:basedOn w:val="InternalDialogue"/>
    <w:uiPriority w:val="1"/>
    <w:qFormat/>
    <w:rsid w:val="00F32531"/>
    <w:rPr>
      <w:rFonts w:ascii="Cambria" w:hAnsi="Cambria"/>
      <w:i w:val="0"/>
      <w:color w:val="595959" w:themeColor="text1" w:themeTint="A6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25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31"/>
    <w:rPr>
      <w:rFonts w:ascii="Segoe UI" w:hAnsi="Segoe UI" w:cs="Segoe UI"/>
      <w:sz w:val="18"/>
      <w:szCs w:val="18"/>
    </w:rPr>
  </w:style>
  <w:style w:type="paragraph" w:customStyle="1" w:styleId="TextingBlock">
    <w:name w:val="Texting Block"/>
    <w:basedOn w:val="Normal"/>
    <w:qFormat/>
    <w:rsid w:val="00F32531"/>
    <w:pPr>
      <w:ind w:left="720" w:right="720" w:hanging="576"/>
      <w:mirrorIndents/>
    </w:pPr>
  </w:style>
  <w:style w:type="character" w:customStyle="1" w:styleId="TextingLabel">
    <w:name w:val="Texting Label"/>
    <w:basedOn w:val="Timeline"/>
    <w:uiPriority w:val="1"/>
    <w:qFormat/>
    <w:rsid w:val="00F32531"/>
    <w:rPr>
      <w:rFonts w:ascii="Cambria" w:hAnsi="Cambria"/>
      <w:i w:val="0"/>
      <w:color w:val="595959" w:themeColor="text1" w:themeTint="A6"/>
      <w:sz w:val="24"/>
    </w:rPr>
  </w:style>
  <w:style w:type="paragraph" w:customStyle="1" w:styleId="Dialogue">
    <w:name w:val="Dialogue"/>
    <w:basedOn w:val="Normal"/>
    <w:qFormat/>
    <w:rsid w:val="00F32531"/>
    <w:pPr>
      <w:ind w:firstLine="432"/>
    </w:pPr>
    <w:rPr>
      <w:color w:val="365F91" w:themeColor="accent1" w:themeShade="BF"/>
    </w:rPr>
  </w:style>
  <w:style w:type="paragraph" w:customStyle="1" w:styleId="FictionParagraph">
    <w:name w:val="Fiction Paragraph"/>
    <w:basedOn w:val="Normal"/>
    <w:qFormat/>
    <w:rsid w:val="00F32531"/>
    <w:pPr>
      <w:ind w:firstLine="432"/>
    </w:pPr>
  </w:style>
  <w:style w:type="paragraph" w:customStyle="1" w:styleId="FirstFictionParagraph">
    <w:name w:val="First Fiction Paragraph"/>
    <w:basedOn w:val="FictionParagraph"/>
    <w:qFormat/>
    <w:rsid w:val="00F32531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u\OneDrive\Documents\Custom%20Office%20Templates\Nove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NovelTemplate</Template>
  <TotalTime>143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Urban</dc:creator>
  <cp:keywords/>
  <dc:description/>
  <cp:lastModifiedBy>Mike Urban</cp:lastModifiedBy>
  <cp:revision>26</cp:revision>
  <dcterms:created xsi:type="dcterms:W3CDTF">2021-02-18T03:36:00Z</dcterms:created>
  <dcterms:modified xsi:type="dcterms:W3CDTF">2021-06-20T02:44:00Z</dcterms:modified>
</cp:coreProperties>
</file>