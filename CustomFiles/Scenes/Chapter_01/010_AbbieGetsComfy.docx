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D500" w14:textId="530CCD4E" w:rsidR="00C90C21" w:rsidRDefault="00322307" w:rsidP="00831803">
      <w:pPr>
        <w:pStyle w:val="FictionParagraph"/>
      </w:pPr>
      <w:r>
        <w:t>The powerful rumble of thunder rattled the windows of Abbie Taylor’s second-floor apartment. The sound of the pounding rain was deafening</w:t>
      </w:r>
      <w:r w:rsidR="00CD3C83">
        <w:t>.</w:t>
      </w:r>
      <w:r>
        <w:t xml:space="preserve"> </w:t>
      </w:r>
      <w:r w:rsidR="00CD3C83">
        <w:t>T</w:t>
      </w:r>
      <w:r>
        <w:t xml:space="preserve">wo people standing </w:t>
      </w:r>
      <w:r w:rsidR="00550912">
        <w:t xml:space="preserve">together </w:t>
      </w:r>
      <w:r>
        <w:t>would have to shout at the top of their lungs to have a fighting chance of hearing each other.</w:t>
      </w:r>
    </w:p>
    <w:p w14:paraId="7AC4F33C" w14:textId="01FF6D21" w:rsidR="00EC2F65" w:rsidRDefault="00C90C21" w:rsidP="00C90C21">
      <w:pPr>
        <w:pStyle w:val="FictionParagraph"/>
      </w:pPr>
      <w:r>
        <w:t xml:space="preserve">Normally Abbie is not fond of torrential thunderstorms, but tonight was an exception. It was a rare occasion where she had her apartment to herself. Along with the </w:t>
      </w:r>
      <w:r w:rsidR="00EC2F65">
        <w:t xml:space="preserve">pouring </w:t>
      </w:r>
      <w:r>
        <w:t xml:space="preserve">rain, the </w:t>
      </w:r>
      <w:r w:rsidR="00EC2F65">
        <w:t>cool</w:t>
      </w:r>
      <w:r>
        <w:t xml:space="preserve"> temperature of early March created the perfect conditions for Abbie to cozy up on the couch</w:t>
      </w:r>
      <w:r w:rsidR="00EC2F65">
        <w:t xml:space="preserve"> under her favorite blanket and </w:t>
      </w:r>
      <w:r w:rsidR="00550912">
        <w:t>binge-</w:t>
      </w:r>
      <w:r w:rsidR="00EC2F65">
        <w:t>watch the latest season of her favorite show.</w:t>
      </w:r>
    </w:p>
    <w:p w14:paraId="72439F40" w14:textId="10B3EC3C" w:rsidR="00EC2F65" w:rsidRDefault="00EC2F65" w:rsidP="00C90C21">
      <w:pPr>
        <w:pStyle w:val="FictionParagraph"/>
      </w:pPr>
      <w:r>
        <w:t xml:space="preserve">Abbie’s best friend </w:t>
      </w:r>
      <w:r w:rsidR="00550912">
        <w:t xml:space="preserve">and roommate, </w:t>
      </w:r>
      <w:r>
        <w:t>Maria</w:t>
      </w:r>
      <w:r w:rsidR="00550912">
        <w:t>,</w:t>
      </w:r>
      <w:r>
        <w:t xml:space="preserve"> was working the evening shift at a nearby restaurant in their small Tennessee town bordering the Smoky Mountains. Abbie’s fiancé, Steven</w:t>
      </w:r>
      <w:r w:rsidR="00CD3C83">
        <w:t>,</w:t>
      </w:r>
      <w:r>
        <w:t xml:space="preserve"> was having a guy</w:t>
      </w:r>
      <w:r w:rsidR="004D72F3">
        <w:t>’</w:t>
      </w:r>
      <w:r>
        <w:t xml:space="preserve">s night out </w:t>
      </w:r>
      <w:r w:rsidR="00686990">
        <w:t xml:space="preserve">on </w:t>
      </w:r>
      <w:r>
        <w:t>this Friday</w:t>
      </w:r>
      <w:r w:rsidR="00550912">
        <w:t xml:space="preserve"> evening</w:t>
      </w:r>
      <w:r>
        <w:t>.</w:t>
      </w:r>
    </w:p>
    <w:p w14:paraId="1E9D53B1" w14:textId="085B7DC7" w:rsidR="00FC623D" w:rsidRDefault="00EC2F65" w:rsidP="00C90C21">
      <w:pPr>
        <w:pStyle w:val="FictionParagraph"/>
      </w:pPr>
      <w:r>
        <w:t>Abbie had been looking forward to this evening all week. She was freshly showered and makeup</w:t>
      </w:r>
      <w:r w:rsidR="00CD3C83">
        <w:t>-</w:t>
      </w:r>
      <w:r>
        <w:t xml:space="preserve">free. </w:t>
      </w:r>
      <w:r w:rsidR="00550912" w:rsidRPr="00550912">
        <w:t>Her towel-dried hair was left to finish air</w:t>
      </w:r>
      <w:r w:rsidR="00550912">
        <w:t>-</w:t>
      </w:r>
      <w:r w:rsidR="00550912" w:rsidRPr="00550912">
        <w:t>drying naturally.</w:t>
      </w:r>
      <w:r w:rsidR="00550912">
        <w:t xml:space="preserve"> </w:t>
      </w:r>
      <w:r w:rsidR="00FC623D">
        <w:t xml:space="preserve">Abbie was blessed with natural loose curls that needed </w:t>
      </w:r>
      <w:proofErr w:type="gramStart"/>
      <w:r w:rsidR="00FC623D">
        <w:t>very little</w:t>
      </w:r>
      <w:proofErr w:type="gramEnd"/>
      <w:r w:rsidR="00FC623D">
        <w:t xml:space="preserve"> attention. Her light brown hair was straight at the top and gradually formed loose curls that ended </w:t>
      </w:r>
      <w:r w:rsidR="00D5319A">
        <w:t>slightly above her shoulder blades</w:t>
      </w:r>
      <w:r w:rsidR="00FC623D">
        <w:t>. Her light brown eyes were a perfect match to her hair.</w:t>
      </w:r>
    </w:p>
    <w:p w14:paraId="5D29C17E" w14:textId="128A91AC" w:rsidR="00FC623D" w:rsidRDefault="00FC623D" w:rsidP="00C90C21">
      <w:pPr>
        <w:pStyle w:val="FictionParagraph"/>
      </w:pPr>
      <w:r>
        <w:t>She was wearing her most comfortable pair of baggy sweats</w:t>
      </w:r>
      <w:r w:rsidR="00032B24">
        <w:t xml:space="preserve"> paired with </w:t>
      </w:r>
      <w:r>
        <w:t xml:space="preserve">her favorite </w:t>
      </w:r>
      <w:r w:rsidR="00CD3C83">
        <w:t xml:space="preserve">hole-filled raggy </w:t>
      </w:r>
      <w:r>
        <w:t>sweatshirt</w:t>
      </w:r>
      <w:r w:rsidR="00032B24">
        <w:t>.</w:t>
      </w:r>
      <w:r>
        <w:t xml:space="preserve"> </w:t>
      </w:r>
      <w:r w:rsidR="00032B24">
        <w:t xml:space="preserve"> </w:t>
      </w:r>
      <w:r w:rsidR="00EC2F65">
        <w:t>Abbie didn’t care</w:t>
      </w:r>
      <w:r w:rsidR="00032B24">
        <w:t xml:space="preserve"> that her green sweatshirt clashed with her pink sweatpants.</w:t>
      </w:r>
      <w:r w:rsidR="00EC2F65">
        <w:t xml:space="preserve"> </w:t>
      </w:r>
      <w:r w:rsidR="00032B24">
        <w:t>N</w:t>
      </w:r>
      <w:r w:rsidR="00EC2F65">
        <w:t>o one was going to see her tonight anyway. Comfort was paramount on this evening.</w:t>
      </w:r>
    </w:p>
    <w:p w14:paraId="418A2A8C" w14:textId="525A0A2C" w:rsidR="00F57962" w:rsidRDefault="00FC623D" w:rsidP="00C90C21">
      <w:pPr>
        <w:pStyle w:val="FictionParagraph"/>
      </w:pPr>
      <w:r>
        <w:t xml:space="preserve">This 28-year-old dental hygienist would be considered cute by many, average by others. She </w:t>
      </w:r>
      <w:r w:rsidR="00CD3C83">
        <w:t>is</w:t>
      </w:r>
      <w:r>
        <w:t xml:space="preserve"> much more likely to be cast as the best friend than the leading lady in a typical Hollywood rom-com.</w:t>
      </w:r>
    </w:p>
    <w:p w14:paraId="2557E829" w14:textId="387E1EB9" w:rsidR="00295D20" w:rsidRDefault="00F57962" w:rsidP="00C90C21">
      <w:pPr>
        <w:pStyle w:val="FictionParagraph"/>
      </w:pPr>
      <w:r>
        <w:t xml:space="preserve">The sound of boiling water beckoned Abbie to the kitchen. She dropped in the noodles in what was to be </w:t>
      </w:r>
      <w:r w:rsidR="00CD3C83">
        <w:t>her</w:t>
      </w:r>
      <w:r>
        <w:t xml:space="preserve"> last night of food indulgence before her wedding. After devouring a huge bowl of mac &amp; cheese, she plan</w:t>
      </w:r>
      <w:r w:rsidR="00295D20">
        <w:t>ned</w:t>
      </w:r>
      <w:r>
        <w:t xml:space="preserve"> to finish off the evening with a big bowl of cookie dough ice cream. Add to that a large glass or two of wine, and it was a </w:t>
      </w:r>
      <w:r w:rsidR="00550912">
        <w:t>final</w:t>
      </w:r>
      <w:r>
        <w:t xml:space="preserve"> night of heaven before embarking on her </w:t>
      </w:r>
      <w:r w:rsidR="006E0A15">
        <w:t xml:space="preserve">plan </w:t>
      </w:r>
      <w:r>
        <w:t xml:space="preserve">to lose </w:t>
      </w:r>
      <w:r w:rsidR="00032B24">
        <w:t>the</w:t>
      </w:r>
      <w:r>
        <w:t xml:space="preserve"> 10 pounds </w:t>
      </w:r>
      <w:r w:rsidR="00D5319A">
        <w:t>needed to</w:t>
      </w:r>
      <w:r>
        <w:t xml:space="preserve"> achieve her 125</w:t>
      </w:r>
      <w:r w:rsidR="00CD3C83">
        <w:t>-</w:t>
      </w:r>
      <w:r>
        <w:t>pound wedding weight goal.</w:t>
      </w:r>
    </w:p>
    <w:p w14:paraId="7F008670" w14:textId="309B5802" w:rsidR="00295D20" w:rsidRDefault="00295D20" w:rsidP="00C90C21">
      <w:pPr>
        <w:pStyle w:val="FictionParagraph"/>
      </w:pPr>
      <w:r>
        <w:t xml:space="preserve">While waiting for the noodles to cook, she gazed down at the engagement ring she had received </w:t>
      </w:r>
      <w:r w:rsidR="00CD3C83">
        <w:t>ten</w:t>
      </w:r>
      <w:r>
        <w:t xml:space="preserve"> days earlier. Proud of her new relationship status, she had spent the last week overusing the word “fiancé.” It had been a long wait, but now she was as </w:t>
      </w:r>
      <w:r w:rsidR="00D5319A">
        <w:t>content</w:t>
      </w:r>
      <w:r>
        <w:t xml:space="preserve"> as could be.</w:t>
      </w:r>
      <w:r w:rsidR="00C3286D">
        <w:t xml:space="preserve"> </w:t>
      </w:r>
    </w:p>
    <w:p w14:paraId="6FA67701" w14:textId="2CAE246A" w:rsidR="00EE53E7" w:rsidRDefault="00A94E2E" w:rsidP="00C90C21">
      <w:pPr>
        <w:pStyle w:val="FictionParagraph"/>
      </w:pPr>
      <w:r>
        <w:lastRenderedPageBreak/>
        <w:t>Abbie’s attention returned to her food. She drain</w:t>
      </w:r>
      <w:r w:rsidR="00CD3C83">
        <w:t>ed</w:t>
      </w:r>
      <w:r>
        <w:t xml:space="preserve"> the </w:t>
      </w:r>
      <w:r w:rsidR="00CD3C83">
        <w:t>perfectly</w:t>
      </w:r>
      <w:r w:rsidR="004D72F3">
        <w:t xml:space="preserve"> </w:t>
      </w:r>
      <w:r w:rsidR="00CD3C83">
        <w:t xml:space="preserve">cooked </w:t>
      </w:r>
      <w:r>
        <w:t xml:space="preserve">noodles thoroughly and poured them into a big bowl. </w:t>
      </w:r>
      <w:r w:rsidR="00295D20">
        <w:t xml:space="preserve">This was not going to be </w:t>
      </w:r>
      <w:r>
        <w:t>an</w:t>
      </w:r>
      <w:r w:rsidR="00295D20">
        <w:t xml:space="preserve"> ordinary</w:t>
      </w:r>
      <w:r>
        <w:t>, run-of-the-mill</w:t>
      </w:r>
      <w:r w:rsidR="00295D20">
        <w:t xml:space="preserve"> mac &amp; cheese. Abbie decided to take a second pack of cheese mix, double the butter and milk </w:t>
      </w:r>
      <w:r w:rsidR="00CD3C83">
        <w:t>to</w:t>
      </w:r>
      <w:r w:rsidR="00295D20">
        <w:t xml:space="preserve"> make this the most decadent </w:t>
      </w:r>
      <w:r w:rsidR="00D5319A">
        <w:t xml:space="preserve">mac &amp; </w:t>
      </w:r>
      <w:r w:rsidR="00295D20">
        <w:t xml:space="preserve">cheese she </w:t>
      </w:r>
      <w:r>
        <w:t>has</w:t>
      </w:r>
      <w:r w:rsidR="00295D20">
        <w:t xml:space="preserve"> ever had. With wide eyes and guiltless glee, she mixed all the ingredients in a</w:t>
      </w:r>
      <w:r>
        <w:t xml:space="preserve"> giant </w:t>
      </w:r>
      <w:r w:rsidR="00295D20">
        <w:t>bowl.</w:t>
      </w:r>
    </w:p>
    <w:p w14:paraId="286968C3" w14:textId="5F3B65AA" w:rsidR="00EC2F65" w:rsidRDefault="00EE53E7" w:rsidP="0022093E">
      <w:pPr>
        <w:pStyle w:val="FictionParagraph"/>
      </w:pPr>
      <w:r>
        <w:t>She poured herself a glass of wine and was al</w:t>
      </w:r>
      <w:r w:rsidR="00CD3C83">
        <w:t xml:space="preserve">l </w:t>
      </w:r>
      <w:r>
        <w:t xml:space="preserve">ready to head to the living room couch to enjoy her evening. Just as she was </w:t>
      </w:r>
      <w:r w:rsidR="00CD3C83">
        <w:t>about to grab</w:t>
      </w:r>
      <w:r>
        <w:t xml:space="preserve"> her </w:t>
      </w:r>
      <w:r w:rsidR="00D5319A">
        <w:t>food</w:t>
      </w:r>
      <w:r>
        <w:t>, she heard a knock at the door.</w:t>
      </w:r>
    </w:p>
    <w:sectPr w:rsidR="00EC2F65" w:rsidSect="0099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c3NjEzNTU2NjNT0lEKTi0uzszPAykwrwUA6OEYTywAAAA="/>
    <w:docVar w:name="dgnword-docGUID" w:val="{8FE304EA-22F7-488F-B55E-17374D11D006}"/>
    <w:docVar w:name="dgnword-drafile" w:val="C:\Users\mikeu\AppData\Local\Temp\draFBBE.tmp"/>
    <w:docVar w:name="dgnword-eventsink" w:val="532859624"/>
  </w:docVars>
  <w:rsids>
    <w:rsidRoot w:val="00322307"/>
    <w:rsid w:val="00032B24"/>
    <w:rsid w:val="0022093E"/>
    <w:rsid w:val="00240EAA"/>
    <w:rsid w:val="0028127D"/>
    <w:rsid w:val="00295D20"/>
    <w:rsid w:val="00322307"/>
    <w:rsid w:val="003F5116"/>
    <w:rsid w:val="004C0463"/>
    <w:rsid w:val="004D72F3"/>
    <w:rsid w:val="005266D3"/>
    <w:rsid w:val="00550912"/>
    <w:rsid w:val="00686990"/>
    <w:rsid w:val="006E0A15"/>
    <w:rsid w:val="006E30B3"/>
    <w:rsid w:val="006E65AD"/>
    <w:rsid w:val="00831803"/>
    <w:rsid w:val="009943EB"/>
    <w:rsid w:val="009A3257"/>
    <w:rsid w:val="00A6226B"/>
    <w:rsid w:val="00A94E2E"/>
    <w:rsid w:val="00AF098E"/>
    <w:rsid w:val="00AF7DB2"/>
    <w:rsid w:val="00BC187E"/>
    <w:rsid w:val="00BC44C8"/>
    <w:rsid w:val="00C3286D"/>
    <w:rsid w:val="00C90C21"/>
    <w:rsid w:val="00CD3C83"/>
    <w:rsid w:val="00D252C9"/>
    <w:rsid w:val="00D5319A"/>
    <w:rsid w:val="00D95FE6"/>
    <w:rsid w:val="00E65CA9"/>
    <w:rsid w:val="00EC2F65"/>
    <w:rsid w:val="00ED0B14"/>
    <w:rsid w:val="00EE53E7"/>
    <w:rsid w:val="00F57962"/>
    <w:rsid w:val="00FC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0D23"/>
  <w15:chartTrackingRefBased/>
  <w15:docId w15:val="{68BD9BB9-65F8-4A18-A9BE-BA6AD96C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1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6E0A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0A15"/>
  </w:style>
  <w:style w:type="paragraph" w:styleId="ListParagraph">
    <w:name w:val="List Paragraph"/>
    <w:basedOn w:val="Normal"/>
    <w:uiPriority w:val="34"/>
    <w:qFormat/>
    <w:rsid w:val="006E0A15"/>
    <w:pPr>
      <w:ind w:left="720"/>
      <w:contextualSpacing/>
    </w:pPr>
  </w:style>
  <w:style w:type="character" w:customStyle="1" w:styleId="InternalDialogue">
    <w:name w:val="Internal Dialogue"/>
    <w:basedOn w:val="DefaultParagraphFont"/>
    <w:uiPriority w:val="1"/>
    <w:qFormat/>
    <w:rsid w:val="006E0A15"/>
    <w:rPr>
      <w:i/>
    </w:rPr>
  </w:style>
  <w:style w:type="character" w:customStyle="1" w:styleId="Timeline">
    <w:name w:val="Timeline"/>
    <w:basedOn w:val="InternalDialogue"/>
    <w:uiPriority w:val="1"/>
    <w:qFormat/>
    <w:rsid w:val="006E0A15"/>
    <w:rPr>
      <w:rFonts w:ascii="Cambria" w:hAnsi="Cambria"/>
      <w:i w:val="0"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0A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15"/>
    <w:rPr>
      <w:rFonts w:ascii="Segoe UI" w:hAnsi="Segoe UI" w:cs="Segoe UI"/>
      <w:sz w:val="18"/>
      <w:szCs w:val="18"/>
    </w:rPr>
  </w:style>
  <w:style w:type="paragraph" w:customStyle="1" w:styleId="TextingBlock">
    <w:name w:val="Texting Block"/>
    <w:basedOn w:val="Normal"/>
    <w:qFormat/>
    <w:rsid w:val="006E0A15"/>
    <w:pPr>
      <w:ind w:left="720" w:right="720" w:hanging="576"/>
      <w:mirrorIndents/>
    </w:pPr>
  </w:style>
  <w:style w:type="character" w:customStyle="1" w:styleId="TextingLabel">
    <w:name w:val="Texting Label"/>
    <w:basedOn w:val="Timeline"/>
    <w:uiPriority w:val="1"/>
    <w:qFormat/>
    <w:rsid w:val="006E0A15"/>
    <w:rPr>
      <w:rFonts w:ascii="Cambria" w:hAnsi="Cambria"/>
      <w:i w:val="0"/>
      <w:color w:val="595959" w:themeColor="text1" w:themeTint="A6"/>
      <w:sz w:val="24"/>
    </w:rPr>
  </w:style>
  <w:style w:type="paragraph" w:customStyle="1" w:styleId="Dialogue">
    <w:name w:val="Dialogue"/>
    <w:basedOn w:val="Normal"/>
    <w:qFormat/>
    <w:rsid w:val="006E0A15"/>
    <w:pPr>
      <w:ind w:firstLine="432"/>
    </w:pPr>
    <w:rPr>
      <w:color w:val="365F91" w:themeColor="accent1" w:themeShade="BF"/>
    </w:rPr>
  </w:style>
  <w:style w:type="paragraph" w:customStyle="1" w:styleId="FictionParagraph">
    <w:name w:val="Fiction Paragraph"/>
    <w:basedOn w:val="Normal"/>
    <w:qFormat/>
    <w:rsid w:val="006E0A15"/>
    <w:pPr>
      <w:ind w:firstLine="432"/>
    </w:pPr>
  </w:style>
  <w:style w:type="paragraph" w:customStyle="1" w:styleId="FirstFictionParagraph">
    <w:name w:val="First Fiction Paragraph"/>
    <w:basedOn w:val="FictionParagraph"/>
    <w:qFormat/>
    <w:rsid w:val="006E0A15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90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C21"/>
    <w:rPr>
      <w:rFonts w:ascii="Baskerville Old Face" w:hAnsi="Baskerville Old Fac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C21"/>
    <w:rPr>
      <w:rFonts w:ascii="Baskerville Old Face" w:hAnsi="Baskerville Old Fac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u\OneDrive\Documents\Custom%20Office%20Templates\Nove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NovelTemplate</Template>
  <TotalTime>114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21</cp:revision>
  <dcterms:created xsi:type="dcterms:W3CDTF">2021-02-18T01:07:00Z</dcterms:created>
  <dcterms:modified xsi:type="dcterms:W3CDTF">2021-06-20T02:38:00Z</dcterms:modified>
</cp:coreProperties>
</file>