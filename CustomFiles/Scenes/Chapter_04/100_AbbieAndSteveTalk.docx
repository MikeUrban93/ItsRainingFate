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09FA" w14:textId="5E92AC57" w:rsidR="00C745FB" w:rsidRDefault="00C745FB" w:rsidP="001D77B3">
      <w:pPr>
        <w:pStyle w:val="FictionParagraph"/>
      </w:pPr>
      <w:r>
        <w:t xml:space="preserve">Abbie was finishing </w:t>
      </w:r>
      <w:r w:rsidR="009F5DE6">
        <w:t xml:space="preserve">her morning routine before </w:t>
      </w:r>
      <w:r>
        <w:t>Steven</w:t>
      </w:r>
      <w:r w:rsidR="009F5DE6">
        <w:t xml:space="preserve"> arrived</w:t>
      </w:r>
      <w:r>
        <w:t>. She felt as well prepared as she could be for what was certain to be a</w:t>
      </w:r>
      <w:r w:rsidR="001D77B3">
        <w:t xml:space="preserve"> </w:t>
      </w:r>
      <w:r>
        <w:t>painful conversation. A full night</w:t>
      </w:r>
      <w:r w:rsidR="0008221F">
        <w:t>’</w:t>
      </w:r>
      <w:r>
        <w:t>s sleep served to strengthen Abbie’s resolve. She knew she was making the right decision.</w:t>
      </w:r>
    </w:p>
    <w:p w14:paraId="13EC8683" w14:textId="041A36A3" w:rsidR="00C745FB" w:rsidRDefault="00C745FB" w:rsidP="00C745FB">
      <w:pPr>
        <w:pStyle w:val="FictionParagraph"/>
      </w:pPr>
      <w:r>
        <w:t xml:space="preserve">She felt it was a huge benefit that </w:t>
      </w:r>
      <w:r w:rsidR="00BC62E8">
        <w:t>she and Steven</w:t>
      </w:r>
      <w:r>
        <w:t xml:space="preserve"> had been together </w:t>
      </w:r>
      <w:r w:rsidR="00B95A4F">
        <w:t xml:space="preserve">for </w:t>
      </w:r>
      <w:r>
        <w:t xml:space="preserve">so long that she knew him inside </w:t>
      </w:r>
      <w:r w:rsidR="00B95A4F">
        <w:t xml:space="preserve">and </w:t>
      </w:r>
      <w:r>
        <w:t xml:space="preserve">out. She knew that she had to be firm in </w:t>
      </w:r>
      <w:r w:rsidR="001D77B3">
        <w:t>her</w:t>
      </w:r>
      <w:r>
        <w:t xml:space="preserve"> decision. So that Steven would know she was committed to the breakup. At the same time, she still did love Steven</w:t>
      </w:r>
      <w:r w:rsidR="00BC62E8">
        <w:t xml:space="preserve"> in </w:t>
      </w:r>
      <w:r>
        <w:t>the way that she could and plan</w:t>
      </w:r>
      <w:r w:rsidR="00BC62E8">
        <w:t>ned</w:t>
      </w:r>
      <w:r>
        <w:t xml:space="preserve"> to be compassionate and caring in the process. She had mentally visualized their upcoming conversation several times this morning and was confident she knew how it would play out.</w:t>
      </w:r>
    </w:p>
    <w:p w14:paraId="2BCC56FA" w14:textId="4423596E" w:rsidR="00544D67" w:rsidRDefault="00496152" w:rsidP="00C745FB">
      <w:pPr>
        <w:pStyle w:val="FictionParagraph"/>
      </w:pPr>
      <w:r>
        <w:t>On this day, the only communication they had</w:t>
      </w:r>
      <w:r w:rsidR="00C745FB">
        <w:t xml:space="preserve"> w</w:t>
      </w:r>
      <w:r w:rsidR="00BC62E8">
        <w:t>as</w:t>
      </w:r>
      <w:r w:rsidR="00C745FB">
        <w:t xml:space="preserve"> the texts</w:t>
      </w:r>
      <w:r w:rsidR="00713C76">
        <w:t xml:space="preserve"> establishing a</w:t>
      </w:r>
      <w:r w:rsidR="00C745FB">
        <w:t xml:space="preserve"> time for him to come over. Abbie heard Steven knocking on the door and went to answer it. She opened the door to find a humble Steve</w:t>
      </w:r>
      <w:r w:rsidR="00B95A4F">
        <w:t>n</w:t>
      </w:r>
      <w:r w:rsidR="00C745FB">
        <w:t xml:space="preserve"> looking down and waiting to be invited</w:t>
      </w:r>
      <w:r w:rsidR="005904E3">
        <w:t xml:space="preserve"> in</w:t>
      </w:r>
      <w:r w:rsidR="00C745FB">
        <w:t>. Abbie hug</w:t>
      </w:r>
      <w:r w:rsidR="00713C76">
        <w:t>ged</w:t>
      </w:r>
      <w:r w:rsidR="00C745FB">
        <w:t xml:space="preserve"> Steven and </w:t>
      </w:r>
      <w:r w:rsidR="001D77B3">
        <w:t xml:space="preserve">told </w:t>
      </w:r>
      <w:r w:rsidR="00C745FB">
        <w:t>him that she was not angry with him. She directed him to sit on the sofa while she got them each a cold bottle of water.</w:t>
      </w:r>
    </w:p>
    <w:p w14:paraId="76B4443B" w14:textId="417ADA93" w:rsidR="00576B9E" w:rsidRDefault="00CE1885" w:rsidP="00B66B5B">
      <w:pPr>
        <w:pStyle w:val="Dialogue"/>
      </w:pPr>
      <w:r>
        <w:t>Steven said, “Let me start. I want to apologize</w:t>
      </w:r>
      <w:r w:rsidR="00FD3FE2">
        <w:t xml:space="preserve"> for what I did last night. I got</w:t>
      </w:r>
      <w:r w:rsidR="004B3151">
        <w:t xml:space="preserve"> cold feet and acted without thinking it through. When you told me to pack </w:t>
      </w:r>
      <w:r w:rsidR="00783A84">
        <w:t xml:space="preserve">up </w:t>
      </w:r>
      <w:r w:rsidR="004B3151">
        <w:t>my stuff, I wasn’t sure what to do</w:t>
      </w:r>
      <w:r w:rsidR="008D12FF">
        <w:t>. I grabbed a large garbage bag and started to put my things in there.</w:t>
      </w:r>
      <w:r w:rsidR="00886946">
        <w:t xml:space="preserve"> It was then</w:t>
      </w:r>
      <w:r w:rsidR="006C21D0">
        <w:t xml:space="preserve"> that I realized I had just thrown our whole relationship away, and that was a mistake.</w:t>
      </w:r>
      <w:r w:rsidR="005D475B">
        <w:t xml:space="preserve"> By the time I ran out to find you, your car was gone.</w:t>
      </w:r>
      <w:r w:rsidR="00D0423E">
        <w:t xml:space="preserve"> I drove everywhere I could think of to find you until Maria told me that you had arrived safely home.</w:t>
      </w:r>
    </w:p>
    <w:p w14:paraId="22E98367" w14:textId="6DF3A35B" w:rsidR="00B66B5B" w:rsidRDefault="001A6653" w:rsidP="00B66B5B">
      <w:pPr>
        <w:pStyle w:val="Dialogue"/>
      </w:pPr>
      <w:r>
        <w:t>“Abbie, I love you. I don’t want to throw away everything we built together</w:t>
      </w:r>
      <w:r w:rsidR="005D475B">
        <w:t>.</w:t>
      </w:r>
      <w:r w:rsidR="007D2437">
        <w:t xml:space="preserve"> I know the stakes are higher than they have been in the past. Maria told me not to expect </w:t>
      </w:r>
      <w:r w:rsidR="0055779D">
        <w:t xml:space="preserve">you to easily </w:t>
      </w:r>
      <w:r w:rsidR="007D2437">
        <w:t xml:space="preserve">forget what happened last night and want to get back together. I plan to do whatever it takes to earn </w:t>
      </w:r>
      <w:r w:rsidR="00B66B5B">
        <w:t xml:space="preserve">back </w:t>
      </w:r>
      <w:r w:rsidR="007D2437">
        <w:t xml:space="preserve">your trust </w:t>
      </w:r>
      <w:r w:rsidR="0055779D">
        <w:t>and show you that I am serious about this.</w:t>
      </w:r>
      <w:r w:rsidR="00B66B5B">
        <w:t xml:space="preserve"> This will never happen again!</w:t>
      </w:r>
    </w:p>
    <w:p w14:paraId="3F449F83" w14:textId="77777777" w:rsidR="003C6D81" w:rsidRDefault="00B66B5B" w:rsidP="00B66B5B">
      <w:pPr>
        <w:pStyle w:val="Dialogue"/>
      </w:pPr>
      <w:r>
        <w:t>“</w:t>
      </w:r>
      <w:r w:rsidR="00AC7FA2">
        <w:t>Please forgive me and give me another chance. If you’re not ready to put this ring on, I’ll save it until you are. I don’t care about the money</w:t>
      </w:r>
      <w:r w:rsidR="001F25FC">
        <w:t>. If you want me to exchange this for another one, let’s go right now to pick up whatever you want!</w:t>
      </w:r>
    </w:p>
    <w:p w14:paraId="1A2F89FC" w14:textId="4791B4D9" w:rsidR="00863127" w:rsidRDefault="003C6D81" w:rsidP="00B66B5B">
      <w:pPr>
        <w:pStyle w:val="Dialogue"/>
      </w:pPr>
      <w:r>
        <w:t>“</w:t>
      </w:r>
      <w:proofErr w:type="gramStart"/>
      <w:r>
        <w:t>So</w:t>
      </w:r>
      <w:proofErr w:type="gramEnd"/>
      <w:r>
        <w:t xml:space="preserve"> what </w:t>
      </w:r>
      <w:r w:rsidR="006F1A23">
        <w:t xml:space="preserve">do </w:t>
      </w:r>
      <w:r>
        <w:t>you say, Abbie</w:t>
      </w:r>
      <w:r w:rsidR="006F1A23">
        <w:t>? C</w:t>
      </w:r>
      <w:r>
        <w:t xml:space="preserve">an we give this another </w:t>
      </w:r>
      <w:proofErr w:type="gramStart"/>
      <w:r>
        <w:t>try</w:t>
      </w:r>
      <w:proofErr w:type="gramEnd"/>
      <w:r>
        <w:t>?”</w:t>
      </w:r>
    </w:p>
    <w:p w14:paraId="1B646166" w14:textId="0AC6B2D7" w:rsidR="00A03ED8" w:rsidRDefault="00863127" w:rsidP="00B66B5B">
      <w:pPr>
        <w:pStyle w:val="Dialogue"/>
      </w:pPr>
      <w:r>
        <w:t>So far</w:t>
      </w:r>
      <w:r w:rsidR="00D444DC">
        <w:t>,</w:t>
      </w:r>
      <w:r>
        <w:t xml:space="preserve"> everything Steven said</w:t>
      </w:r>
      <w:r w:rsidR="00D444DC">
        <w:t xml:space="preserve"> matched Abbie’s expectations, and she was ready with her reply. “I know you’re go</w:t>
      </w:r>
      <w:r w:rsidR="0042280C">
        <w:t>ing to</w:t>
      </w:r>
      <w:r w:rsidR="00D444DC">
        <w:t xml:space="preserve"> want to interrupt </w:t>
      </w:r>
      <w:proofErr w:type="gramStart"/>
      <w:r w:rsidR="00D444DC">
        <w:t>me</w:t>
      </w:r>
      <w:r w:rsidR="0042280C">
        <w:t>,</w:t>
      </w:r>
      <w:r w:rsidR="00D444DC">
        <w:t xml:space="preserve"> </w:t>
      </w:r>
      <w:r w:rsidR="001D3623">
        <w:t>but</w:t>
      </w:r>
      <w:proofErr w:type="gramEnd"/>
      <w:r w:rsidR="001D3623">
        <w:t xml:space="preserve"> let me just say what I have to say</w:t>
      </w:r>
      <w:r w:rsidR="0042280C">
        <w:t xml:space="preserve"> before you reply.</w:t>
      </w:r>
      <w:r w:rsidR="001D3623">
        <w:t xml:space="preserve"> </w:t>
      </w:r>
      <w:r w:rsidR="00E01F60">
        <w:t xml:space="preserve">The first thing I want to say is you </w:t>
      </w:r>
      <w:r w:rsidR="00F56B6F">
        <w:t xml:space="preserve">were </w:t>
      </w:r>
      <w:r w:rsidR="00E01F60">
        <w:t>right to break up with me last</w:t>
      </w:r>
      <w:r w:rsidR="00A03ED8">
        <w:t xml:space="preserve"> night.”</w:t>
      </w:r>
    </w:p>
    <w:p w14:paraId="6DDBA2E1" w14:textId="05476549" w:rsidR="00F26310" w:rsidRDefault="00425521" w:rsidP="00B66B5B">
      <w:pPr>
        <w:pStyle w:val="Dialogue"/>
      </w:pPr>
      <w:r>
        <w:lastRenderedPageBreak/>
        <w:t>Abbie could see that Steven anxiously wanted to interrupt her, but he held back. Abbie continued, “I have no regrets</w:t>
      </w:r>
      <w:r w:rsidR="00B95A4F">
        <w:t>.</w:t>
      </w:r>
      <w:r>
        <w:t xml:space="preserve"> </w:t>
      </w:r>
      <w:r w:rsidR="00B95A4F">
        <w:t>S</w:t>
      </w:r>
      <w:r w:rsidR="008828AB">
        <w:t xml:space="preserve">omehow </w:t>
      </w:r>
      <w:r w:rsidR="00B95A4F">
        <w:t xml:space="preserve">you </w:t>
      </w:r>
      <w:r w:rsidR="008828AB">
        <w:t>saw what I couldn’t see the whole time.</w:t>
      </w:r>
      <w:r w:rsidR="00551DF3">
        <w:t xml:space="preserve"> We got comfortable and settled for each other.</w:t>
      </w:r>
      <w:r w:rsidR="003E2E71">
        <w:t xml:space="preserve"> I do love you</w:t>
      </w:r>
      <w:r w:rsidR="001F758C">
        <w:t>,</w:t>
      </w:r>
      <w:r w:rsidR="003E2E71">
        <w:t xml:space="preserve"> </w:t>
      </w:r>
      <w:r w:rsidR="001F758C">
        <w:t>but not the kind of love that makes a lifetime relationship successful.</w:t>
      </w:r>
      <w:r w:rsidR="00842FA8">
        <w:t xml:space="preserve"> As much as we may care about each other,</w:t>
      </w:r>
      <w:r w:rsidR="00F26310">
        <w:t xml:space="preserve"> we lack that deeper love and passion that I want in my life. I want you to have that in your life.</w:t>
      </w:r>
    </w:p>
    <w:p w14:paraId="77FB168E" w14:textId="029A33D2" w:rsidR="008C5370" w:rsidRDefault="008C5370" w:rsidP="00B66B5B">
      <w:pPr>
        <w:pStyle w:val="Dialogue"/>
      </w:pPr>
      <w:r>
        <w:t>“</w:t>
      </w:r>
      <w:r w:rsidR="002A64C8">
        <w:t xml:space="preserve">The only reason you want to get back together right now is </w:t>
      </w:r>
      <w:r w:rsidR="00DE2455">
        <w:t>that</w:t>
      </w:r>
      <w:r w:rsidR="002A64C8">
        <w:t xml:space="preserve"> you are scared. I’m scared t</w:t>
      </w:r>
      <w:r w:rsidR="00DE2455">
        <w:t>oo</w:t>
      </w:r>
      <w:r w:rsidR="002A64C8">
        <w:t>. The next few weeks</w:t>
      </w:r>
      <w:r w:rsidR="00DE2455">
        <w:t xml:space="preserve">, maybe </w:t>
      </w:r>
      <w:r w:rsidR="002A64C8">
        <w:t>months</w:t>
      </w:r>
      <w:r w:rsidR="001A2CDF">
        <w:t>,</w:t>
      </w:r>
      <w:r w:rsidR="002A64C8">
        <w:t xml:space="preserve"> are going to be</w:t>
      </w:r>
      <w:r w:rsidR="00407C7C">
        <w:t xml:space="preserve"> </w:t>
      </w:r>
      <w:r w:rsidR="00783A84">
        <w:t xml:space="preserve">excruciatingly </w:t>
      </w:r>
      <w:r w:rsidR="00407C7C">
        <w:t>painful. A giant hole is about to appear where our relationship used to be. That’s what</w:t>
      </w:r>
      <w:r w:rsidR="001A2CDF">
        <w:t xml:space="preserve"> you realized </w:t>
      </w:r>
      <w:r w:rsidR="00407C7C">
        <w:t>last night</w:t>
      </w:r>
      <w:r w:rsidR="00DE2455">
        <w:t xml:space="preserve"> when you</w:t>
      </w:r>
      <w:r w:rsidR="00CF40F5">
        <w:t xml:space="preserve"> were </w:t>
      </w:r>
      <w:r w:rsidR="00DE2455">
        <w:t>packing your stuff.</w:t>
      </w:r>
      <w:r w:rsidR="00CF40F5">
        <w:t xml:space="preserve"> Delaying the pain is not going to do either of us any good.</w:t>
      </w:r>
      <w:r>
        <w:t xml:space="preserve"> It’s time to end this relationship.</w:t>
      </w:r>
    </w:p>
    <w:p w14:paraId="0011A71A" w14:textId="787A2CC0" w:rsidR="00D73DC3" w:rsidRDefault="008C5370" w:rsidP="00B66B5B">
      <w:pPr>
        <w:pStyle w:val="Dialogue"/>
      </w:pPr>
      <w:r>
        <w:t>“</w:t>
      </w:r>
      <w:r w:rsidR="00B3745E">
        <w:t>I know that you feel that you need to pull out all the stops to change my mind. And if you need to do that,</w:t>
      </w:r>
      <w:r w:rsidR="0084279B">
        <w:t xml:space="preserve"> go ahead</w:t>
      </w:r>
      <w:r w:rsidR="00B3745E">
        <w:t>.</w:t>
      </w:r>
      <w:r w:rsidR="00944BCB">
        <w:t xml:space="preserve"> I won’t throw away any flowers you give me. I’ll enjoy them or share them with others. If you buy me any gifts, I’ll donate them to charity</w:t>
      </w:r>
      <w:r w:rsidR="00F27F46">
        <w:t>. But there’s one thing that is important to me</w:t>
      </w:r>
      <w:r w:rsidR="002F1ACC">
        <w:t>,</w:t>
      </w:r>
      <w:r w:rsidR="00F27F46">
        <w:t xml:space="preserve"> Steven.</w:t>
      </w:r>
      <w:r w:rsidR="002F1ACC">
        <w:t xml:space="preserve"> Know when it is time to stop. Also</w:t>
      </w:r>
      <w:r w:rsidR="00D73DC3">
        <w:t xml:space="preserve"> understand</w:t>
      </w:r>
      <w:r w:rsidR="002F1ACC">
        <w:t>,</w:t>
      </w:r>
      <w:r w:rsidR="00D73DC3">
        <w:t xml:space="preserve"> I will not change my mind under any circumstances.</w:t>
      </w:r>
      <w:r w:rsidR="00FA5D13">
        <w:t xml:space="preserve"> The best thing is just to let this go now.</w:t>
      </w:r>
    </w:p>
    <w:p w14:paraId="296BDEE3" w14:textId="527A4DE1" w:rsidR="00C146BD" w:rsidRDefault="00D73DC3" w:rsidP="00B66B5B">
      <w:pPr>
        <w:pStyle w:val="Dialogue"/>
      </w:pPr>
      <w:r>
        <w:t>“</w:t>
      </w:r>
      <w:r w:rsidR="00B602F7">
        <w:t>One last thing before I turn the conversation back to you.</w:t>
      </w:r>
      <w:r w:rsidR="00E27CDA">
        <w:t xml:space="preserve"> Even if there w</w:t>
      </w:r>
      <w:r w:rsidR="003B7CB0">
        <w:t>ere</w:t>
      </w:r>
      <w:r w:rsidR="00E27CDA">
        <w:t xml:space="preserve"> the tiniest fraction of a chance that we would get back together, </w:t>
      </w:r>
      <w:r w:rsidR="00E57FAD">
        <w:t xml:space="preserve">and there isn’t, </w:t>
      </w:r>
      <w:r w:rsidR="00E27CDA">
        <w:t xml:space="preserve">I wouldn’t want that ring. </w:t>
      </w:r>
      <w:r w:rsidR="003B7CB0">
        <w:t>So d</w:t>
      </w:r>
      <w:r w:rsidR="00E27CDA">
        <w:t>on’t do anything stupid and keep</w:t>
      </w:r>
      <w:r w:rsidR="003B7CB0">
        <w:t xml:space="preserve"> the ring. Get your money back. I want you to. That ring is for another woman, not me.</w:t>
      </w:r>
      <w:r w:rsidR="00DE408E">
        <w:t xml:space="preserve"> Look at me straight in the eyes and promise me that you </w:t>
      </w:r>
      <w:r w:rsidR="00F56B6F">
        <w:t>are</w:t>
      </w:r>
      <w:r w:rsidR="00DE408E">
        <w:t xml:space="preserve"> going to return that ring when you leave here</w:t>
      </w:r>
      <w:r w:rsidR="00C146BD">
        <w:t>.</w:t>
      </w:r>
      <w:r w:rsidR="00DE408E">
        <w:t>”</w:t>
      </w:r>
    </w:p>
    <w:p w14:paraId="6DBEEA80" w14:textId="77777777" w:rsidR="00283971" w:rsidRDefault="00C146BD" w:rsidP="00B66B5B">
      <w:pPr>
        <w:pStyle w:val="Dialogue"/>
      </w:pPr>
      <w:r>
        <w:t>Steven looked disappointed and said, “I promise I’ll return</w:t>
      </w:r>
      <w:r w:rsidR="00283971">
        <w:t xml:space="preserve"> the ring today.”</w:t>
      </w:r>
    </w:p>
    <w:p w14:paraId="5E1B120C" w14:textId="77777777" w:rsidR="00283971" w:rsidRDefault="00283971" w:rsidP="00B66B5B">
      <w:pPr>
        <w:pStyle w:val="Dialogue"/>
      </w:pPr>
      <w:r>
        <w:t>“Thank you,” replied Abbie.</w:t>
      </w:r>
    </w:p>
    <w:p w14:paraId="56F61F08" w14:textId="7E7E7087" w:rsidR="00485A3E" w:rsidRDefault="00CE4F98" w:rsidP="00B66B5B">
      <w:pPr>
        <w:pStyle w:val="Dialogue"/>
      </w:pPr>
      <w:r>
        <w:t>“Abbie</w:t>
      </w:r>
      <w:r w:rsidR="00B24C64">
        <w:t>,</w:t>
      </w:r>
      <w:r>
        <w:t xml:space="preserve"> </w:t>
      </w:r>
      <w:r w:rsidR="00F56B6F">
        <w:t>I feel</w:t>
      </w:r>
      <w:r>
        <w:t xml:space="preserve"> you got this all wrong. We love each other</w:t>
      </w:r>
      <w:r w:rsidR="00A2214D">
        <w:t>, and</w:t>
      </w:r>
      <w:r w:rsidR="00B24C64">
        <w:t xml:space="preserve"> </w:t>
      </w:r>
      <w:r w:rsidR="00A2214D">
        <w:t>w</w:t>
      </w:r>
      <w:r w:rsidR="00B24C64">
        <w:t xml:space="preserve">e’re </w:t>
      </w:r>
      <w:r w:rsidR="00F126C3">
        <w:t>good together</w:t>
      </w:r>
      <w:r w:rsidR="00B24C64">
        <w:t>.</w:t>
      </w:r>
      <w:r w:rsidR="00F126C3">
        <w:t xml:space="preserve"> I just got</w:t>
      </w:r>
      <w:r w:rsidR="00B24C64">
        <w:t xml:space="preserve"> the wedding jitters.</w:t>
      </w:r>
      <w:r w:rsidR="00A2214D">
        <w:t xml:space="preserve"> That’s all it was. Give me another chance</w:t>
      </w:r>
      <w:r w:rsidR="00485A3E">
        <w:t>,” pleaded Steven.</w:t>
      </w:r>
    </w:p>
    <w:p w14:paraId="63A4BDC6" w14:textId="36CECA9A" w:rsidR="00A33E39" w:rsidRDefault="00485A3E" w:rsidP="00B66B5B">
      <w:pPr>
        <w:pStyle w:val="Dialogue"/>
      </w:pPr>
      <w:r>
        <w:t>“Steven, you’ve had the jitters for</w:t>
      </w:r>
      <w:r w:rsidR="001C20AF">
        <w:t xml:space="preserve"> at least three years. The jitters would come back sooner or later if </w:t>
      </w:r>
      <w:r w:rsidR="00F56B6F">
        <w:t xml:space="preserve">we </w:t>
      </w:r>
      <w:r w:rsidR="001C20AF">
        <w:t>got back together.</w:t>
      </w:r>
      <w:r w:rsidR="00DA1B22">
        <w:t xml:space="preserve"> I</w:t>
      </w:r>
      <w:r w:rsidR="00D4301D">
        <w:t>t was good</w:t>
      </w:r>
      <w:r w:rsidR="005F2DDA">
        <w:t>, and we were comfortable</w:t>
      </w:r>
      <w:r w:rsidR="002A61C1">
        <w:t xml:space="preserve">. That’s just not enough for me anymore. Is that </w:t>
      </w:r>
      <w:proofErr w:type="gramStart"/>
      <w:r w:rsidR="002A61C1">
        <w:t>really good</w:t>
      </w:r>
      <w:proofErr w:type="gramEnd"/>
      <w:r w:rsidR="002A61C1">
        <w:t xml:space="preserve"> enough for you?</w:t>
      </w:r>
      <w:r w:rsidR="00A33E39">
        <w:t xml:space="preserve"> It doesn’t matter what your answer is because actions speak louder than words.</w:t>
      </w:r>
    </w:p>
    <w:p w14:paraId="2DBA8C51" w14:textId="25EF17CD" w:rsidR="00C52AE4" w:rsidRDefault="00983C2F" w:rsidP="00B66B5B">
      <w:pPr>
        <w:pStyle w:val="Dialogue"/>
      </w:pPr>
      <w:r>
        <w:t>“We’ve been together for five years</w:t>
      </w:r>
      <w:r w:rsidR="00C52AE4">
        <w:t>,</w:t>
      </w:r>
      <w:r>
        <w:t xml:space="preserve"> and we’ve never once talked about moving in together. You knew I wanted </w:t>
      </w:r>
      <w:r w:rsidR="00B80BDF">
        <w:t>a</w:t>
      </w:r>
      <w:r>
        <w:t xml:space="preserve"> </w:t>
      </w:r>
      <w:proofErr w:type="gramStart"/>
      <w:r>
        <w:t>propos</w:t>
      </w:r>
      <w:r w:rsidR="00B80BDF">
        <w:t>al</w:t>
      </w:r>
      <w:r>
        <w:t xml:space="preserve"> years</w:t>
      </w:r>
      <w:proofErr w:type="gramEnd"/>
      <w:r>
        <w:t xml:space="preserve"> ago</w:t>
      </w:r>
      <w:r w:rsidR="008B2FE2">
        <w:t xml:space="preserve">, and then when you finally </w:t>
      </w:r>
      <w:r w:rsidR="00B80BDF">
        <w:t>propose</w:t>
      </w:r>
      <w:r w:rsidR="00C52AE4">
        <w:t>,</w:t>
      </w:r>
      <w:r w:rsidR="008B2FE2">
        <w:t xml:space="preserve"> you’re asking about return policies. Steven, it’s okay. I’m not angry. It all</w:t>
      </w:r>
      <w:r w:rsidR="00C52AE4">
        <w:t xml:space="preserve"> is happening how it’s supposed to. Please let us go.”</w:t>
      </w:r>
    </w:p>
    <w:p w14:paraId="3EC89293" w14:textId="37F98B90" w:rsidR="00F57657" w:rsidRDefault="00D85A92" w:rsidP="00F57657">
      <w:pPr>
        <w:pStyle w:val="FictionParagraph"/>
      </w:pPr>
      <w:r>
        <w:lastRenderedPageBreak/>
        <w:t xml:space="preserve">Steven </w:t>
      </w:r>
      <w:r w:rsidR="00783A84">
        <w:t xml:space="preserve">had </w:t>
      </w:r>
      <w:r>
        <w:t xml:space="preserve">never </w:t>
      </w:r>
      <w:r w:rsidR="00783A84">
        <w:t xml:space="preserve">heard Abbie speak </w:t>
      </w:r>
      <w:r>
        <w:t>this way before.</w:t>
      </w:r>
      <w:r w:rsidR="00BA5990">
        <w:t xml:space="preserve"> He always knew that he could get her back after a fight or a mini breakup. But she had a different look in her eyes and a different tone to her voice</w:t>
      </w:r>
      <w:r w:rsidR="00F57657">
        <w:t xml:space="preserve"> this time around.</w:t>
      </w:r>
    </w:p>
    <w:p w14:paraId="0BE5951B" w14:textId="242AC8B1" w:rsidR="00C710B6" w:rsidRDefault="00F57657" w:rsidP="00944EA8">
      <w:pPr>
        <w:pStyle w:val="Dialogue"/>
      </w:pPr>
      <w:r>
        <w:t>Steven asked,</w:t>
      </w:r>
      <w:r w:rsidR="00944EA8">
        <w:t xml:space="preserve"> “I want to get back together</w:t>
      </w:r>
      <w:r w:rsidR="00A67569">
        <w:t>,</w:t>
      </w:r>
      <w:r w:rsidR="00944EA8">
        <w:t xml:space="preserve"> Abbie. Are you sure this isn’t some test</w:t>
      </w:r>
      <w:r w:rsidR="00724045">
        <w:t>,</w:t>
      </w:r>
      <w:r w:rsidR="00B80BDF">
        <w:t xml:space="preserve"> </w:t>
      </w:r>
      <w:r w:rsidR="00724045">
        <w:t>t</w:t>
      </w:r>
      <w:r w:rsidR="00944EA8">
        <w:t xml:space="preserve">elling me to stay away, just to see if I care enough to </w:t>
      </w:r>
      <w:proofErr w:type="gramStart"/>
      <w:r w:rsidR="00944EA8">
        <w:t xml:space="preserve">make </w:t>
      </w:r>
      <w:r w:rsidR="00A67569">
        <w:t>an</w:t>
      </w:r>
      <w:r w:rsidR="00944EA8">
        <w:t xml:space="preserve"> effort</w:t>
      </w:r>
      <w:proofErr w:type="gramEnd"/>
      <w:r w:rsidR="00A67569">
        <w:t xml:space="preserve"> to win your trust back</w:t>
      </w:r>
      <w:r w:rsidR="00724045">
        <w:t>?</w:t>
      </w:r>
      <w:r w:rsidR="00A67569">
        <w:t xml:space="preserve"> If so, I’ll do it. I don’t want to break up.”</w:t>
      </w:r>
    </w:p>
    <w:p w14:paraId="41BB2705" w14:textId="64C41572" w:rsidR="0056054A" w:rsidRDefault="00C710B6" w:rsidP="00944EA8">
      <w:pPr>
        <w:pStyle w:val="Dialogue"/>
      </w:pPr>
      <w:r>
        <w:t xml:space="preserve">Abbie replied, “This is no trick. </w:t>
      </w:r>
      <w:r w:rsidR="000F34C4">
        <w:t xml:space="preserve">What </w:t>
      </w:r>
      <w:r>
        <w:t>we had is over</w:t>
      </w:r>
      <w:r w:rsidR="000F34C4">
        <w:t>.</w:t>
      </w:r>
      <w:r w:rsidR="0001722E">
        <w:t xml:space="preserve"> Of course</w:t>
      </w:r>
      <w:r w:rsidR="0056054A">
        <w:t>,</w:t>
      </w:r>
      <w:r w:rsidR="0001722E">
        <w:t xml:space="preserve"> you want to try, that always worked in the past. But truthfully</w:t>
      </w:r>
      <w:r w:rsidR="0056054A">
        <w:t>,</w:t>
      </w:r>
      <w:r w:rsidR="0001722E">
        <w:t xml:space="preserve"> </w:t>
      </w:r>
      <w:r w:rsidR="0056054A">
        <w:t>my respect for you would skyrocket if you just let this go.”</w:t>
      </w:r>
    </w:p>
    <w:p w14:paraId="06588656" w14:textId="77777777" w:rsidR="00F20E8E" w:rsidRDefault="0056054A" w:rsidP="00944EA8">
      <w:pPr>
        <w:pStyle w:val="Dialogue"/>
      </w:pPr>
      <w:r>
        <w:t>“Is that really what you want?</w:t>
      </w:r>
      <w:r w:rsidR="00F20E8E">
        <w:t>” asked a humble Steven.</w:t>
      </w:r>
    </w:p>
    <w:p w14:paraId="3D7F0A32" w14:textId="1EDD4EBD" w:rsidR="00E3787F" w:rsidRDefault="00F20E8E" w:rsidP="00944EA8">
      <w:pPr>
        <w:pStyle w:val="Dialogue"/>
      </w:pPr>
      <w:r>
        <w:t>Abbie lean</w:t>
      </w:r>
      <w:r w:rsidR="001D77B3">
        <w:t>ed</w:t>
      </w:r>
      <w:r>
        <w:t xml:space="preserve"> in</w:t>
      </w:r>
      <w:r w:rsidR="00E3787F">
        <w:t>, place</w:t>
      </w:r>
      <w:r w:rsidR="001D77B3">
        <w:t>d</w:t>
      </w:r>
      <w:r w:rsidR="00E3787F">
        <w:t xml:space="preserve"> her hands over his, and answer</w:t>
      </w:r>
      <w:r w:rsidR="001D77B3">
        <w:t>ed</w:t>
      </w:r>
      <w:r w:rsidR="00E3787F">
        <w:t>, “Yes, Steven, that’s what I want.”</w:t>
      </w:r>
    </w:p>
    <w:p w14:paraId="4B86D210" w14:textId="572012EA" w:rsidR="00174B7C" w:rsidRDefault="00AF4692" w:rsidP="00944EA8">
      <w:pPr>
        <w:pStyle w:val="Dialogue"/>
      </w:pPr>
      <w:r>
        <w:t>“Alright</w:t>
      </w:r>
      <w:r w:rsidR="00603CF6">
        <w:t>,</w:t>
      </w:r>
      <w:r>
        <w:t xml:space="preserve"> Abbie, I’ll give you what you ask for. If it’s got to end</w:t>
      </w:r>
      <w:r w:rsidR="00603CF6">
        <w:t>, I want</w:t>
      </w:r>
      <w:r w:rsidR="001D77B3">
        <w:t xml:space="preserve"> it</w:t>
      </w:r>
      <w:r w:rsidR="00603CF6">
        <w:t xml:space="preserve"> to end on the best of terms.</w:t>
      </w:r>
      <w:r w:rsidR="00AD3B1E">
        <w:t xml:space="preserve"> Can we at least still be friends?</w:t>
      </w:r>
      <w:r w:rsidR="00603CF6">
        <w:t>”</w:t>
      </w:r>
    </w:p>
    <w:p w14:paraId="4E932BFC" w14:textId="77777777" w:rsidR="00E3239F" w:rsidRDefault="00C20CDD" w:rsidP="00944EA8">
      <w:pPr>
        <w:pStyle w:val="Dialogue"/>
      </w:pPr>
      <w:r>
        <w:t>Abbie</w:t>
      </w:r>
      <w:r w:rsidR="00AA0AB4">
        <w:t xml:space="preserve"> hugged Steven</w:t>
      </w:r>
      <w:r>
        <w:t xml:space="preserve"> and said, “</w:t>
      </w:r>
      <w:r w:rsidR="00AA0AB4">
        <w:t>T</w:t>
      </w:r>
      <w:r>
        <w:t>hank you</w:t>
      </w:r>
      <w:r w:rsidR="00AA0AB4">
        <w:t>.</w:t>
      </w:r>
      <w:r w:rsidR="002919B1">
        <w:t xml:space="preserve"> I spent a lot of time thinking about being friends.</w:t>
      </w:r>
      <w:r w:rsidR="00D973C7">
        <w:t xml:space="preserve"> I don’t think there’s any way that </w:t>
      </w:r>
      <w:r w:rsidR="00FE6221">
        <w:t xml:space="preserve">we </w:t>
      </w:r>
      <w:r w:rsidR="00D973C7">
        <w:t>will ever be able to hang out together. And for the next few months, I think we should make reasonable efforts to avoid each other</w:t>
      </w:r>
      <w:r w:rsidR="00FE6221">
        <w:t>.</w:t>
      </w:r>
      <w:r w:rsidR="005F5EF9">
        <w:t xml:space="preserve"> But once we’ve both healed and moved on, I hope we can reach out to each other if there is ever </w:t>
      </w:r>
      <w:r w:rsidR="002474F6">
        <w:t xml:space="preserve">a </w:t>
      </w:r>
      <w:r w:rsidR="005F5EF9">
        <w:t>great need.</w:t>
      </w:r>
      <w:r w:rsidR="00E35CA3">
        <w:t xml:space="preserve"> If there is some sort of family crisis, or you get a big promotion at work, I hope that you</w:t>
      </w:r>
      <w:r w:rsidR="00170DD8">
        <w:t>’ll</w:t>
      </w:r>
      <w:r w:rsidR="00E35CA3">
        <w:t xml:space="preserve"> feel free to</w:t>
      </w:r>
      <w:r w:rsidR="002474F6">
        <w:t xml:space="preserve"> contact me. And I hope that you can be that for me as well.</w:t>
      </w:r>
      <w:r>
        <w:t>”</w:t>
      </w:r>
    </w:p>
    <w:p w14:paraId="0F7B85D2" w14:textId="77777777" w:rsidR="00AA7B5C" w:rsidRDefault="00AA7B5C" w:rsidP="00944EA8">
      <w:pPr>
        <w:pStyle w:val="Dialogue"/>
      </w:pPr>
      <w:r>
        <w:t xml:space="preserve">Steven replied, </w:t>
      </w:r>
      <w:r w:rsidR="00E3239F">
        <w:t>“</w:t>
      </w:r>
      <w:r w:rsidR="00166EE1">
        <w:t>Of course, I’ll be there for you, Abbie, anytime. So now the big question</w:t>
      </w:r>
      <w:r>
        <w:t>. What do we tell everyone?</w:t>
      </w:r>
      <w:r w:rsidR="00166EE1">
        <w:t>”</w:t>
      </w:r>
    </w:p>
    <w:p w14:paraId="32D5C8ED" w14:textId="3FF66B5A" w:rsidR="00467B52" w:rsidRDefault="00AA7B5C" w:rsidP="00944EA8">
      <w:pPr>
        <w:pStyle w:val="Dialogue"/>
      </w:pPr>
      <w:r>
        <w:t>“I think</w:t>
      </w:r>
      <w:r w:rsidR="007C2819">
        <w:t xml:space="preserve"> we should tell </w:t>
      </w:r>
      <w:r>
        <w:t>the truth.</w:t>
      </w:r>
      <w:r w:rsidR="007F16C1">
        <w:t xml:space="preserve"> </w:t>
      </w:r>
      <w:r w:rsidR="00091BC6">
        <w:t>Tell them w</w:t>
      </w:r>
      <w:r w:rsidR="007F16C1">
        <w:t>e love each other, and we had a good relationship, but we both felt</w:t>
      </w:r>
      <w:r w:rsidR="0070142C">
        <w:t xml:space="preserve"> that it was time to move on to something new. </w:t>
      </w:r>
      <w:r w:rsidR="00091BC6">
        <w:t>We</w:t>
      </w:r>
      <w:r w:rsidR="0070142C">
        <w:t xml:space="preserve"> can let everybody know we</w:t>
      </w:r>
      <w:r w:rsidR="007C2819">
        <w:t xml:space="preserve"> parted </w:t>
      </w:r>
      <w:r w:rsidR="0070142C">
        <w:t>on good terms</w:t>
      </w:r>
      <w:r w:rsidR="007C2819">
        <w:t xml:space="preserve"> and have absolutely no regrets.</w:t>
      </w:r>
    </w:p>
    <w:p w14:paraId="1F46A2FB" w14:textId="4EDE9F89" w:rsidR="00680ECB" w:rsidRDefault="00467B52" w:rsidP="00DD2B86">
      <w:pPr>
        <w:pStyle w:val="Dialogue"/>
      </w:pPr>
      <w:r>
        <w:t>“</w:t>
      </w:r>
      <w:r w:rsidR="00DD2B86">
        <w:t>Relatively speaking, I feel real</w:t>
      </w:r>
      <w:r w:rsidR="00DC2E4E">
        <w:t>ly</w:t>
      </w:r>
      <w:r w:rsidR="00DD2B86">
        <w:t xml:space="preserve"> good about where things are with us right now.</w:t>
      </w:r>
      <w:r w:rsidR="00CE3F75">
        <w:t xml:space="preserve"> </w:t>
      </w:r>
      <w:r w:rsidR="00DD2B86">
        <w:t>I don’t think we should say anymore.</w:t>
      </w:r>
      <w:r w:rsidR="009E6DC7">
        <w:t xml:space="preserve"> </w:t>
      </w:r>
      <w:proofErr w:type="gramStart"/>
      <w:r w:rsidR="00CD07D1">
        <w:t>So</w:t>
      </w:r>
      <w:proofErr w:type="gramEnd"/>
      <w:r w:rsidR="00CD07D1">
        <w:t xml:space="preserve"> </w:t>
      </w:r>
      <w:r w:rsidR="00D5331F">
        <w:t>l</w:t>
      </w:r>
      <w:r w:rsidR="009E6DC7">
        <w:t>et’s end the conversation here</w:t>
      </w:r>
      <w:r w:rsidR="00DA3A89">
        <w:t>.</w:t>
      </w:r>
      <w:r w:rsidR="00680ECB">
        <w:t>”</w:t>
      </w:r>
    </w:p>
    <w:p w14:paraId="7BDFDC1A" w14:textId="1ED75754" w:rsidR="00A94565" w:rsidRDefault="00DA3A89" w:rsidP="00680ECB">
      <w:pPr>
        <w:pStyle w:val="FictionParagraph"/>
      </w:pPr>
      <w:r>
        <w:t xml:space="preserve"> Abbie </w:t>
      </w:r>
      <w:r w:rsidR="00785476">
        <w:t xml:space="preserve">stood up and </w:t>
      </w:r>
      <w:r>
        <w:t>reache</w:t>
      </w:r>
      <w:r w:rsidR="00680ECB">
        <w:t>d</w:t>
      </w:r>
      <w:r>
        <w:t xml:space="preserve"> out her hand toward Steven.</w:t>
      </w:r>
      <w:r w:rsidR="00DC2E4E">
        <w:t xml:space="preserve"> He </w:t>
      </w:r>
      <w:r w:rsidR="00A652FE">
        <w:t>took</w:t>
      </w:r>
      <w:r w:rsidR="00DC2E4E">
        <w:t xml:space="preserve"> her hand</w:t>
      </w:r>
      <w:r w:rsidR="00DC7B89">
        <w:t>,</w:t>
      </w:r>
      <w:r w:rsidR="00DC2E4E">
        <w:t xml:space="preserve"> </w:t>
      </w:r>
      <w:r w:rsidR="00DC7B89">
        <w:t xml:space="preserve">and </w:t>
      </w:r>
      <w:r w:rsidR="00DC2E4E">
        <w:t>they walk</w:t>
      </w:r>
      <w:r w:rsidR="00A652FE">
        <w:t>ed</w:t>
      </w:r>
      <w:r w:rsidR="00DC2E4E">
        <w:t xml:space="preserve"> to the </w:t>
      </w:r>
      <w:r w:rsidR="00DC7B89">
        <w:t xml:space="preserve">front </w:t>
      </w:r>
      <w:r w:rsidR="00DC2E4E">
        <w:t>door. Abbie opened the door for Steven</w:t>
      </w:r>
      <w:r w:rsidR="00680ECB">
        <w:t>. H</w:t>
      </w:r>
      <w:r w:rsidR="00DC2E4E">
        <w:t>e stepped outside and turn</w:t>
      </w:r>
      <w:r w:rsidR="00680ECB">
        <w:t>ed</w:t>
      </w:r>
      <w:r w:rsidR="00DC2E4E">
        <w:t xml:space="preserve"> around to receive </w:t>
      </w:r>
      <w:r w:rsidR="001D77B3">
        <w:t>a</w:t>
      </w:r>
      <w:r w:rsidR="00DC2E4E">
        <w:t xml:space="preserve"> hug from </w:t>
      </w:r>
      <w:r w:rsidR="00DC7B89">
        <w:t>her</w:t>
      </w:r>
      <w:r w:rsidR="00DC2E4E">
        <w:t>.</w:t>
      </w:r>
    </w:p>
    <w:p w14:paraId="61FADAFC" w14:textId="77777777" w:rsidR="00EC69D1" w:rsidRDefault="00D65584" w:rsidP="00A94565">
      <w:pPr>
        <w:pStyle w:val="Dialogue"/>
      </w:pPr>
      <w:r>
        <w:lastRenderedPageBreak/>
        <w:t>Steven was hoping his sad look would</w:t>
      </w:r>
      <w:r w:rsidR="00EC69D1">
        <w:t xml:space="preserve"> buy him some sympathy as he asked,</w:t>
      </w:r>
      <w:r w:rsidR="00277805">
        <w:t xml:space="preserve"> “Is there any chance I can get a goodbye kiss?</w:t>
      </w:r>
      <w:r w:rsidR="00EC69D1">
        <w:t>”</w:t>
      </w:r>
    </w:p>
    <w:p w14:paraId="1AE0CD90" w14:textId="097710C6" w:rsidR="00CE462D" w:rsidRDefault="00EC69D1" w:rsidP="00A94565">
      <w:pPr>
        <w:pStyle w:val="Dialogue"/>
      </w:pPr>
      <w:r>
        <w:t>Abbie</w:t>
      </w:r>
      <w:r w:rsidR="00812B0D">
        <w:t xml:space="preserve"> gave </w:t>
      </w:r>
      <w:r w:rsidR="00A652FE">
        <w:t>him</w:t>
      </w:r>
      <w:r w:rsidR="00812B0D">
        <w:t xml:space="preserve"> a quick kiss on the cheek and said, “</w:t>
      </w:r>
      <w:r w:rsidR="00CE462D">
        <w:t>Y</w:t>
      </w:r>
      <w:r w:rsidR="00812B0D">
        <w:t>ou go get that</w:t>
      </w:r>
      <w:r w:rsidR="00CE462D">
        <w:t xml:space="preserve"> ring returned now</w:t>
      </w:r>
      <w:r w:rsidR="00BF5E83">
        <w:t>.</w:t>
      </w:r>
      <w:r w:rsidR="00CE462D">
        <w:t>”</w:t>
      </w:r>
    </w:p>
    <w:p w14:paraId="4C9C53BE" w14:textId="5F538390" w:rsidR="0028127D" w:rsidRPr="00D252C9" w:rsidRDefault="00CE462D" w:rsidP="00CE462D">
      <w:pPr>
        <w:pStyle w:val="FictionParagraph"/>
      </w:pPr>
      <w:r>
        <w:t>Steven</w:t>
      </w:r>
      <w:r w:rsidR="00B91D31">
        <w:t xml:space="preserve"> walked away a defeated man. Abbie closed the door, climbed into bed, and</w:t>
      </w:r>
      <w:r w:rsidR="00573315">
        <w:t xml:space="preserve"> spent the rest of the day crying.</w:t>
      </w:r>
    </w:p>
    <w:sectPr w:rsidR="0028127D" w:rsidRPr="00D252C9" w:rsidSect="0099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NDc3NjEzNTU2NjNT0lEKTi0uzszPAykwqwUAqdADViwAAAA="/>
    <w:docVar w:name="dgnword-docGUID" w:val="{25A4AAD7-ACE5-47C8-A7FF-1C0FE2988E7F}"/>
    <w:docVar w:name="dgnword-drafile" w:val="C:\Users\mikeu\AppData\Local\Temp\dra1516.tmp"/>
    <w:docVar w:name="dgnword-eventsink" w:val="1666174872"/>
  </w:docVars>
  <w:rsids>
    <w:rsidRoot w:val="00C745FB"/>
    <w:rsid w:val="0001722E"/>
    <w:rsid w:val="0008221F"/>
    <w:rsid w:val="00091BC6"/>
    <w:rsid w:val="000F34C4"/>
    <w:rsid w:val="00166EE1"/>
    <w:rsid w:val="00170DD8"/>
    <w:rsid w:val="00174B7C"/>
    <w:rsid w:val="001875DA"/>
    <w:rsid w:val="001A2CDF"/>
    <w:rsid w:val="001A6653"/>
    <w:rsid w:val="001C20AF"/>
    <w:rsid w:val="001D3623"/>
    <w:rsid w:val="001D77B3"/>
    <w:rsid w:val="001F25FC"/>
    <w:rsid w:val="001F758C"/>
    <w:rsid w:val="00240EAA"/>
    <w:rsid w:val="002474F6"/>
    <w:rsid w:val="00277805"/>
    <w:rsid w:val="0028127D"/>
    <w:rsid w:val="00283971"/>
    <w:rsid w:val="002919B1"/>
    <w:rsid w:val="002A61C1"/>
    <w:rsid w:val="002A64C8"/>
    <w:rsid w:val="002F1ACC"/>
    <w:rsid w:val="0035288E"/>
    <w:rsid w:val="003B7CB0"/>
    <w:rsid w:val="003C6D81"/>
    <w:rsid w:val="003E2E71"/>
    <w:rsid w:val="003F5116"/>
    <w:rsid w:val="00407C7C"/>
    <w:rsid w:val="0042280C"/>
    <w:rsid w:val="00425521"/>
    <w:rsid w:val="00467B52"/>
    <w:rsid w:val="00485A3E"/>
    <w:rsid w:val="00496152"/>
    <w:rsid w:val="004B3151"/>
    <w:rsid w:val="004C0463"/>
    <w:rsid w:val="005266D3"/>
    <w:rsid w:val="00544D67"/>
    <w:rsid w:val="00551DF3"/>
    <w:rsid w:val="0055779D"/>
    <w:rsid w:val="0056054A"/>
    <w:rsid w:val="00573315"/>
    <w:rsid w:val="00576B9E"/>
    <w:rsid w:val="005904E3"/>
    <w:rsid w:val="005D475B"/>
    <w:rsid w:val="005F2DDA"/>
    <w:rsid w:val="005F5EF9"/>
    <w:rsid w:val="00603CF6"/>
    <w:rsid w:val="00680ECB"/>
    <w:rsid w:val="006C21D0"/>
    <w:rsid w:val="006E30B3"/>
    <w:rsid w:val="006E65AD"/>
    <w:rsid w:val="006E78AE"/>
    <w:rsid w:val="006F1A23"/>
    <w:rsid w:val="0070142C"/>
    <w:rsid w:val="00713C76"/>
    <w:rsid w:val="00724045"/>
    <w:rsid w:val="00724919"/>
    <w:rsid w:val="00783A84"/>
    <w:rsid w:val="00785476"/>
    <w:rsid w:val="007C2819"/>
    <w:rsid w:val="007D2437"/>
    <w:rsid w:val="007F16C1"/>
    <w:rsid w:val="00812B0D"/>
    <w:rsid w:val="0084279B"/>
    <w:rsid w:val="00842FA8"/>
    <w:rsid w:val="008515DF"/>
    <w:rsid w:val="00863127"/>
    <w:rsid w:val="008828AB"/>
    <w:rsid w:val="00884DFA"/>
    <w:rsid w:val="00886946"/>
    <w:rsid w:val="00892D82"/>
    <w:rsid w:val="008B2FE2"/>
    <w:rsid w:val="008C0FA7"/>
    <w:rsid w:val="008C5370"/>
    <w:rsid w:val="008D12FF"/>
    <w:rsid w:val="00944BCB"/>
    <w:rsid w:val="00944EA8"/>
    <w:rsid w:val="00983C2F"/>
    <w:rsid w:val="009943EB"/>
    <w:rsid w:val="009E6DC7"/>
    <w:rsid w:val="009F5DE6"/>
    <w:rsid w:val="00A03ED8"/>
    <w:rsid w:val="00A2214D"/>
    <w:rsid w:val="00A33E39"/>
    <w:rsid w:val="00A34207"/>
    <w:rsid w:val="00A6226B"/>
    <w:rsid w:val="00A652FE"/>
    <w:rsid w:val="00A67569"/>
    <w:rsid w:val="00A94565"/>
    <w:rsid w:val="00AA0AB4"/>
    <w:rsid w:val="00AA7B5C"/>
    <w:rsid w:val="00AC7FA2"/>
    <w:rsid w:val="00AD3B1E"/>
    <w:rsid w:val="00AF098E"/>
    <w:rsid w:val="00AF4692"/>
    <w:rsid w:val="00B24C64"/>
    <w:rsid w:val="00B3745E"/>
    <w:rsid w:val="00B602F7"/>
    <w:rsid w:val="00B66B5B"/>
    <w:rsid w:val="00B80BDF"/>
    <w:rsid w:val="00B83182"/>
    <w:rsid w:val="00B91D31"/>
    <w:rsid w:val="00B95A4F"/>
    <w:rsid w:val="00BA5990"/>
    <w:rsid w:val="00BC44C8"/>
    <w:rsid w:val="00BC62E8"/>
    <w:rsid w:val="00BF5E83"/>
    <w:rsid w:val="00C146BD"/>
    <w:rsid w:val="00C20CDD"/>
    <w:rsid w:val="00C52AE4"/>
    <w:rsid w:val="00C710B6"/>
    <w:rsid w:val="00C745FB"/>
    <w:rsid w:val="00CD07D1"/>
    <w:rsid w:val="00CE1885"/>
    <w:rsid w:val="00CE3F75"/>
    <w:rsid w:val="00CE462D"/>
    <w:rsid w:val="00CE4F98"/>
    <w:rsid w:val="00CF40F5"/>
    <w:rsid w:val="00D0423E"/>
    <w:rsid w:val="00D252C9"/>
    <w:rsid w:val="00D4301D"/>
    <w:rsid w:val="00D444DC"/>
    <w:rsid w:val="00D5331F"/>
    <w:rsid w:val="00D65584"/>
    <w:rsid w:val="00D73DC3"/>
    <w:rsid w:val="00D85A92"/>
    <w:rsid w:val="00D95FE6"/>
    <w:rsid w:val="00D973C7"/>
    <w:rsid w:val="00DA1B22"/>
    <w:rsid w:val="00DA3A89"/>
    <w:rsid w:val="00DC2E4E"/>
    <w:rsid w:val="00DC7B89"/>
    <w:rsid w:val="00DD2B86"/>
    <w:rsid w:val="00DE2455"/>
    <w:rsid w:val="00DE408E"/>
    <w:rsid w:val="00E01F60"/>
    <w:rsid w:val="00E063B8"/>
    <w:rsid w:val="00E16A3A"/>
    <w:rsid w:val="00E27CDA"/>
    <w:rsid w:val="00E3239F"/>
    <w:rsid w:val="00E35CA3"/>
    <w:rsid w:val="00E3787F"/>
    <w:rsid w:val="00E57FAD"/>
    <w:rsid w:val="00EC69D1"/>
    <w:rsid w:val="00ED0B14"/>
    <w:rsid w:val="00F126C3"/>
    <w:rsid w:val="00F20E8E"/>
    <w:rsid w:val="00F26310"/>
    <w:rsid w:val="00F27F46"/>
    <w:rsid w:val="00F41E7A"/>
    <w:rsid w:val="00F56B6F"/>
    <w:rsid w:val="00F57657"/>
    <w:rsid w:val="00FA5D13"/>
    <w:rsid w:val="00FD3FE2"/>
    <w:rsid w:val="00F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11C1"/>
  <w15:chartTrackingRefBased/>
  <w15:docId w15:val="{62F5BC93-72EE-4361-AC6C-8C486944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A8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sid w:val="00783A8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83A84"/>
  </w:style>
  <w:style w:type="paragraph" w:styleId="ListParagraph">
    <w:name w:val="List Paragraph"/>
    <w:basedOn w:val="Normal"/>
    <w:uiPriority w:val="34"/>
    <w:qFormat/>
    <w:rsid w:val="00783A84"/>
    <w:pPr>
      <w:ind w:left="720"/>
      <w:contextualSpacing/>
    </w:pPr>
  </w:style>
  <w:style w:type="character" w:customStyle="1" w:styleId="InternalDialogue">
    <w:name w:val="Internal Dialogue"/>
    <w:basedOn w:val="DefaultParagraphFont"/>
    <w:uiPriority w:val="1"/>
    <w:qFormat/>
    <w:rsid w:val="00783A84"/>
    <w:rPr>
      <w:i/>
    </w:rPr>
  </w:style>
  <w:style w:type="character" w:customStyle="1" w:styleId="Timeline">
    <w:name w:val="Timeline"/>
    <w:basedOn w:val="InternalDialogue"/>
    <w:uiPriority w:val="1"/>
    <w:qFormat/>
    <w:rsid w:val="00783A84"/>
    <w:rPr>
      <w:rFonts w:ascii="Cambria" w:hAnsi="Cambria"/>
      <w:i w:val="0"/>
      <w:color w:val="595959" w:themeColor="text1" w:themeTint="A6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3A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84"/>
    <w:rPr>
      <w:rFonts w:ascii="Segoe UI" w:hAnsi="Segoe UI" w:cs="Segoe UI"/>
      <w:sz w:val="18"/>
      <w:szCs w:val="18"/>
    </w:rPr>
  </w:style>
  <w:style w:type="paragraph" w:customStyle="1" w:styleId="TextingBlock">
    <w:name w:val="Texting Block"/>
    <w:basedOn w:val="Normal"/>
    <w:qFormat/>
    <w:rsid w:val="00783A84"/>
    <w:pPr>
      <w:ind w:left="720" w:right="720" w:hanging="576"/>
      <w:mirrorIndents/>
    </w:pPr>
  </w:style>
  <w:style w:type="character" w:customStyle="1" w:styleId="TextingLabel">
    <w:name w:val="Texting Label"/>
    <w:basedOn w:val="Timeline"/>
    <w:uiPriority w:val="1"/>
    <w:qFormat/>
    <w:rsid w:val="00783A84"/>
    <w:rPr>
      <w:rFonts w:ascii="Cambria" w:hAnsi="Cambria"/>
      <w:i w:val="0"/>
      <w:color w:val="595959" w:themeColor="text1" w:themeTint="A6"/>
      <w:sz w:val="24"/>
    </w:rPr>
  </w:style>
  <w:style w:type="paragraph" w:customStyle="1" w:styleId="Dialogue">
    <w:name w:val="Dialogue"/>
    <w:basedOn w:val="Normal"/>
    <w:qFormat/>
    <w:rsid w:val="00783A84"/>
    <w:pPr>
      <w:ind w:firstLine="432"/>
    </w:pPr>
    <w:rPr>
      <w:color w:val="365F91" w:themeColor="accent1" w:themeShade="BF"/>
    </w:rPr>
  </w:style>
  <w:style w:type="paragraph" w:customStyle="1" w:styleId="FictionParagraph">
    <w:name w:val="Fiction Paragraph"/>
    <w:basedOn w:val="Normal"/>
    <w:qFormat/>
    <w:rsid w:val="00783A84"/>
    <w:pPr>
      <w:ind w:firstLine="432"/>
    </w:pPr>
  </w:style>
  <w:style w:type="paragraph" w:customStyle="1" w:styleId="FirstFictionParagraph">
    <w:name w:val="First Fiction Paragraph"/>
    <w:basedOn w:val="FictionParagraph"/>
    <w:qFormat/>
    <w:rsid w:val="00783A8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u\OneDrive\Documents\Custom%20Office%20Templates\Nove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NovelTemplate</Template>
  <TotalTime>135</TotalTime>
  <Pages>4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Urban</dc:creator>
  <cp:keywords/>
  <dc:description/>
  <cp:lastModifiedBy>Mike Urban</cp:lastModifiedBy>
  <cp:revision>144</cp:revision>
  <dcterms:created xsi:type="dcterms:W3CDTF">2021-06-18T22:12:00Z</dcterms:created>
  <dcterms:modified xsi:type="dcterms:W3CDTF">2021-06-20T04:13:00Z</dcterms:modified>
</cp:coreProperties>
</file>