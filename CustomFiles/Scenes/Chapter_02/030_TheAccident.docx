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B1B6F" w14:textId="440D0FFF" w:rsidR="0036052D" w:rsidRDefault="0036052D" w:rsidP="00074424">
      <w:pPr>
        <w:pStyle w:val="FictionParagraph"/>
      </w:pPr>
      <w:r>
        <w:t xml:space="preserve">In the best of conditions, Abbie is not known as the best driver in the world. </w:t>
      </w:r>
      <w:r w:rsidR="00F718DA">
        <w:t>However, i</w:t>
      </w:r>
      <w:r>
        <w:t xml:space="preserve">t was not just the road conditions that made it dangerous for </w:t>
      </w:r>
      <w:r w:rsidR="00F4221B">
        <w:t>her</w:t>
      </w:r>
      <w:r>
        <w:t xml:space="preserve"> to be out. She was in hysterics</w:t>
      </w:r>
      <w:r w:rsidR="00065E71">
        <w:t>,</w:t>
      </w:r>
      <w:r>
        <w:t xml:space="preserve"> and the constant flow of tears made it hard for her to see where she was going.</w:t>
      </w:r>
    </w:p>
    <w:p w14:paraId="5CDC15CF" w14:textId="4C491D94" w:rsidR="00B34E6E" w:rsidRDefault="0036052D" w:rsidP="0036052D">
      <w:pPr>
        <w:pStyle w:val="FictionParagraph"/>
      </w:pPr>
      <w:r>
        <w:t xml:space="preserve">Even if she could see, Abbie had no idea where </w:t>
      </w:r>
      <w:r w:rsidR="00F4221B">
        <w:t>to go</w:t>
      </w:r>
      <w:r>
        <w:t xml:space="preserve">. Every store, every restaurant, every park, everywhere in </w:t>
      </w:r>
      <w:r w:rsidR="00C20602">
        <w:t>this</w:t>
      </w:r>
      <w:r>
        <w:t xml:space="preserve"> small town held a memory of Steven. The only thought in her mind was </w:t>
      </w:r>
      <w:r w:rsidR="00065E71">
        <w:t>to</w:t>
      </w:r>
      <w:r>
        <w:t xml:space="preserve"> get</w:t>
      </w:r>
      <w:r w:rsidR="00065E71">
        <w:t xml:space="preserve"> as</w:t>
      </w:r>
      <w:r>
        <w:t xml:space="preserve"> far away from anything “Steven” as possible.</w:t>
      </w:r>
      <w:r w:rsidR="00B34E6E">
        <w:t xml:space="preserve"> </w:t>
      </w:r>
      <w:r w:rsidR="006C7565">
        <w:t>He</w:t>
      </w:r>
      <w:r w:rsidR="00B34E6E">
        <w:t xml:space="preserve"> lived t</w:t>
      </w:r>
      <w:r w:rsidR="00065E71">
        <w:t>w</w:t>
      </w:r>
      <w:r w:rsidR="00B34E6E">
        <w:t>o towns to the north, and the Smoky Mountains laid to be South and the East. Abbie knew she was in no condition to navigate the mountain roads</w:t>
      </w:r>
      <w:r w:rsidR="00065E71">
        <w:t>,</w:t>
      </w:r>
      <w:r w:rsidR="00B34E6E">
        <w:t xml:space="preserve"> </w:t>
      </w:r>
      <w:r w:rsidR="00065E71">
        <w:t xml:space="preserve">so </w:t>
      </w:r>
      <w:r w:rsidR="00B34E6E">
        <w:t>she decided to go west.</w:t>
      </w:r>
    </w:p>
    <w:p w14:paraId="1723E04C" w14:textId="6CAD49F0" w:rsidR="00B34E6E" w:rsidRDefault="00B34E6E" w:rsidP="0036052D">
      <w:pPr>
        <w:pStyle w:val="FictionParagraph"/>
      </w:pPr>
      <w:r>
        <w:t xml:space="preserve">Within 15 minutes, she was well outside of any town. She </w:t>
      </w:r>
      <w:r w:rsidR="00065E71">
        <w:t>turned</w:t>
      </w:r>
      <w:r>
        <w:t xml:space="preserve"> left</w:t>
      </w:r>
      <w:r w:rsidR="00065E71">
        <w:t>,</w:t>
      </w:r>
      <w:r>
        <w:t xml:space="preserve"> then right</w:t>
      </w:r>
      <w:r w:rsidR="00065E71">
        <w:t>,</w:t>
      </w:r>
      <w:r>
        <w:t xml:space="preserve"> then right</w:t>
      </w:r>
      <w:r w:rsidR="00065E71">
        <w:t>,</w:t>
      </w:r>
      <w:r>
        <w:t xml:space="preserve"> </w:t>
      </w:r>
      <w:r w:rsidR="00065E71">
        <w:t>then</w:t>
      </w:r>
      <w:r>
        <w:t xml:space="preserve"> left</w:t>
      </w:r>
      <w:r w:rsidR="00065E71">
        <w:t>,</w:t>
      </w:r>
      <w:r>
        <w:t xml:space="preserve"> getting both lost and nowhere fast. By the time she got back to a road that she recognized, she realized that she had been driving 15 more minutes </w:t>
      </w:r>
      <w:r w:rsidR="00065E71">
        <w:t>only</w:t>
      </w:r>
      <w:r>
        <w:t xml:space="preserve"> to get closer to her hometown. She decided it was best to stay on the main road and follow it west until she no longer thought of Steven.</w:t>
      </w:r>
    </w:p>
    <w:p w14:paraId="38622955" w14:textId="27419537" w:rsidR="00C820B0" w:rsidRDefault="00B34E6E" w:rsidP="0036052D">
      <w:pPr>
        <w:pStyle w:val="FictionParagraph"/>
      </w:pPr>
      <w:r>
        <w:t>There were no streetlights on this dark country road. Abbie was somewhat familiar with this road</w:t>
      </w:r>
      <w:r w:rsidR="00C820B0">
        <w:t>.</w:t>
      </w:r>
      <w:r>
        <w:t xml:space="preserve"> </w:t>
      </w:r>
      <w:r w:rsidR="00C820B0">
        <w:t xml:space="preserve">However, </w:t>
      </w:r>
      <w:r>
        <w:t xml:space="preserve">between the </w:t>
      </w:r>
      <w:r w:rsidR="00C820B0">
        <w:t xml:space="preserve">lack of </w:t>
      </w:r>
      <w:r w:rsidR="00C20602">
        <w:t>l</w:t>
      </w:r>
      <w:r w:rsidR="00C820B0">
        <w:t xml:space="preserve">ight, </w:t>
      </w:r>
      <w:r>
        <w:t>torrential downpour</w:t>
      </w:r>
      <w:r w:rsidR="00065E71">
        <w:t>,</w:t>
      </w:r>
      <w:r>
        <w:t xml:space="preserve"> </w:t>
      </w:r>
      <w:r w:rsidR="00C820B0">
        <w:t xml:space="preserve">and her </w:t>
      </w:r>
      <w:r>
        <w:t>tear-ridden eyes</w:t>
      </w:r>
      <w:r w:rsidR="00C820B0">
        <w:t xml:space="preserve">, road visibility was near zero. So far, Abbie had been able to navigate </w:t>
      </w:r>
      <w:r w:rsidR="00074424">
        <w:t xml:space="preserve">the slippery roads </w:t>
      </w:r>
      <w:r w:rsidR="00C820B0">
        <w:t xml:space="preserve">successfully. Up till now, the </w:t>
      </w:r>
      <w:r w:rsidR="00F718DA">
        <w:t xml:space="preserve">hilly </w:t>
      </w:r>
      <w:r w:rsidR="00C820B0">
        <w:t xml:space="preserve">road had been running in a straight line. </w:t>
      </w:r>
      <w:r w:rsidR="00F718DA">
        <w:t>But t</w:t>
      </w:r>
      <w:r w:rsidR="00C820B0">
        <w:t>hat was about to change.</w:t>
      </w:r>
    </w:p>
    <w:p w14:paraId="769D343D" w14:textId="59E269F3" w:rsidR="00362F35" w:rsidRDefault="00C820B0" w:rsidP="0036052D">
      <w:pPr>
        <w:pStyle w:val="FictionParagraph"/>
      </w:pPr>
      <w:r>
        <w:t>Abbie was coherent enough to know she should keep her speed down. But under these conditions, any speed is too fast. This was especially true as she unknowingly approached a long stretch of winding curves.</w:t>
      </w:r>
      <w:r w:rsidR="00362F35">
        <w:t xml:space="preserve"> Abbie </w:t>
      </w:r>
      <w:r w:rsidR="00C20602">
        <w:t xml:space="preserve">was unprepared </w:t>
      </w:r>
      <w:r w:rsidR="00362F35">
        <w:t>for the S-curve ahead. By the time she saw the sign, it was too late. Then Abbie broke the number one rule in a situation like that. She panicked</w:t>
      </w:r>
      <w:r w:rsidR="00C20602">
        <w:t xml:space="preserve"> and </w:t>
      </w:r>
      <w:r w:rsidR="00362F35">
        <w:t xml:space="preserve">slammed both feet onto the brake pedal. Her car spun 360 degrees </w:t>
      </w:r>
      <w:r w:rsidR="00C20602">
        <w:t>a time or two</w:t>
      </w:r>
      <w:r w:rsidR="00065E71">
        <w:t xml:space="preserve"> before </w:t>
      </w:r>
      <w:r w:rsidR="00362F35">
        <w:t xml:space="preserve">landing her backward in a ditch at a 30° angle with </w:t>
      </w:r>
      <w:r w:rsidR="00065E71">
        <w:t>its</w:t>
      </w:r>
      <w:r w:rsidR="00362F35">
        <w:t xml:space="preserve"> headlights pointing to the sky.</w:t>
      </w:r>
    </w:p>
    <w:p w14:paraId="39126DE3" w14:textId="49997703" w:rsidR="0086630F" w:rsidRDefault="00362F35" w:rsidP="0036052D">
      <w:pPr>
        <w:pStyle w:val="FictionParagraph"/>
      </w:pPr>
      <w:r>
        <w:t xml:space="preserve">Abbie reached new levels of hysteria as she floored the gas </w:t>
      </w:r>
      <w:r w:rsidR="00065E71">
        <w:t>in a futile attempt to escape the ditch</w:t>
      </w:r>
      <w:r>
        <w:t>. With each press on the gas pedal, she</w:t>
      </w:r>
      <w:r w:rsidR="0086630F">
        <w:t xml:space="preserve"> managed to dig </w:t>
      </w:r>
      <w:r>
        <w:t>herself deeper in</w:t>
      </w:r>
      <w:r w:rsidR="00065E71">
        <w:t>to</w:t>
      </w:r>
      <w:r>
        <w:t xml:space="preserve"> the mud. </w:t>
      </w:r>
      <w:r w:rsidR="00F718DA">
        <w:t>Finally, r</w:t>
      </w:r>
      <w:r>
        <w:t xml:space="preserve">ealizing she </w:t>
      </w:r>
      <w:r w:rsidR="00065E71">
        <w:t>could not</w:t>
      </w:r>
      <w:r>
        <w:t xml:space="preserve"> drive her way out of the ditch, she let out the loudest </w:t>
      </w:r>
      <w:r w:rsidR="00065E71">
        <w:t>scream</w:t>
      </w:r>
      <w:r>
        <w:t xml:space="preserve"> </w:t>
      </w:r>
      <w:r w:rsidR="00065E71">
        <w:t xml:space="preserve">ever </w:t>
      </w:r>
      <w:r>
        <w:t>and banged her head on the steering wheel a couple of times in frustration.</w:t>
      </w:r>
      <w:r w:rsidR="00F718DA">
        <w:t xml:space="preserve"> After that,</w:t>
      </w:r>
      <w:r>
        <w:t xml:space="preserve"> Abbie went into </w:t>
      </w:r>
      <w:r w:rsidR="00065E71">
        <w:t xml:space="preserve">a state of </w:t>
      </w:r>
      <w:r>
        <w:t>total meltdown.</w:t>
      </w:r>
    </w:p>
    <w:p w14:paraId="7508C988" w14:textId="0F08CC21" w:rsidR="00146E19" w:rsidRDefault="0086630F" w:rsidP="0086630F">
      <w:pPr>
        <w:pStyle w:val="FictionParagraph"/>
      </w:pPr>
      <w:r>
        <w:t xml:space="preserve">Abbie cried and cried and cried until both her tears </w:t>
      </w:r>
      <w:r w:rsidR="00074424">
        <w:t>and</w:t>
      </w:r>
      <w:r>
        <w:t xml:space="preserve"> the rain outside slowed to a drizzle. She had been there for at least half an hour with not a </w:t>
      </w:r>
      <w:r w:rsidR="00C20602">
        <w:t>soul</w:t>
      </w:r>
      <w:r>
        <w:t xml:space="preserve"> in sight.</w:t>
      </w:r>
      <w:r w:rsidR="00146E19">
        <w:t xml:space="preserve"> </w:t>
      </w:r>
      <w:r w:rsidR="00F718DA">
        <w:t>Finally, n</w:t>
      </w:r>
      <w:r w:rsidR="00146E19">
        <w:t xml:space="preserve">ot knowing what else to do, she decided to get out and </w:t>
      </w:r>
      <w:proofErr w:type="gramStart"/>
      <w:r w:rsidR="00146E19">
        <w:t>take a look</w:t>
      </w:r>
      <w:proofErr w:type="gramEnd"/>
      <w:r w:rsidR="00146E19">
        <w:t xml:space="preserve">. Being stuck at an </w:t>
      </w:r>
      <w:r w:rsidR="00146E19">
        <w:lastRenderedPageBreak/>
        <w:t>upward angle, opening the door was no easy task. Eventually</w:t>
      </w:r>
      <w:r w:rsidR="00065E71">
        <w:t>,</w:t>
      </w:r>
      <w:r w:rsidR="00146E19">
        <w:t xml:space="preserve"> Abbie made her way out </w:t>
      </w:r>
      <w:r w:rsidR="00F4221B">
        <w:t>o</w:t>
      </w:r>
      <w:r w:rsidR="00146E19">
        <w:t xml:space="preserve">nto the road. </w:t>
      </w:r>
    </w:p>
    <w:p w14:paraId="55E87F26" w14:textId="19B64618" w:rsidR="00146E19" w:rsidRDefault="00146E19" w:rsidP="00146E19">
      <w:pPr>
        <w:pStyle w:val="Dialogue"/>
      </w:pPr>
      <w:r>
        <w:t xml:space="preserve">The lights from her car pointed upward and were of little value to her. She had nothing to help her see, no phone, no flashlight, no emergency equipment. </w:t>
      </w:r>
      <w:r w:rsidR="00F4221B">
        <w:t>Abbie was in no mood to take responsibility for her predicament. Tonight, everything would be Steven’s fault</w:t>
      </w:r>
      <w:r>
        <w:t xml:space="preserve">. With no one to hear, she talked out loud, “What kind of loser-ass boyfriend doesn’t insist that </w:t>
      </w:r>
      <w:r w:rsidR="00C20602">
        <w:t>his girlfriend</w:t>
      </w:r>
      <w:r>
        <w:t xml:space="preserve"> </w:t>
      </w:r>
      <w:r w:rsidR="00C20602">
        <w:t>keep</w:t>
      </w:r>
      <w:r>
        <w:t xml:space="preserve"> a flashlight in her car? He has one in his car.” Abbie wondered out loud, “Did he ever care about me? Did he ever once think about my safety?”</w:t>
      </w:r>
    </w:p>
    <w:p w14:paraId="65BB9F9D" w14:textId="6FFD1C37" w:rsidR="00C57722" w:rsidRDefault="00146E19" w:rsidP="0086630F">
      <w:pPr>
        <w:pStyle w:val="FictionParagraph"/>
      </w:pPr>
      <w:r>
        <w:t>As sadness turned into anger, Abbie’s tears stop flowing</w:t>
      </w:r>
      <w:r w:rsidR="00065E71">
        <w:t>,</w:t>
      </w:r>
      <w:r>
        <w:t xml:space="preserve"> and she just felt numb. She was cold, soaking wet</w:t>
      </w:r>
      <w:r w:rsidR="00065E71">
        <w:t>,</w:t>
      </w:r>
      <w:r>
        <w:t xml:space="preserve"> and felt completely helpless.</w:t>
      </w:r>
      <w:r w:rsidR="00C57722">
        <w:t xml:space="preserve"> She looked around for signs of people and somewhere she could get help. All Abbie </w:t>
      </w:r>
      <w:proofErr w:type="gramStart"/>
      <w:r w:rsidR="00C57722">
        <w:t>saw</w:t>
      </w:r>
      <w:proofErr w:type="gramEnd"/>
      <w:r w:rsidR="00C57722">
        <w:t xml:space="preserve"> were trees, fields, and the road she was on. Abbie had always laughed when people misuse</w:t>
      </w:r>
      <w:r w:rsidR="00F4221B">
        <w:t>d</w:t>
      </w:r>
      <w:r w:rsidR="00C57722">
        <w:t xml:space="preserve"> the word literally. </w:t>
      </w:r>
      <w:proofErr w:type="gramStart"/>
      <w:r w:rsidR="00C57722">
        <w:t>Tonight</w:t>
      </w:r>
      <w:proofErr w:type="gramEnd"/>
      <w:r w:rsidR="00C57722">
        <w:t xml:space="preserve"> was her turn as she said, “I am literally in the middle of nowhere!”</w:t>
      </w:r>
    </w:p>
    <w:p w14:paraId="74ABB60A" w14:textId="77777777" w:rsidR="007A598B" w:rsidRDefault="00B4533A" w:rsidP="0086630F">
      <w:pPr>
        <w:pStyle w:val="FictionParagraph"/>
      </w:pPr>
      <w:r>
        <w:t>Abbie was too numb to cry. She didn’t think she had any tears left in her anyway. She stood almost paralyzed next to her car</w:t>
      </w:r>
      <w:r w:rsidR="00065E71">
        <w:t>,</w:t>
      </w:r>
      <w:r>
        <w:t xml:space="preserve"> wondering how long </w:t>
      </w:r>
      <w:r w:rsidR="00065E71">
        <w:t xml:space="preserve">it </w:t>
      </w:r>
      <w:r>
        <w:t xml:space="preserve">would be for another fool </w:t>
      </w:r>
      <w:r w:rsidR="00C20602">
        <w:t xml:space="preserve">to be driving </w:t>
      </w:r>
      <w:r>
        <w:t xml:space="preserve">in the middle of nowhere in </w:t>
      </w:r>
      <w:r w:rsidR="00065E71">
        <w:t xml:space="preserve">the </w:t>
      </w:r>
      <w:r>
        <w:t xml:space="preserve">pouring rain. </w:t>
      </w:r>
    </w:p>
    <w:sectPr w:rsidR="007A598B" w:rsidSect="00994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ewNDc3NjEzNTU2NjNT0lEKTi0uzszPAykwrwUA6OEYTywAAAA="/>
    <w:docVar w:name="dgnword-docGUID" w:val="{478C7E76-784A-4309-848A-6FA2D2078ACB}"/>
    <w:docVar w:name="dgnword-drafile" w:val="C:\Users\mikeu\AppData\Local\Temp\dra569F.tmp"/>
    <w:docVar w:name="dgnword-eventsink" w:val="889205736"/>
  </w:docVars>
  <w:rsids>
    <w:rsidRoot w:val="0036052D"/>
    <w:rsid w:val="00032246"/>
    <w:rsid w:val="00065E71"/>
    <w:rsid w:val="00074424"/>
    <w:rsid w:val="000877B7"/>
    <w:rsid w:val="00146E19"/>
    <w:rsid w:val="002402CD"/>
    <w:rsid w:val="00240EAA"/>
    <w:rsid w:val="0028127D"/>
    <w:rsid w:val="002B0494"/>
    <w:rsid w:val="0036052D"/>
    <w:rsid w:val="00362F35"/>
    <w:rsid w:val="003F5116"/>
    <w:rsid w:val="004C0463"/>
    <w:rsid w:val="005266D3"/>
    <w:rsid w:val="006C7565"/>
    <w:rsid w:val="006E30B3"/>
    <w:rsid w:val="006E65AD"/>
    <w:rsid w:val="00793193"/>
    <w:rsid w:val="007A598B"/>
    <w:rsid w:val="0082212F"/>
    <w:rsid w:val="0086630F"/>
    <w:rsid w:val="008B076E"/>
    <w:rsid w:val="0095226A"/>
    <w:rsid w:val="00964837"/>
    <w:rsid w:val="009943EB"/>
    <w:rsid w:val="00A6226B"/>
    <w:rsid w:val="00AF098E"/>
    <w:rsid w:val="00B34E6E"/>
    <w:rsid w:val="00B4533A"/>
    <w:rsid w:val="00BC44C8"/>
    <w:rsid w:val="00C20602"/>
    <w:rsid w:val="00C57722"/>
    <w:rsid w:val="00C820B0"/>
    <w:rsid w:val="00D252C9"/>
    <w:rsid w:val="00D95FE6"/>
    <w:rsid w:val="00ED0B14"/>
    <w:rsid w:val="00F4221B"/>
    <w:rsid w:val="00F513DB"/>
    <w:rsid w:val="00F718DA"/>
    <w:rsid w:val="00FB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0AC79"/>
  <w15:chartTrackingRefBased/>
  <w15:docId w15:val="{71B0E8C6-E042-4285-8E00-003E158E0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565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75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  <w:rsid w:val="006C756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C7565"/>
  </w:style>
  <w:style w:type="paragraph" w:styleId="ListParagraph">
    <w:name w:val="List Paragraph"/>
    <w:basedOn w:val="Normal"/>
    <w:uiPriority w:val="34"/>
    <w:qFormat/>
    <w:rsid w:val="006C7565"/>
    <w:pPr>
      <w:ind w:left="720"/>
      <w:contextualSpacing/>
    </w:pPr>
  </w:style>
  <w:style w:type="character" w:customStyle="1" w:styleId="InternalDialogue">
    <w:name w:val="Internal Dialogue"/>
    <w:basedOn w:val="DefaultParagraphFont"/>
    <w:uiPriority w:val="1"/>
    <w:qFormat/>
    <w:rsid w:val="006C7565"/>
    <w:rPr>
      <w:i/>
    </w:rPr>
  </w:style>
  <w:style w:type="character" w:customStyle="1" w:styleId="Timeline">
    <w:name w:val="Timeline"/>
    <w:basedOn w:val="InternalDialogue"/>
    <w:uiPriority w:val="1"/>
    <w:qFormat/>
    <w:rsid w:val="006C7565"/>
    <w:rPr>
      <w:rFonts w:ascii="Cambria" w:hAnsi="Cambria"/>
      <w:i w:val="0"/>
      <w:color w:val="595959" w:themeColor="text1" w:themeTint="A6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756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5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565"/>
    <w:rPr>
      <w:rFonts w:ascii="Segoe UI" w:hAnsi="Segoe UI" w:cs="Segoe UI"/>
      <w:sz w:val="18"/>
      <w:szCs w:val="18"/>
    </w:rPr>
  </w:style>
  <w:style w:type="paragraph" w:customStyle="1" w:styleId="TextingBlock">
    <w:name w:val="Texting Block"/>
    <w:basedOn w:val="Normal"/>
    <w:qFormat/>
    <w:rsid w:val="006C7565"/>
    <w:pPr>
      <w:ind w:left="720" w:right="720" w:hanging="576"/>
      <w:mirrorIndents/>
    </w:pPr>
  </w:style>
  <w:style w:type="character" w:customStyle="1" w:styleId="TextingLabel">
    <w:name w:val="Texting Label"/>
    <w:basedOn w:val="Timeline"/>
    <w:uiPriority w:val="1"/>
    <w:qFormat/>
    <w:rsid w:val="006C7565"/>
    <w:rPr>
      <w:rFonts w:ascii="Cambria" w:hAnsi="Cambria"/>
      <w:i w:val="0"/>
      <w:color w:val="595959" w:themeColor="text1" w:themeTint="A6"/>
      <w:sz w:val="24"/>
    </w:rPr>
  </w:style>
  <w:style w:type="paragraph" w:customStyle="1" w:styleId="Dialogue">
    <w:name w:val="Dialogue"/>
    <w:basedOn w:val="Normal"/>
    <w:qFormat/>
    <w:rsid w:val="006C7565"/>
    <w:pPr>
      <w:ind w:firstLine="432"/>
    </w:pPr>
    <w:rPr>
      <w:color w:val="365F91" w:themeColor="accent1" w:themeShade="BF"/>
    </w:rPr>
  </w:style>
  <w:style w:type="paragraph" w:customStyle="1" w:styleId="FictionParagraph">
    <w:name w:val="Fiction Paragraph"/>
    <w:basedOn w:val="Normal"/>
    <w:qFormat/>
    <w:rsid w:val="006C7565"/>
    <w:pPr>
      <w:ind w:firstLine="432"/>
    </w:pPr>
  </w:style>
  <w:style w:type="paragraph" w:customStyle="1" w:styleId="FirstFictionParagraph">
    <w:name w:val="First Fiction Paragraph"/>
    <w:basedOn w:val="FictionParagraph"/>
    <w:qFormat/>
    <w:rsid w:val="006C7565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u\OneDrive\Documents\Custom%20Office%20Templates\Novel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NovelTemplate</Template>
  <TotalTime>175</TotalTime>
  <Pages>2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Urban</dc:creator>
  <cp:keywords/>
  <dc:description/>
  <cp:lastModifiedBy>Mike Urban</cp:lastModifiedBy>
  <cp:revision>15</cp:revision>
  <dcterms:created xsi:type="dcterms:W3CDTF">2021-02-18T16:53:00Z</dcterms:created>
  <dcterms:modified xsi:type="dcterms:W3CDTF">2021-06-20T02:54:00Z</dcterms:modified>
</cp:coreProperties>
</file>