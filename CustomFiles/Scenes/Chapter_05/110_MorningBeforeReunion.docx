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D8D1" w14:textId="6D22D939" w:rsidR="00754B77" w:rsidRDefault="00413E49" w:rsidP="005B5174">
      <w:pPr>
        <w:pStyle w:val="FictionParagraph"/>
      </w:pPr>
      <w:r>
        <w:t xml:space="preserve">Abbie barely got any sleep all night. The day had finally arrived for her reunion with </w:t>
      </w:r>
      <w:r w:rsidR="00EB4F23">
        <w:t>Mystery Man</w:t>
      </w:r>
      <w:r w:rsidR="00754B77">
        <w:t xml:space="preserve">. She could hear that Maria was finally up and making coffee. </w:t>
      </w:r>
      <w:r w:rsidR="005D38DF">
        <w:t>The</w:t>
      </w:r>
      <w:r w:rsidR="00754B77">
        <w:t xml:space="preserve"> clock read 9:00</w:t>
      </w:r>
      <w:r w:rsidR="00D01F29">
        <w:t xml:space="preserve"> </w:t>
      </w:r>
      <w:r w:rsidR="00754B77">
        <w:t xml:space="preserve">am. This meant only three hours until she </w:t>
      </w:r>
      <w:r w:rsidR="00EB4F23">
        <w:t>reunites with</w:t>
      </w:r>
      <w:r w:rsidR="00754B77">
        <w:t xml:space="preserve"> her soulmate.</w:t>
      </w:r>
    </w:p>
    <w:p w14:paraId="6125DDD2" w14:textId="67BC715E" w:rsidR="00754B77" w:rsidRDefault="00754B77" w:rsidP="00754B77">
      <w:pPr>
        <w:pStyle w:val="Dialogue"/>
      </w:pPr>
      <w:r>
        <w:t xml:space="preserve">Abbie spent the last couple </w:t>
      </w:r>
      <w:r w:rsidR="00D01F29">
        <w:t xml:space="preserve">of </w:t>
      </w:r>
      <w:r>
        <w:t>hours trying to decide what outfit to wear. She couldn’t make up her mind and decided to call in reinforcements. Abbie yelled out, “Maria, come here</w:t>
      </w:r>
      <w:r w:rsidR="005D38DF">
        <w:t xml:space="preserve">! I </w:t>
      </w:r>
      <w:r>
        <w:t>need you</w:t>
      </w:r>
      <w:r w:rsidR="005D38DF">
        <w:t>!</w:t>
      </w:r>
      <w:r>
        <w:t>”</w:t>
      </w:r>
    </w:p>
    <w:p w14:paraId="6C7C0CC0" w14:textId="0C104D56" w:rsidR="000B74CD" w:rsidRDefault="000B74CD" w:rsidP="00754B77">
      <w:pPr>
        <w:pStyle w:val="Dialogue"/>
      </w:pPr>
      <w:r>
        <w:t>A few minutes later</w:t>
      </w:r>
      <w:r w:rsidR="00D01F29">
        <w:t>,</w:t>
      </w:r>
      <w:r>
        <w:t xml:space="preserve"> Maria arrived with 2 cups of coffee, handing one to Abbie. Abbie said, “Are you crazy? I am already bouncing off the walls. </w:t>
      </w:r>
      <w:r w:rsidR="00D01F29">
        <w:t>The l</w:t>
      </w:r>
      <w:r>
        <w:t>ast thing I need is caffeine.”</w:t>
      </w:r>
    </w:p>
    <w:p w14:paraId="2A16F052" w14:textId="70C002B1" w:rsidR="000B74CD" w:rsidRDefault="000B74CD" w:rsidP="000B74CD">
      <w:pPr>
        <w:pStyle w:val="FictionParagraph"/>
      </w:pPr>
      <w:r>
        <w:t>Both Maria and Abbie laughed at her remark.</w:t>
      </w:r>
    </w:p>
    <w:p w14:paraId="48E30AAA" w14:textId="77777777" w:rsidR="000B74CD" w:rsidRDefault="000B74CD" w:rsidP="000B74CD">
      <w:pPr>
        <w:pStyle w:val="Dialogue"/>
      </w:pPr>
      <w:r>
        <w:t>Maria asked, “Are you really going to go through with this?”</w:t>
      </w:r>
    </w:p>
    <w:p w14:paraId="2F072928" w14:textId="305D8BF1" w:rsidR="0028127D" w:rsidRDefault="000B74CD" w:rsidP="000B74CD">
      <w:pPr>
        <w:pStyle w:val="Dialogue"/>
      </w:pPr>
      <w:r>
        <w:t>“Of course! Why would I bail out now?” replied Abbie.</w:t>
      </w:r>
    </w:p>
    <w:p w14:paraId="0DDD48C6" w14:textId="68738766" w:rsidR="000B74CD" w:rsidRDefault="000B74CD" w:rsidP="000B74CD">
      <w:pPr>
        <w:pStyle w:val="Dialogue"/>
      </w:pPr>
      <w:r>
        <w:t>“I have a bad feeling about this</w:t>
      </w:r>
      <w:r w:rsidR="00D01F29">
        <w:t>,</w:t>
      </w:r>
      <w:r>
        <w:t xml:space="preserve"> Abbie. I’m worried about you.”</w:t>
      </w:r>
    </w:p>
    <w:p w14:paraId="016EC032" w14:textId="57E5B7ED" w:rsidR="000B74CD" w:rsidRDefault="000B74CD" w:rsidP="000B74CD">
      <w:pPr>
        <w:pStyle w:val="Dialogue"/>
      </w:pPr>
      <w:r>
        <w:t xml:space="preserve">Abbie tried to </w:t>
      </w:r>
      <w:r w:rsidR="00EB4F23">
        <w:t>comfort</w:t>
      </w:r>
      <w:r>
        <w:t xml:space="preserve"> Maria. “There is nothing to worry about</w:t>
      </w:r>
      <w:r w:rsidR="00D01F29">
        <w:t>.</w:t>
      </w:r>
      <w:r>
        <w:t xml:space="preserve"> I’m fine!”</w:t>
      </w:r>
    </w:p>
    <w:p w14:paraId="0B66C1EF" w14:textId="77777777" w:rsidR="000B74CD" w:rsidRDefault="000B74CD" w:rsidP="000B74CD">
      <w:pPr>
        <w:pStyle w:val="Dialogue"/>
      </w:pPr>
      <w:r>
        <w:t>“That’s partly why I’m worried. You have been looking forward to this day for months, and you’re so sure it’s going to go well. But what if he doesn’t show? You’re going to feel devastated!”</w:t>
      </w:r>
    </w:p>
    <w:p w14:paraId="422A9829" w14:textId="307A4012" w:rsidR="000B74CD" w:rsidRDefault="000B74CD" w:rsidP="000B74CD">
      <w:pPr>
        <w:pStyle w:val="Dialogue"/>
      </w:pPr>
      <w:r>
        <w:t>Abbie joked, “No</w:t>
      </w:r>
      <w:r w:rsidR="00D01F29">
        <w:t>,</w:t>
      </w:r>
      <w:r>
        <w:t xml:space="preserve"> I won’t. We already have a plan for that. If either of us doesn’t show</w:t>
      </w:r>
      <w:r w:rsidR="00D01F29">
        <w:t>,</w:t>
      </w:r>
      <w:r>
        <w:t xml:space="preserve"> we wait one week and meet again at </w:t>
      </w:r>
      <w:r w:rsidR="00D01F29">
        <w:t>noon</w:t>
      </w:r>
      <w:r>
        <w:t>. If he doesn’t show a second time, then I’ll be devastated.”</w:t>
      </w:r>
    </w:p>
    <w:p w14:paraId="0812A385" w14:textId="54E0E9C7" w:rsidR="00E91966" w:rsidRDefault="000B74CD" w:rsidP="000B74CD">
      <w:pPr>
        <w:pStyle w:val="Dialogue"/>
      </w:pPr>
      <w:r>
        <w:t xml:space="preserve">Abbie’s </w:t>
      </w:r>
      <w:r w:rsidR="00EB4F23">
        <w:t xml:space="preserve">efforts to lighten the mood </w:t>
      </w:r>
      <w:r>
        <w:t>were of little comfort to Maria. Maria said, “What if he does show and doesn’t feel the same as you do?</w:t>
      </w:r>
      <w:r w:rsidR="00E91966">
        <w:t xml:space="preserve"> You are not preparing yourself at all if things don’t go well.”</w:t>
      </w:r>
    </w:p>
    <w:p w14:paraId="18307C3D" w14:textId="5A794BB3" w:rsidR="00E91966" w:rsidRDefault="00E91966" w:rsidP="000B74CD">
      <w:pPr>
        <w:pStyle w:val="Dialogue"/>
      </w:pPr>
      <w:r>
        <w:t xml:space="preserve">“I </w:t>
      </w:r>
      <w:r w:rsidR="005D38DF">
        <w:t xml:space="preserve">don’t </w:t>
      </w:r>
      <w:r>
        <w:t xml:space="preserve">want to live that way anymore. What’s the point of stressing something that is likely not to </w:t>
      </w:r>
      <w:proofErr w:type="gramStart"/>
      <w:r>
        <w:t>happen.</w:t>
      </w:r>
      <w:proofErr w:type="gramEnd"/>
      <w:r>
        <w:t xml:space="preserve"> Right or wrong, </w:t>
      </w:r>
      <w:r w:rsidR="00EB4F23">
        <w:t>Mystery Man</w:t>
      </w:r>
      <w:r>
        <w:t xml:space="preserve"> convinced me to embrace the feeling of our connection. That’s what I am going to do!”</w:t>
      </w:r>
    </w:p>
    <w:p w14:paraId="0ADE9DA6" w14:textId="6FCEFFDD" w:rsidR="00D01F29" w:rsidRDefault="00D01F29" w:rsidP="000B74CD">
      <w:pPr>
        <w:pStyle w:val="Dialogue"/>
      </w:pPr>
      <w:r>
        <w:t>“I can see you have your mind</w:t>
      </w:r>
      <w:r w:rsidR="006B76F1">
        <w:t xml:space="preserve"> made up</w:t>
      </w:r>
      <w:r>
        <w:t>. I suppose the worst thing would be not to go today because then you’ll never know. But I have one demand, and it’s non-negotiable. I am driving you there. I want to make sure you’re safe</w:t>
      </w:r>
      <w:r w:rsidR="006B76F1">
        <w:t>,</w:t>
      </w:r>
      <w:r>
        <w:t>”</w:t>
      </w:r>
      <w:r w:rsidR="006B76F1">
        <w:t xml:space="preserve"> said Maria.</w:t>
      </w:r>
    </w:p>
    <w:p w14:paraId="6D9BFEA0" w14:textId="5F160FCE" w:rsidR="006B76F1" w:rsidRDefault="00D01F29" w:rsidP="000B74CD">
      <w:pPr>
        <w:pStyle w:val="Dialogue"/>
      </w:pPr>
      <w:r>
        <w:lastRenderedPageBreak/>
        <w:t>“</w:t>
      </w:r>
      <w:r w:rsidR="006B76F1">
        <w:t xml:space="preserve">I won’t fight you on that! My head </w:t>
      </w:r>
      <w:r w:rsidR="00E641E2">
        <w:t xml:space="preserve">is </w:t>
      </w:r>
      <w:r w:rsidR="006B76F1">
        <w:t>in the clouds. There is no way I’d be able to navigate there by myself. Plus, I want you to meet him! Now can we move on? I need help deciding what to wear.”</w:t>
      </w:r>
    </w:p>
    <w:p w14:paraId="60FC0815" w14:textId="77777777" w:rsidR="006B76F1" w:rsidRDefault="006B76F1" w:rsidP="000B74CD">
      <w:pPr>
        <w:pStyle w:val="Dialogue"/>
      </w:pPr>
      <w:r>
        <w:t>Maria laughed and said, “Yes, we can move on. What are the choices?”</w:t>
      </w:r>
    </w:p>
    <w:p w14:paraId="32F9E656" w14:textId="7A0EDE05" w:rsidR="006B76F1" w:rsidRDefault="006B76F1" w:rsidP="000B74CD">
      <w:pPr>
        <w:pStyle w:val="Dialogue"/>
      </w:pPr>
      <w:r>
        <w:t xml:space="preserve">“The weather is going to be perfect today. </w:t>
      </w:r>
      <w:proofErr w:type="gramStart"/>
      <w:r>
        <w:t>So</w:t>
      </w:r>
      <w:proofErr w:type="gramEnd"/>
      <w:r>
        <w:t xml:space="preserve"> I have lots of options.” Abbie </w:t>
      </w:r>
      <w:r w:rsidR="00EB4F23">
        <w:t>held</w:t>
      </w:r>
      <w:r>
        <w:t xml:space="preserve"> up each outfit as she displa</w:t>
      </w:r>
      <w:r w:rsidR="00EB4F23">
        <w:t>yed</w:t>
      </w:r>
      <w:r>
        <w:t xml:space="preserve"> her options. “I have my favorite little black dress, </w:t>
      </w:r>
      <w:r w:rsidR="00EB4F23">
        <w:t xml:space="preserve">this </w:t>
      </w:r>
      <w:r>
        <w:t>sundress, jeans and a top, and a short set.”</w:t>
      </w:r>
    </w:p>
    <w:p w14:paraId="16219935" w14:textId="77777777" w:rsidR="00951C10" w:rsidRDefault="006B76F1" w:rsidP="00951C10">
      <w:pPr>
        <w:pStyle w:val="Dialogue"/>
      </w:pPr>
      <w:r>
        <w:t>“What are you going to be doing today?” asked Maria.</w:t>
      </w:r>
    </w:p>
    <w:p w14:paraId="4FE93BD0" w14:textId="77777777" w:rsidR="00951C10" w:rsidRDefault="00951C10" w:rsidP="00951C10">
      <w:pPr>
        <w:pStyle w:val="Dialogue"/>
      </w:pPr>
      <w:r>
        <w:t>“I set up some appointments today. We are going to be apartment hunting for him.”</w:t>
      </w:r>
    </w:p>
    <w:p w14:paraId="45F10F5C" w14:textId="77777777" w:rsidR="00951C10" w:rsidRDefault="00951C10" w:rsidP="00951C10">
      <w:pPr>
        <w:pStyle w:val="Dialogue"/>
      </w:pPr>
      <w:r>
        <w:t>“What are you going for, play it cool or maximum impact?” asked Maria.</w:t>
      </w:r>
    </w:p>
    <w:p w14:paraId="695DDFDC" w14:textId="77777777" w:rsidR="00951C10" w:rsidRDefault="00951C10" w:rsidP="00951C10">
      <w:pPr>
        <w:pStyle w:val="Dialogue"/>
      </w:pPr>
      <w:r>
        <w:t>Abbie smiled and said, “Maximum impact!”</w:t>
      </w:r>
    </w:p>
    <w:p w14:paraId="6B16AE52" w14:textId="7BCE6DFD" w:rsidR="00951C10" w:rsidRDefault="00951C10" w:rsidP="00951C10">
      <w:pPr>
        <w:pStyle w:val="Dialogue"/>
      </w:pPr>
      <w:r>
        <w:t xml:space="preserve">Maria took another look at the outfits before making her suggestion. “I would save the black dress for your first dinner date. I’ve seen you </w:t>
      </w:r>
      <w:r w:rsidR="00EB4F23">
        <w:t>in</w:t>
      </w:r>
      <w:r>
        <w:t xml:space="preserve"> that sundress, and you look amazing! </w:t>
      </w:r>
      <w:proofErr w:type="gramStart"/>
      <w:r>
        <w:t>So</w:t>
      </w:r>
      <w:proofErr w:type="gramEnd"/>
      <w:r>
        <w:t xml:space="preserve"> if you’re looking for maximum impact, that’s what I’d pick.”</w:t>
      </w:r>
    </w:p>
    <w:p w14:paraId="4486C73E" w14:textId="14A31A05" w:rsidR="000B74CD" w:rsidRDefault="00951C10" w:rsidP="001C5357">
      <w:pPr>
        <w:pStyle w:val="Dialogue"/>
      </w:pPr>
      <w:r>
        <w:t>“The sundress it is!” said Abbie.</w:t>
      </w:r>
    </w:p>
    <w:sectPr w:rsidR="000B74CD" w:rsidSect="0099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c3NjEzNTU2NjNT0lEKTi0uzszPAykwrwUA6OEYTywAAAA="/>
    <w:docVar w:name="dgnword-docGUID" w:val="{D340B3E9-B22C-4AA8-82B3-1DEAE1E97073}"/>
    <w:docVar w:name="dgnword-drafile" w:val="C:\Users\mikeu\AppData\Local\Temp\dra2BED.tmp"/>
    <w:docVar w:name="dgnword-eventsink" w:val="1676108792"/>
  </w:docVars>
  <w:rsids>
    <w:rsidRoot w:val="00413E49"/>
    <w:rsid w:val="000B74CD"/>
    <w:rsid w:val="001C5357"/>
    <w:rsid w:val="00240EAA"/>
    <w:rsid w:val="0028127D"/>
    <w:rsid w:val="003F5116"/>
    <w:rsid w:val="00413E49"/>
    <w:rsid w:val="004C0463"/>
    <w:rsid w:val="00516EC7"/>
    <w:rsid w:val="005266D3"/>
    <w:rsid w:val="005B5174"/>
    <w:rsid w:val="005D38DF"/>
    <w:rsid w:val="006B76F1"/>
    <w:rsid w:val="006E30B3"/>
    <w:rsid w:val="006E65AD"/>
    <w:rsid w:val="00754B77"/>
    <w:rsid w:val="00951C10"/>
    <w:rsid w:val="009943EB"/>
    <w:rsid w:val="00A6226B"/>
    <w:rsid w:val="00AF098E"/>
    <w:rsid w:val="00BC44C8"/>
    <w:rsid w:val="00D01F29"/>
    <w:rsid w:val="00D252C9"/>
    <w:rsid w:val="00D95FE6"/>
    <w:rsid w:val="00E641E2"/>
    <w:rsid w:val="00E91966"/>
    <w:rsid w:val="00EB4F23"/>
    <w:rsid w:val="00ED0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05F7"/>
  <w15:chartTrackingRefBased/>
  <w15:docId w15:val="{A863D9AF-CFFB-42D3-9CF3-0310EE5E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E2"/>
    <w:rPr>
      <w:sz w:val="26"/>
    </w:rPr>
  </w:style>
  <w:style w:type="paragraph" w:styleId="Heading1">
    <w:name w:val="heading 1"/>
    <w:basedOn w:val="Normal"/>
    <w:next w:val="Normal"/>
    <w:link w:val="Heading1Char"/>
    <w:uiPriority w:val="9"/>
    <w:qFormat/>
    <w:rsid w:val="00E641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rsid w:val="00E641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41E2"/>
  </w:style>
  <w:style w:type="paragraph" w:styleId="ListParagraph">
    <w:name w:val="List Paragraph"/>
    <w:basedOn w:val="Normal"/>
    <w:uiPriority w:val="34"/>
    <w:qFormat/>
    <w:rsid w:val="00E641E2"/>
    <w:pPr>
      <w:ind w:left="720"/>
      <w:contextualSpacing/>
    </w:pPr>
  </w:style>
  <w:style w:type="character" w:customStyle="1" w:styleId="InternalDialogue">
    <w:name w:val="Internal Dialogue"/>
    <w:basedOn w:val="DefaultParagraphFont"/>
    <w:uiPriority w:val="1"/>
    <w:qFormat/>
    <w:rsid w:val="00E641E2"/>
    <w:rPr>
      <w:i/>
    </w:rPr>
  </w:style>
  <w:style w:type="character" w:customStyle="1" w:styleId="Timeline">
    <w:name w:val="Timeline"/>
    <w:basedOn w:val="InternalDialogue"/>
    <w:uiPriority w:val="1"/>
    <w:qFormat/>
    <w:rsid w:val="00E641E2"/>
    <w:rPr>
      <w:rFonts w:ascii="Cambria" w:hAnsi="Cambria"/>
      <w:i w:val="0"/>
      <w:color w:val="595959" w:themeColor="text1" w:themeTint="A6"/>
      <w:sz w:val="24"/>
    </w:rPr>
  </w:style>
  <w:style w:type="character" w:customStyle="1" w:styleId="Heading1Char">
    <w:name w:val="Heading 1 Char"/>
    <w:basedOn w:val="DefaultParagraphFont"/>
    <w:link w:val="Heading1"/>
    <w:uiPriority w:val="9"/>
    <w:rsid w:val="00E641E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64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1E2"/>
    <w:rPr>
      <w:rFonts w:ascii="Segoe UI" w:hAnsi="Segoe UI" w:cs="Segoe UI"/>
      <w:sz w:val="18"/>
      <w:szCs w:val="18"/>
    </w:rPr>
  </w:style>
  <w:style w:type="paragraph" w:customStyle="1" w:styleId="TextingBlock">
    <w:name w:val="Texting Block"/>
    <w:basedOn w:val="Normal"/>
    <w:qFormat/>
    <w:rsid w:val="00E641E2"/>
    <w:pPr>
      <w:ind w:left="720" w:right="720" w:hanging="576"/>
      <w:mirrorIndents/>
    </w:pPr>
  </w:style>
  <w:style w:type="character" w:customStyle="1" w:styleId="TextingLabel">
    <w:name w:val="Texting Label"/>
    <w:basedOn w:val="Timeline"/>
    <w:uiPriority w:val="1"/>
    <w:qFormat/>
    <w:rsid w:val="00E641E2"/>
    <w:rPr>
      <w:rFonts w:ascii="Cambria" w:hAnsi="Cambria"/>
      <w:i w:val="0"/>
      <w:color w:val="595959" w:themeColor="text1" w:themeTint="A6"/>
      <w:sz w:val="24"/>
    </w:rPr>
  </w:style>
  <w:style w:type="paragraph" w:customStyle="1" w:styleId="Dialogue">
    <w:name w:val="Dialogue"/>
    <w:basedOn w:val="Normal"/>
    <w:qFormat/>
    <w:rsid w:val="00E641E2"/>
    <w:pPr>
      <w:ind w:firstLine="432"/>
    </w:pPr>
    <w:rPr>
      <w:color w:val="365F91" w:themeColor="accent1" w:themeShade="BF"/>
    </w:rPr>
  </w:style>
  <w:style w:type="paragraph" w:customStyle="1" w:styleId="FictionParagraph">
    <w:name w:val="Fiction Paragraph"/>
    <w:basedOn w:val="Normal"/>
    <w:qFormat/>
    <w:rsid w:val="00E641E2"/>
    <w:pPr>
      <w:ind w:firstLine="432"/>
    </w:pPr>
  </w:style>
  <w:style w:type="paragraph" w:customStyle="1" w:styleId="FirstFictionParagraph">
    <w:name w:val="First Fiction Paragraph"/>
    <w:basedOn w:val="FictionParagraph"/>
    <w:qFormat/>
    <w:rsid w:val="00E641E2"/>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Nov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NovelTemplate</Template>
  <TotalTime>59</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11</cp:revision>
  <dcterms:created xsi:type="dcterms:W3CDTF">2021-06-19T03:45:00Z</dcterms:created>
  <dcterms:modified xsi:type="dcterms:W3CDTF">2021-06-20T04:18:00Z</dcterms:modified>
</cp:coreProperties>
</file>