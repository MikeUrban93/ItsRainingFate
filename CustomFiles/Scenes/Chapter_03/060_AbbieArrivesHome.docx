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72C0" w14:textId="062DFD8D" w:rsidR="00212028" w:rsidRDefault="00E21BB4" w:rsidP="00F956F7">
      <w:pPr>
        <w:pStyle w:val="FictionParagraph"/>
      </w:pPr>
      <w:r>
        <w:t xml:space="preserve">Abbie pulled her car into the same parking spot she had left just a few hours before. After leaving her </w:t>
      </w:r>
      <w:r w:rsidR="001B0D53">
        <w:t>M</w:t>
      </w:r>
      <w:r>
        <w:t xml:space="preserve">ystery </w:t>
      </w:r>
      <w:r w:rsidR="001B0D53">
        <w:t>M</w:t>
      </w:r>
      <w:r>
        <w:t>an, she managed to run</w:t>
      </w:r>
      <w:r w:rsidR="00212028">
        <w:t xml:space="preserve"> her </w:t>
      </w:r>
      <w:r>
        <w:t xml:space="preserve">car through the car wash twice and make it </w:t>
      </w:r>
      <w:r w:rsidR="00212028">
        <w:t xml:space="preserve">back </w:t>
      </w:r>
      <w:r>
        <w:t>with little memory of th</w:t>
      </w:r>
      <w:r w:rsidR="00212028">
        <w:t>e drive</w:t>
      </w:r>
      <w:r>
        <w:t>.</w:t>
      </w:r>
      <w:r w:rsidR="00212028">
        <w:t xml:space="preserve"> Her unexpected romantic encounter left her feeling on cloud nine. She was on virtual autopilot all the way home. </w:t>
      </w:r>
      <w:r w:rsidR="00FF3F69">
        <w:t>This</w:t>
      </w:r>
      <w:r w:rsidR="00212028">
        <w:t xml:space="preserve"> 45-minute </w:t>
      </w:r>
      <w:r w:rsidR="00FF3F69">
        <w:t>trip home</w:t>
      </w:r>
      <w:r w:rsidR="00212028">
        <w:t>, including the carwash, seemed but a few seconds to Abbie.</w:t>
      </w:r>
    </w:p>
    <w:p w14:paraId="036B072E" w14:textId="03E7FB4D" w:rsidR="0028127D" w:rsidRPr="00D252C9" w:rsidRDefault="00212028" w:rsidP="00263B1E">
      <w:pPr>
        <w:pStyle w:val="FictionParagraph"/>
      </w:pPr>
      <w:r>
        <w:t>Abbie remained in her car as she reflected upon the night’s events. She found it ironic that th</w:t>
      </w:r>
      <w:r w:rsidR="001B0D53">
        <w:t>is</w:t>
      </w:r>
      <w:r>
        <w:t xml:space="preserve"> same parking spot held the worst moment of her life just a few hours ago. </w:t>
      </w:r>
      <w:r w:rsidR="00F36C44">
        <w:t>Abbie</w:t>
      </w:r>
      <w:r>
        <w:t xml:space="preserve"> was at her lowest low. But now, she fe</w:t>
      </w:r>
      <w:r w:rsidR="00FF3F69">
        <w:t>lt</w:t>
      </w:r>
      <w:r>
        <w:t xml:space="preserve"> at her highest high.</w:t>
      </w:r>
    </w:p>
    <w:sectPr w:rsidR="0028127D" w:rsidRPr="00D252C9" w:rsidSect="00994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ewNDc3NjEzNTU2NjNT0lEKTi0uzszPAykwqwUAqdADViwAAAA="/>
    <w:docVar w:name="dgnword-docGUID" w:val="{21A607E1-ADC6-4BC4-ADE5-657BC23E9CE7}"/>
    <w:docVar w:name="dgnword-drafile" w:val="C:\Users\mikeu\AppData\Local\Temp\dra99B2.tmp"/>
    <w:docVar w:name="dgnword-eventsink" w:val="1666149496"/>
  </w:docVars>
  <w:rsids>
    <w:rsidRoot w:val="00E21BB4"/>
    <w:rsid w:val="001B0D53"/>
    <w:rsid w:val="00212028"/>
    <w:rsid w:val="00240EAA"/>
    <w:rsid w:val="00263B1E"/>
    <w:rsid w:val="0028127D"/>
    <w:rsid w:val="003F5116"/>
    <w:rsid w:val="004C0463"/>
    <w:rsid w:val="005266D3"/>
    <w:rsid w:val="006E30B3"/>
    <w:rsid w:val="006E65AD"/>
    <w:rsid w:val="009943EB"/>
    <w:rsid w:val="00A6226B"/>
    <w:rsid w:val="00AF098E"/>
    <w:rsid w:val="00BC44C8"/>
    <w:rsid w:val="00D252C9"/>
    <w:rsid w:val="00D95FE6"/>
    <w:rsid w:val="00E21BB4"/>
    <w:rsid w:val="00ED0B14"/>
    <w:rsid w:val="00F36C44"/>
    <w:rsid w:val="00F956F7"/>
    <w:rsid w:val="00FF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BB5EA"/>
  <w15:chartTrackingRefBased/>
  <w15:docId w15:val="{EE424E33-0835-431C-9A54-94F4BCEE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D53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  <w:rsid w:val="001B0D5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B0D53"/>
  </w:style>
  <w:style w:type="paragraph" w:styleId="ListParagraph">
    <w:name w:val="List Paragraph"/>
    <w:basedOn w:val="Normal"/>
    <w:uiPriority w:val="34"/>
    <w:qFormat/>
    <w:rsid w:val="001B0D53"/>
    <w:pPr>
      <w:ind w:left="720"/>
      <w:contextualSpacing/>
    </w:pPr>
  </w:style>
  <w:style w:type="character" w:customStyle="1" w:styleId="InternalDialogue">
    <w:name w:val="Internal Dialogue"/>
    <w:basedOn w:val="DefaultParagraphFont"/>
    <w:uiPriority w:val="1"/>
    <w:qFormat/>
    <w:rsid w:val="001B0D53"/>
    <w:rPr>
      <w:i/>
    </w:rPr>
  </w:style>
  <w:style w:type="character" w:customStyle="1" w:styleId="Timeline">
    <w:name w:val="Timeline"/>
    <w:basedOn w:val="InternalDialogue"/>
    <w:uiPriority w:val="1"/>
    <w:qFormat/>
    <w:rsid w:val="001B0D53"/>
    <w:rPr>
      <w:rFonts w:ascii="Cambria" w:hAnsi="Cambria"/>
      <w:i w:val="0"/>
      <w:color w:val="595959" w:themeColor="text1" w:themeTint="A6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B0D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D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D53"/>
    <w:rPr>
      <w:rFonts w:ascii="Segoe UI" w:hAnsi="Segoe UI" w:cs="Segoe UI"/>
      <w:sz w:val="18"/>
      <w:szCs w:val="18"/>
    </w:rPr>
  </w:style>
  <w:style w:type="paragraph" w:customStyle="1" w:styleId="TextingBlock">
    <w:name w:val="Texting Block"/>
    <w:basedOn w:val="Normal"/>
    <w:qFormat/>
    <w:rsid w:val="001B0D53"/>
    <w:pPr>
      <w:ind w:left="720" w:right="720" w:hanging="576"/>
      <w:mirrorIndents/>
    </w:pPr>
  </w:style>
  <w:style w:type="character" w:customStyle="1" w:styleId="TextingLabel">
    <w:name w:val="Texting Label"/>
    <w:basedOn w:val="Timeline"/>
    <w:uiPriority w:val="1"/>
    <w:qFormat/>
    <w:rsid w:val="001B0D53"/>
    <w:rPr>
      <w:rFonts w:ascii="Cambria" w:hAnsi="Cambria"/>
      <w:i w:val="0"/>
      <w:color w:val="595959" w:themeColor="text1" w:themeTint="A6"/>
      <w:sz w:val="24"/>
    </w:rPr>
  </w:style>
  <w:style w:type="paragraph" w:customStyle="1" w:styleId="Dialogue">
    <w:name w:val="Dialogue"/>
    <w:basedOn w:val="Normal"/>
    <w:qFormat/>
    <w:rsid w:val="001B0D53"/>
    <w:pPr>
      <w:ind w:firstLine="432"/>
    </w:pPr>
    <w:rPr>
      <w:color w:val="365F91" w:themeColor="accent1" w:themeShade="BF"/>
    </w:rPr>
  </w:style>
  <w:style w:type="paragraph" w:customStyle="1" w:styleId="FictionParagraph">
    <w:name w:val="Fiction Paragraph"/>
    <w:basedOn w:val="Normal"/>
    <w:qFormat/>
    <w:rsid w:val="001B0D53"/>
    <w:pPr>
      <w:ind w:firstLine="432"/>
    </w:pPr>
  </w:style>
  <w:style w:type="paragraph" w:customStyle="1" w:styleId="FirstFictionParagraph">
    <w:name w:val="First Fiction Paragraph"/>
    <w:basedOn w:val="FictionParagraph"/>
    <w:qFormat/>
    <w:rsid w:val="001B0D53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u\OneDrive\Documents\Custom%20Office%20Templates\Novel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NovelTemplate</Template>
  <TotalTime>28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Urban</dc:creator>
  <cp:keywords/>
  <dc:description/>
  <cp:lastModifiedBy>Mike Urban</cp:lastModifiedBy>
  <cp:revision>7</cp:revision>
  <dcterms:created xsi:type="dcterms:W3CDTF">2021-06-18T09:38:00Z</dcterms:created>
  <dcterms:modified xsi:type="dcterms:W3CDTF">2021-06-20T03:37:00Z</dcterms:modified>
</cp:coreProperties>
</file>