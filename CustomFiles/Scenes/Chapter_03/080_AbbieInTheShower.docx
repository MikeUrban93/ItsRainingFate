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E985" w14:textId="0841D84B" w:rsidR="00AB305B" w:rsidRDefault="00AB305B" w:rsidP="00844B9D">
      <w:pPr>
        <w:pStyle w:val="FictionParagraph"/>
      </w:pPr>
      <w:r>
        <w:t>Abbie stroll</w:t>
      </w:r>
      <w:r w:rsidR="00C12C48">
        <w:t>ed</w:t>
      </w:r>
      <w:r>
        <w:t xml:space="preserve"> into her bedroom</w:t>
      </w:r>
      <w:r w:rsidR="00F34B82">
        <w:t>,</w:t>
      </w:r>
      <w:r>
        <w:t xml:space="preserve"> feeling on top of the world. This is one of the many times she’s glad she pays $100 a month more than Maria so she could have the master bedroom with </w:t>
      </w:r>
      <w:r w:rsidR="00656F43">
        <w:t>a</w:t>
      </w:r>
      <w:r>
        <w:t xml:space="preserve"> private bathroom. The privacy of her own bathroom and the isolation of her shower</w:t>
      </w:r>
      <w:r w:rsidR="00F34B82">
        <w:t xml:space="preserve"> provide </w:t>
      </w:r>
      <w:r w:rsidR="00BA411B">
        <w:t>an ideal</w:t>
      </w:r>
      <w:r w:rsidR="00F34B82">
        <w:t xml:space="preserve"> environment </w:t>
      </w:r>
      <w:r>
        <w:t xml:space="preserve">to </w:t>
      </w:r>
      <w:r w:rsidR="00F34B82">
        <w:t>reflect upon the days’ events</w:t>
      </w:r>
      <w:r>
        <w:t>.</w:t>
      </w:r>
    </w:p>
    <w:p w14:paraId="6C1213AC" w14:textId="74685560" w:rsidR="0041257D" w:rsidRDefault="00AB305B" w:rsidP="00AB305B">
      <w:pPr>
        <w:pStyle w:val="FictionParagraph"/>
      </w:pPr>
      <w:r>
        <w:t>She reache</w:t>
      </w:r>
      <w:r w:rsidR="00F34B82">
        <w:t>d</w:t>
      </w:r>
      <w:r>
        <w:t xml:space="preserve"> in and turned on the shower a little bit hotter than she normally would.</w:t>
      </w:r>
      <w:r w:rsidR="0041257D">
        <w:t xml:space="preserve"> While the</w:t>
      </w:r>
      <w:r w:rsidR="00F34B82">
        <w:t xml:space="preserve"> water </w:t>
      </w:r>
      <w:r w:rsidR="0041257D">
        <w:t>heat</w:t>
      </w:r>
      <w:r w:rsidR="00F34B82">
        <w:t>ed</w:t>
      </w:r>
      <w:r w:rsidR="0041257D">
        <w:t xml:space="preserve"> up, Abbie return</w:t>
      </w:r>
      <w:r w:rsidR="001648F9">
        <w:t>ed</w:t>
      </w:r>
      <w:r w:rsidR="0041257D">
        <w:t xml:space="preserve"> to her bedroom and grab</w:t>
      </w:r>
      <w:r w:rsidR="001648F9">
        <w:t>bed</w:t>
      </w:r>
      <w:r w:rsidR="0041257D">
        <w:t xml:space="preserve"> a hanger from her closet. She </w:t>
      </w:r>
      <w:r w:rsidR="001648F9">
        <w:t>took</w:t>
      </w:r>
      <w:r w:rsidR="0041257D">
        <w:t xml:space="preserve"> off the leather jacket she </w:t>
      </w:r>
      <w:r w:rsidR="001648F9">
        <w:t>was</w:t>
      </w:r>
      <w:r w:rsidR="0041257D">
        <w:t xml:space="preserve"> wearing and put it on the hanger. </w:t>
      </w:r>
      <w:r w:rsidR="005B23AE">
        <w:t>Then, s</w:t>
      </w:r>
      <w:r w:rsidR="0041257D">
        <w:t>he return</w:t>
      </w:r>
      <w:r w:rsidR="00F34B82">
        <w:t>ed</w:t>
      </w:r>
      <w:r w:rsidR="0041257D">
        <w:t xml:space="preserve"> to the master bathroom and </w:t>
      </w:r>
      <w:r w:rsidR="00F34B82">
        <w:t>hung</w:t>
      </w:r>
      <w:r w:rsidR="0041257D">
        <w:t xml:space="preserve"> the jacket on a towel hook that is easily visible from her bathtub.</w:t>
      </w:r>
    </w:p>
    <w:p w14:paraId="23DF9AE5" w14:textId="2F69260F" w:rsidR="0041257D" w:rsidRDefault="0041257D" w:rsidP="00AB305B">
      <w:pPr>
        <w:pStyle w:val="FictionParagraph"/>
      </w:pPr>
      <w:r>
        <w:t>She completely undresse</w:t>
      </w:r>
      <w:r w:rsidR="00321B91">
        <w:t>d</w:t>
      </w:r>
      <w:r>
        <w:t xml:space="preserve">, deciding to just leave her damp clothes on the floor for now. Her skin was cold and </w:t>
      </w:r>
      <w:r w:rsidR="00F34B82">
        <w:t>wet</w:t>
      </w:r>
      <w:r>
        <w:t xml:space="preserve"> from the clothes, and this made stepping into the hot shower all the more soothing. She stepped completely under the hot streaming water and found herself reliving the best parts of </w:t>
      </w:r>
      <w:r w:rsidR="00BA411B">
        <w:t>the night’s events</w:t>
      </w:r>
      <w:r>
        <w:t>.</w:t>
      </w:r>
      <w:r w:rsidR="00F34B82">
        <w:t xml:space="preserve"> Abbie was in ecstasy.</w:t>
      </w:r>
    </w:p>
    <w:p w14:paraId="1FED23F9" w14:textId="59D5FA39" w:rsidR="00F34B82" w:rsidRDefault="0041257D" w:rsidP="00AB305B">
      <w:pPr>
        <w:pStyle w:val="FictionParagraph"/>
      </w:pPr>
      <w:r>
        <w:t>She replayed every touch, every kiss, every word, every embrace repeatedly in her mind. The one time shadowy, blurry face of her unknown rescuer had transformed into a crystal clear image</w:t>
      </w:r>
      <w:r w:rsidR="00F34B82">
        <w:t xml:space="preserve"> of the man who ha</w:t>
      </w:r>
      <w:r w:rsidR="00656139">
        <w:t>d</w:t>
      </w:r>
      <w:r w:rsidR="00F34B82">
        <w:t xml:space="preserve"> captured her heart. Every detail of his face was </w:t>
      </w:r>
      <w:r w:rsidR="00656139">
        <w:t xml:space="preserve">now </w:t>
      </w:r>
      <w:r w:rsidR="00F34B82">
        <w:t xml:space="preserve">etched in Abbie’s mind. </w:t>
      </w:r>
      <w:r w:rsidR="00656139">
        <w:t xml:space="preserve">This would be </w:t>
      </w:r>
      <w:r w:rsidR="00BA411B">
        <w:t xml:space="preserve">the </w:t>
      </w:r>
      <w:r w:rsidR="00F34B82">
        <w:t xml:space="preserve">only place she </w:t>
      </w:r>
      <w:r w:rsidR="00F12E4C">
        <w:t>could</w:t>
      </w:r>
      <w:r w:rsidR="00F34B82">
        <w:t xml:space="preserve"> access it for </w:t>
      </w:r>
      <w:r w:rsidR="00F12E4C">
        <w:t xml:space="preserve">the next </w:t>
      </w:r>
      <w:r w:rsidR="00F34B82">
        <w:t>three months.</w:t>
      </w:r>
    </w:p>
    <w:p w14:paraId="167DB5D9" w14:textId="624B6F07" w:rsidR="00F34B82" w:rsidRDefault="00F34B82" w:rsidP="00AB305B">
      <w:pPr>
        <w:pStyle w:val="FictionParagraph"/>
      </w:pPr>
      <w:r>
        <w:t xml:space="preserve">It all felt like a dream. Several times she peeked outside the shower curtain to make sure the jacket was still there. That was the only evidence she had to prove to both herself and Maria that this night actually happened and that her </w:t>
      </w:r>
      <w:r w:rsidR="00BA411B">
        <w:t>Mystery Man</w:t>
      </w:r>
      <w:r>
        <w:t xml:space="preserve"> was not imaginary.</w:t>
      </w:r>
    </w:p>
    <w:p w14:paraId="5B8B4A1B" w14:textId="256BCA41" w:rsidR="0028127D" w:rsidRPr="00D252C9" w:rsidRDefault="00F34B82" w:rsidP="00AB305B">
      <w:pPr>
        <w:pStyle w:val="FictionParagraph"/>
      </w:pPr>
      <w:r>
        <w:t>Abbie was in no rush. So she took her time to wash her hair and her body and perform her nightly beauty routine. When she was finished, she got into her nighttime outfit, grabbed the leather jacket, and headed out to the living room.</w:t>
      </w:r>
    </w:p>
    <w:sectPr w:rsidR="0028127D" w:rsidRPr="00D252C9" w:rsidSect="0099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NDc3NjEzNTU2NjNT0lEKTi0uzszPAykwqQUAK7I1ZCwAAAA="/>
    <w:docVar w:name="dgnword-docGUID" w:val="{C40643F4-0423-4C2E-9C06-F95C1A214F69}"/>
    <w:docVar w:name="dgnword-drafile" w:val="C:\Users\mikeu\AppData\Local\Temp\dra4DF7.tmp"/>
    <w:docVar w:name="dgnword-eventsink" w:val="550093800"/>
  </w:docVars>
  <w:rsids>
    <w:rsidRoot w:val="00AB305B"/>
    <w:rsid w:val="001648F9"/>
    <w:rsid w:val="00240EAA"/>
    <w:rsid w:val="0028127D"/>
    <w:rsid w:val="00321B91"/>
    <w:rsid w:val="003C0AF5"/>
    <w:rsid w:val="003F5116"/>
    <w:rsid w:val="0041257D"/>
    <w:rsid w:val="004C0463"/>
    <w:rsid w:val="005266D3"/>
    <w:rsid w:val="005B23AE"/>
    <w:rsid w:val="00656139"/>
    <w:rsid w:val="00656F43"/>
    <w:rsid w:val="006E30B3"/>
    <w:rsid w:val="006E65AD"/>
    <w:rsid w:val="00844B9D"/>
    <w:rsid w:val="009943EB"/>
    <w:rsid w:val="00A6226B"/>
    <w:rsid w:val="00AB305B"/>
    <w:rsid w:val="00AF098E"/>
    <w:rsid w:val="00BA411B"/>
    <w:rsid w:val="00BC44C8"/>
    <w:rsid w:val="00C12C48"/>
    <w:rsid w:val="00D252C9"/>
    <w:rsid w:val="00D95FE6"/>
    <w:rsid w:val="00ED0B14"/>
    <w:rsid w:val="00F12E4C"/>
    <w:rsid w:val="00F34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6445"/>
  <w15:chartTrackingRefBased/>
  <w15:docId w15:val="{C489ECCC-FA7C-4403-99BC-0420BC61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1B"/>
    <w:rPr>
      <w:sz w:val="26"/>
    </w:rPr>
  </w:style>
  <w:style w:type="paragraph" w:styleId="Heading1">
    <w:name w:val="heading 1"/>
    <w:basedOn w:val="Normal"/>
    <w:next w:val="Normal"/>
    <w:link w:val="Heading1Char"/>
    <w:uiPriority w:val="9"/>
    <w:qFormat/>
    <w:rsid w:val="00BA41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rsid w:val="00BA41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411B"/>
  </w:style>
  <w:style w:type="paragraph" w:styleId="ListParagraph">
    <w:name w:val="List Paragraph"/>
    <w:basedOn w:val="Normal"/>
    <w:uiPriority w:val="34"/>
    <w:qFormat/>
    <w:rsid w:val="00BA411B"/>
    <w:pPr>
      <w:ind w:left="720"/>
      <w:contextualSpacing/>
    </w:pPr>
  </w:style>
  <w:style w:type="character" w:customStyle="1" w:styleId="InternalDialogue">
    <w:name w:val="Internal Dialogue"/>
    <w:basedOn w:val="DefaultParagraphFont"/>
    <w:uiPriority w:val="1"/>
    <w:qFormat/>
    <w:rsid w:val="00BA411B"/>
    <w:rPr>
      <w:i/>
    </w:rPr>
  </w:style>
  <w:style w:type="character" w:customStyle="1" w:styleId="Timeline">
    <w:name w:val="Timeline"/>
    <w:basedOn w:val="InternalDialogue"/>
    <w:uiPriority w:val="1"/>
    <w:qFormat/>
    <w:rsid w:val="00BA411B"/>
    <w:rPr>
      <w:rFonts w:ascii="Cambria" w:hAnsi="Cambria"/>
      <w:i w:val="0"/>
      <w:color w:val="595959" w:themeColor="text1" w:themeTint="A6"/>
      <w:sz w:val="24"/>
    </w:rPr>
  </w:style>
  <w:style w:type="character" w:customStyle="1" w:styleId="Heading1Char">
    <w:name w:val="Heading 1 Char"/>
    <w:basedOn w:val="DefaultParagraphFont"/>
    <w:link w:val="Heading1"/>
    <w:uiPriority w:val="9"/>
    <w:rsid w:val="00BA411B"/>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BA4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11B"/>
    <w:rPr>
      <w:rFonts w:ascii="Segoe UI" w:hAnsi="Segoe UI" w:cs="Segoe UI"/>
      <w:sz w:val="18"/>
      <w:szCs w:val="18"/>
    </w:rPr>
  </w:style>
  <w:style w:type="paragraph" w:customStyle="1" w:styleId="TextingBlock">
    <w:name w:val="Texting Block"/>
    <w:basedOn w:val="Normal"/>
    <w:qFormat/>
    <w:rsid w:val="00BA411B"/>
    <w:pPr>
      <w:ind w:left="720" w:right="720" w:hanging="576"/>
      <w:mirrorIndents/>
    </w:pPr>
  </w:style>
  <w:style w:type="character" w:customStyle="1" w:styleId="TextingLabel">
    <w:name w:val="Texting Label"/>
    <w:basedOn w:val="Timeline"/>
    <w:uiPriority w:val="1"/>
    <w:qFormat/>
    <w:rsid w:val="00BA411B"/>
    <w:rPr>
      <w:rFonts w:ascii="Cambria" w:hAnsi="Cambria"/>
      <w:i w:val="0"/>
      <w:color w:val="595959" w:themeColor="text1" w:themeTint="A6"/>
      <w:sz w:val="24"/>
    </w:rPr>
  </w:style>
  <w:style w:type="paragraph" w:customStyle="1" w:styleId="Dialogue">
    <w:name w:val="Dialogue"/>
    <w:basedOn w:val="Normal"/>
    <w:qFormat/>
    <w:rsid w:val="00BA411B"/>
    <w:pPr>
      <w:ind w:firstLine="432"/>
    </w:pPr>
    <w:rPr>
      <w:color w:val="365F91" w:themeColor="accent1" w:themeShade="BF"/>
    </w:rPr>
  </w:style>
  <w:style w:type="paragraph" w:customStyle="1" w:styleId="FictionParagraph">
    <w:name w:val="Fiction Paragraph"/>
    <w:basedOn w:val="Normal"/>
    <w:qFormat/>
    <w:rsid w:val="00BA411B"/>
    <w:pPr>
      <w:ind w:firstLine="432"/>
    </w:pPr>
  </w:style>
  <w:style w:type="paragraph" w:customStyle="1" w:styleId="FirstFictionParagraph">
    <w:name w:val="First Fiction Paragraph"/>
    <w:basedOn w:val="FictionParagraph"/>
    <w:qFormat/>
    <w:rsid w:val="00BA411B"/>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Nove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NovelTemplate</Template>
  <TotalTime>88</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13</cp:revision>
  <dcterms:created xsi:type="dcterms:W3CDTF">2021-06-18T14:03:00Z</dcterms:created>
  <dcterms:modified xsi:type="dcterms:W3CDTF">2021-06-19T23:25:00Z</dcterms:modified>
</cp:coreProperties>
</file>