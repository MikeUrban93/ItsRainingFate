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2" w:type="pct"/>
        <w:jc w:val="center"/>
        <w:tblLayout w:type="fixed"/>
        <w:tblCellMar>
          <w:left w:w="58" w:type="dxa"/>
          <w:right w:w="58" w:type="dxa"/>
        </w:tblCellMar>
        <w:tblLook w:val="04A0" w:firstRow="1" w:lastRow="0" w:firstColumn="1" w:lastColumn="0" w:noHBand="0" w:noVBand="1"/>
      </w:tblPr>
      <w:tblGrid>
        <w:gridCol w:w="984"/>
        <w:gridCol w:w="1714"/>
        <w:gridCol w:w="3191"/>
        <w:gridCol w:w="4905"/>
      </w:tblGrid>
      <w:tr w:rsidR="00362BEE" w14:paraId="30E5A369" w14:textId="77777777" w:rsidTr="00324D57">
        <w:trPr>
          <w:jc w:val="center"/>
        </w:trPr>
        <w:tc>
          <w:tcPr>
            <w:tcW w:w="456" w:type="pct"/>
            <w:tcBorders>
              <w:right w:val="nil"/>
            </w:tcBorders>
            <w:shd w:val="clear" w:color="auto" w:fill="D9E2F3" w:themeFill="accent1" w:themeFillTint="33"/>
            <w:vAlign w:val="center"/>
          </w:tcPr>
          <w:p w14:paraId="6245F78B" w14:textId="3A20CF5D" w:rsidR="00362BEE" w:rsidRPr="002568B7" w:rsidRDefault="002B51B1" w:rsidP="00900F59">
            <w:pPr>
              <w:pStyle w:val="Placeholder"/>
              <w:jc w:val="center"/>
            </w:pPr>
            <w:bookmarkStart w:id="0" w:name="_Hlk17187777"/>
            <w:bookmarkStart w:id="1" w:name="_Hlk17198319"/>
            <w:bookmarkStart w:id="2" w:name="_Hlk17204154"/>
            <w:bookmarkStart w:id="3" w:name="_Hlk17285156"/>
            <w:r>
              <w:rPr>
                <w:noProof/>
              </w:rPr>
              <w:drawing>
                <wp:inline distT="0" distB="0" distL="0" distR="0" wp14:anchorId="17BFE819" wp14:editId="0E8F6A39">
                  <wp:extent cx="551180" cy="551180"/>
                  <wp:effectExtent l="0" t="0" r="1270" b="1270"/>
                  <wp:docPr id="1" name="Picture 1" descr="A picture containing toy, do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oy, dol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1180" cy="551180"/>
                          </a:xfrm>
                          <a:prstGeom prst="rect">
                            <a:avLst/>
                          </a:prstGeom>
                        </pic:spPr>
                      </pic:pic>
                    </a:graphicData>
                  </a:graphic>
                </wp:inline>
              </w:drawing>
            </w:r>
          </w:p>
        </w:tc>
        <w:tc>
          <w:tcPr>
            <w:tcW w:w="2272" w:type="pct"/>
            <w:gridSpan w:val="2"/>
            <w:tcBorders>
              <w:top w:val="nil"/>
              <w:left w:val="nil"/>
              <w:bottom w:val="nil"/>
              <w:right w:val="nil"/>
            </w:tcBorders>
            <w:shd w:val="clear" w:color="auto" w:fill="1F3864" w:themeFill="accent1" w:themeFillShade="80"/>
            <w:tcMar>
              <w:left w:w="115" w:type="dxa"/>
            </w:tcMar>
            <w:vAlign w:val="center"/>
          </w:tcPr>
          <w:p w14:paraId="31367C85" w14:textId="202CE34D" w:rsidR="00362BEE" w:rsidRPr="001131C7" w:rsidRDefault="00A03B96" w:rsidP="001131C7">
            <w:pPr>
              <w:pStyle w:val="TitleBarCharacterName"/>
            </w:pPr>
            <w:fldSimple w:instr=" DOCPROPERTY  &quot;Character Name&quot;  \* MERGEFORMAT ">
              <w:r w:rsidR="001B58EE">
                <w:t>Abbie Taylor</w:t>
              </w:r>
            </w:fldSimple>
          </w:p>
        </w:tc>
        <w:tc>
          <w:tcPr>
            <w:tcW w:w="2272" w:type="pct"/>
            <w:tcBorders>
              <w:top w:val="nil"/>
              <w:left w:val="nil"/>
              <w:bottom w:val="nil"/>
            </w:tcBorders>
            <w:shd w:val="clear" w:color="auto" w:fill="1F3864" w:themeFill="accent1" w:themeFillShade="80"/>
            <w:vAlign w:val="center"/>
          </w:tcPr>
          <w:p w14:paraId="1253B8CF" w14:textId="689943BD" w:rsidR="00362BEE" w:rsidRPr="008B4B65" w:rsidRDefault="00362BEE" w:rsidP="002F214D">
            <w:pPr>
              <w:pStyle w:val="TitleBarRole"/>
              <w:rPr>
                <w:color w:val="C7E1FD"/>
              </w:rPr>
            </w:pPr>
            <w:r w:rsidRPr="008B4B65">
              <w:rPr>
                <w:color w:val="C7E1FD"/>
              </w:rPr>
              <w:t>(</w:t>
            </w:r>
            <w:r w:rsidR="009366C2" w:rsidRPr="003B7CF6">
              <w:rPr>
                <w:color w:val="C7E1FD"/>
              </w:rPr>
              <w:t>Protagonist</w:t>
            </w:r>
            <w:r w:rsidRPr="008B4B65">
              <w:rPr>
                <w:color w:val="C7E1FD"/>
              </w:rPr>
              <w:t>)</w:t>
            </w:r>
          </w:p>
        </w:tc>
      </w:tr>
      <w:tr w:rsidR="00362BEE" w14:paraId="32C06597" w14:textId="77777777" w:rsidTr="00362BEE">
        <w:trPr>
          <w:jc w:val="center"/>
        </w:trPr>
        <w:tc>
          <w:tcPr>
            <w:tcW w:w="1250" w:type="pct"/>
            <w:gridSpan w:val="2"/>
            <w:shd w:val="clear" w:color="auto" w:fill="3B3838" w:themeFill="background2" w:themeFillShade="40"/>
            <w:noWrap/>
            <w:tcMar>
              <w:left w:w="0" w:type="dxa"/>
              <w:right w:w="0" w:type="dxa"/>
            </w:tcMar>
            <w:vAlign w:val="center"/>
          </w:tcPr>
          <w:p w14:paraId="74BAAE2F" w14:textId="21B4148B" w:rsidR="00362BEE" w:rsidRPr="00394478" w:rsidRDefault="00622577" w:rsidP="00900F59">
            <w:pPr>
              <w:pStyle w:val="Placeholder"/>
              <w:jc w:val="center"/>
            </w:pPr>
            <w:r>
              <w:rPr>
                <w:noProof/>
              </w:rPr>
              <w:drawing>
                <wp:inline distT="0" distB="0" distL="0" distR="0" wp14:anchorId="1484EF31" wp14:editId="36A6DA19">
                  <wp:extent cx="1706880" cy="1771015"/>
                  <wp:effectExtent l="0" t="0" r="7620" b="635"/>
                  <wp:docPr id="2" name="Picture 2" descr="A picture containing wall,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wall, pers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6880" cy="1771015"/>
                          </a:xfrm>
                          <a:prstGeom prst="rect">
                            <a:avLst/>
                          </a:prstGeom>
                        </pic:spPr>
                      </pic:pic>
                    </a:graphicData>
                  </a:graphic>
                </wp:inline>
              </w:drawing>
            </w:r>
          </w:p>
        </w:tc>
        <w:tc>
          <w:tcPr>
            <w:tcW w:w="3750" w:type="pct"/>
            <w:gridSpan w:val="2"/>
            <w:shd w:val="clear" w:color="auto" w:fill="D9E2F3" w:themeFill="accent1" w:themeFillTint="33"/>
          </w:tcPr>
          <w:p w14:paraId="1CDBB1AB" w14:textId="7AF141C9" w:rsidR="00362BEE" w:rsidRDefault="002929CD" w:rsidP="001131C7">
            <w:pPr>
              <w:pStyle w:val="FieldMulti-Line"/>
            </w:pPr>
            <w:r>
              <w:t>Hair that straight at the top and naturally loose curls dropping to her shoulders. Much more likely to get the best friend role in a romantic comedy than the leading lady. Light brown hair. Needs about 10 pounds weight loss to get down to her wedding dress goal of 125. Eye color matches her hair color.</w:t>
            </w:r>
          </w:p>
          <w:p w14:paraId="333BAFF5" w14:textId="6C13557C" w:rsidR="00362BEE" w:rsidRDefault="00B65B2C" w:rsidP="001B58EE">
            <w:pPr>
              <w:pStyle w:val="FieldMulti-Line"/>
              <w:tabs>
                <w:tab w:val="left" w:pos="2004"/>
              </w:tabs>
            </w:pPr>
            <w:r>
              <w:t xml:space="preserve">Can Shiva work as one you very much we need a moment to discuss the case with Sherry Martin, is by faith not need a browser from impersonators sure is your morning is forced to move from 3000 moon </w:t>
            </w:r>
            <w:proofErr w:type="gramStart"/>
            <w:r>
              <w:t>all of</w:t>
            </w:r>
            <w:proofErr w:type="gramEnd"/>
            <w:r>
              <w:t xml:space="preserve"> your reader</w:t>
            </w:r>
            <w:r w:rsidR="001B58EE">
              <w:tab/>
            </w:r>
            <w:r w:rsidR="001B58EE">
              <w:fldChar w:fldCharType="begin"/>
            </w:r>
            <w:r w:rsidR="001B58EE">
              <w:instrText xml:space="preserve">  </w:instrText>
            </w:r>
            <w:r w:rsidR="001B58EE">
              <w:fldChar w:fldCharType="end"/>
            </w:r>
          </w:p>
          <w:p w14:paraId="13DA24BF" w14:textId="77777777" w:rsidR="00362BEE" w:rsidRPr="00394478" w:rsidRDefault="00362BEE" w:rsidP="001131C7">
            <w:pPr>
              <w:pStyle w:val="FieldMulti-Line"/>
            </w:pPr>
          </w:p>
        </w:tc>
      </w:tr>
      <w:bookmarkEnd w:id="0"/>
      <w:bookmarkEnd w:id="1"/>
    </w:tbl>
    <w:p w14:paraId="1A062028" w14:textId="77777777" w:rsidR="00CA0E03" w:rsidRDefault="00CA0E03" w:rsidP="00A54AF4">
      <w:pPr>
        <w:spacing w:after="0" w:line="20" w:lineRule="exact"/>
        <w:rPr>
          <w:i/>
          <w:iCs/>
        </w:rPr>
      </w:pPr>
    </w:p>
    <w:p w14:paraId="780C7140" w14:textId="77777777" w:rsidR="00A54AF4" w:rsidRDefault="00A54AF4" w:rsidP="00A54AF4">
      <w:pPr>
        <w:pStyle w:val="TinyTableSeparator"/>
      </w:pPr>
      <w:bookmarkStart w:id="4" w:name="_Hlk17190106"/>
      <w:bookmarkStart w:id="5" w:name="_Hlk17282732"/>
      <w:bookmarkStart w:id="6" w:name="_Hlk17199979"/>
    </w:p>
    <w:tbl>
      <w:tblPr>
        <w:tblStyle w:val="TableGrid"/>
        <w:tblW w:w="5000" w:type="pct"/>
        <w:jc w:val="center"/>
        <w:tblLayout w:type="fixed"/>
        <w:tblCellMar>
          <w:left w:w="58" w:type="dxa"/>
          <w:right w:w="58" w:type="dxa"/>
        </w:tblCellMar>
        <w:tblLook w:val="04A0" w:firstRow="1" w:lastRow="0" w:firstColumn="1" w:lastColumn="0" w:noHBand="0" w:noVBand="1"/>
      </w:tblPr>
      <w:tblGrid>
        <w:gridCol w:w="2685"/>
        <w:gridCol w:w="2708"/>
        <w:gridCol w:w="2697"/>
        <w:gridCol w:w="2700"/>
      </w:tblGrid>
      <w:tr w:rsidR="00801DC3" w14:paraId="3E38A50C" w14:textId="77777777" w:rsidTr="00362BEE">
        <w:trPr>
          <w:jc w:val="center"/>
        </w:trPr>
        <w:tc>
          <w:tcPr>
            <w:tcW w:w="2684" w:type="dxa"/>
            <w:shd w:val="clear" w:color="auto" w:fill="B4C6E7" w:themeFill="accent1" w:themeFillTint="66"/>
            <w:vAlign w:val="center"/>
          </w:tcPr>
          <w:bookmarkEnd w:id="4"/>
          <w:bookmarkEnd w:id="5"/>
          <w:p w14:paraId="10619279" w14:textId="77777777" w:rsidR="00801DC3" w:rsidRPr="002568B7" w:rsidRDefault="00801DC3" w:rsidP="00801DC3">
            <w:pPr>
              <w:pStyle w:val="LabelRight"/>
              <w:rPr>
                <w:color w:val="002060"/>
              </w:rPr>
            </w:pPr>
            <w:r w:rsidRPr="002568B7">
              <w:rPr>
                <w:color w:val="002060"/>
              </w:rPr>
              <w:t>Gender:</w:t>
            </w:r>
          </w:p>
        </w:tc>
        <w:tc>
          <w:tcPr>
            <w:tcW w:w="2707" w:type="dxa"/>
            <w:shd w:val="clear" w:color="auto" w:fill="D9E2F3" w:themeFill="accent1" w:themeFillTint="33"/>
            <w:vAlign w:val="center"/>
          </w:tcPr>
          <w:p w14:paraId="0A3CE6EE" w14:textId="2D11E164" w:rsidR="00801DC3" w:rsidRDefault="009366C2" w:rsidP="00801DC3">
            <w:pPr>
              <w:pStyle w:val="FieldCenter"/>
            </w:pPr>
            <w:r>
              <w:t>Female</w:t>
            </w:r>
          </w:p>
        </w:tc>
        <w:tc>
          <w:tcPr>
            <w:tcW w:w="2696" w:type="dxa"/>
            <w:shd w:val="clear" w:color="auto" w:fill="B4C6E7" w:themeFill="accent1" w:themeFillTint="66"/>
            <w:vAlign w:val="center"/>
          </w:tcPr>
          <w:p w14:paraId="5D73EA10" w14:textId="77777777" w:rsidR="00801DC3" w:rsidRPr="002568B7" w:rsidRDefault="00801DC3" w:rsidP="00801DC3">
            <w:pPr>
              <w:pStyle w:val="LabelRight"/>
              <w:rPr>
                <w:color w:val="002060"/>
              </w:rPr>
            </w:pPr>
            <w:r w:rsidRPr="00680DF0">
              <w:rPr>
                <w:color w:val="002060"/>
              </w:rPr>
              <w:t>Sense of Humor:</w:t>
            </w:r>
          </w:p>
        </w:tc>
        <w:tc>
          <w:tcPr>
            <w:tcW w:w="2699" w:type="dxa"/>
            <w:shd w:val="clear" w:color="auto" w:fill="D9E2F3" w:themeFill="accent1" w:themeFillTint="33"/>
            <w:vAlign w:val="center"/>
          </w:tcPr>
          <w:p w14:paraId="42E74B18" w14:textId="7C35DE72" w:rsidR="00801DC3" w:rsidRDefault="008D54D1" w:rsidP="00801DC3">
            <w:pPr>
              <w:pStyle w:val="FieldCenter"/>
            </w:pPr>
            <w:r>
              <w:t>Funny</w:t>
            </w:r>
          </w:p>
        </w:tc>
      </w:tr>
      <w:tr w:rsidR="00801DC3" w14:paraId="5DB9B504" w14:textId="77777777" w:rsidTr="00362BEE">
        <w:trPr>
          <w:jc w:val="center"/>
        </w:trPr>
        <w:tc>
          <w:tcPr>
            <w:tcW w:w="2684" w:type="dxa"/>
            <w:shd w:val="clear" w:color="auto" w:fill="B4C6E7" w:themeFill="accent1" w:themeFillTint="66"/>
            <w:vAlign w:val="center"/>
          </w:tcPr>
          <w:p w14:paraId="1E208239" w14:textId="77777777" w:rsidR="00801DC3" w:rsidRPr="002568B7" w:rsidRDefault="00801DC3" w:rsidP="00801DC3">
            <w:pPr>
              <w:pStyle w:val="LabelRight"/>
              <w:rPr>
                <w:color w:val="002060"/>
              </w:rPr>
            </w:pPr>
            <w:r w:rsidRPr="002568B7">
              <w:rPr>
                <w:color w:val="002060"/>
              </w:rPr>
              <w:t>Height:</w:t>
            </w:r>
          </w:p>
        </w:tc>
        <w:tc>
          <w:tcPr>
            <w:tcW w:w="2707" w:type="dxa"/>
            <w:shd w:val="clear" w:color="auto" w:fill="D9E2F3" w:themeFill="accent1" w:themeFillTint="33"/>
            <w:vAlign w:val="center"/>
          </w:tcPr>
          <w:p w14:paraId="60307569" w14:textId="5B07FED1" w:rsidR="00801DC3" w:rsidRDefault="009366C2" w:rsidP="00801DC3">
            <w:pPr>
              <w:pStyle w:val="FieldCenter"/>
            </w:pPr>
            <w:r>
              <w:t>5’5”</w:t>
            </w:r>
          </w:p>
        </w:tc>
        <w:tc>
          <w:tcPr>
            <w:tcW w:w="2696" w:type="dxa"/>
            <w:shd w:val="clear" w:color="auto" w:fill="B4C6E7" w:themeFill="accent1" w:themeFillTint="66"/>
            <w:vAlign w:val="center"/>
          </w:tcPr>
          <w:p w14:paraId="3E151988" w14:textId="77777777" w:rsidR="00801DC3" w:rsidRPr="002568B7" w:rsidRDefault="00801DC3" w:rsidP="00801DC3">
            <w:pPr>
              <w:pStyle w:val="LabelRight"/>
              <w:rPr>
                <w:color w:val="002060"/>
              </w:rPr>
            </w:pPr>
            <w:r w:rsidRPr="002568B7">
              <w:rPr>
                <w:color w:val="002060"/>
              </w:rPr>
              <w:t>Alpha/Beta:</w:t>
            </w:r>
          </w:p>
        </w:tc>
        <w:tc>
          <w:tcPr>
            <w:tcW w:w="2699" w:type="dxa"/>
            <w:shd w:val="clear" w:color="auto" w:fill="D9E2F3" w:themeFill="accent1" w:themeFillTint="33"/>
            <w:vAlign w:val="center"/>
          </w:tcPr>
          <w:p w14:paraId="4A814ED2" w14:textId="77777777" w:rsidR="00801DC3" w:rsidRDefault="00801DC3" w:rsidP="00801DC3">
            <w:pPr>
              <w:pStyle w:val="FieldCenter"/>
            </w:pPr>
          </w:p>
        </w:tc>
      </w:tr>
      <w:tr w:rsidR="00801DC3" w14:paraId="45D7CB77" w14:textId="77777777" w:rsidTr="00362BEE">
        <w:trPr>
          <w:jc w:val="center"/>
        </w:trPr>
        <w:tc>
          <w:tcPr>
            <w:tcW w:w="2684" w:type="dxa"/>
            <w:shd w:val="clear" w:color="auto" w:fill="B4C6E7" w:themeFill="accent1" w:themeFillTint="66"/>
            <w:vAlign w:val="center"/>
          </w:tcPr>
          <w:p w14:paraId="3862356B" w14:textId="77777777" w:rsidR="00801DC3" w:rsidRPr="002568B7" w:rsidRDefault="00801DC3" w:rsidP="00801DC3">
            <w:pPr>
              <w:pStyle w:val="LabelRight"/>
              <w:rPr>
                <w:color w:val="002060"/>
              </w:rPr>
            </w:pPr>
            <w:r w:rsidRPr="002568B7">
              <w:rPr>
                <w:color w:val="002060"/>
              </w:rPr>
              <w:t>Weight:</w:t>
            </w:r>
          </w:p>
        </w:tc>
        <w:tc>
          <w:tcPr>
            <w:tcW w:w="2707" w:type="dxa"/>
            <w:shd w:val="clear" w:color="auto" w:fill="D9E2F3" w:themeFill="accent1" w:themeFillTint="33"/>
            <w:vAlign w:val="center"/>
          </w:tcPr>
          <w:p w14:paraId="2AA810FB" w14:textId="6B7624FA" w:rsidR="00801DC3" w:rsidRDefault="009366C2" w:rsidP="00801DC3">
            <w:pPr>
              <w:pStyle w:val="FieldCenter"/>
            </w:pPr>
            <w:r>
              <w:t>1</w:t>
            </w:r>
            <w:r w:rsidR="002929CD">
              <w:t>3</w:t>
            </w:r>
            <w:r>
              <w:t>5</w:t>
            </w:r>
          </w:p>
        </w:tc>
        <w:tc>
          <w:tcPr>
            <w:tcW w:w="2696" w:type="dxa"/>
            <w:shd w:val="clear" w:color="auto" w:fill="B4C6E7" w:themeFill="accent1" w:themeFillTint="66"/>
            <w:vAlign w:val="center"/>
          </w:tcPr>
          <w:p w14:paraId="0CA02F20" w14:textId="77777777" w:rsidR="00801DC3" w:rsidRPr="002568B7" w:rsidRDefault="00801DC3" w:rsidP="00801DC3">
            <w:pPr>
              <w:pStyle w:val="LabelRight"/>
              <w:rPr>
                <w:color w:val="002060"/>
              </w:rPr>
            </w:pPr>
            <w:r w:rsidRPr="002568B7">
              <w:rPr>
                <w:color w:val="002060"/>
              </w:rPr>
              <w:t>Left/Right Brain:</w:t>
            </w:r>
          </w:p>
        </w:tc>
        <w:tc>
          <w:tcPr>
            <w:tcW w:w="2699" w:type="dxa"/>
            <w:shd w:val="clear" w:color="auto" w:fill="D9E2F3" w:themeFill="accent1" w:themeFillTint="33"/>
            <w:vAlign w:val="center"/>
          </w:tcPr>
          <w:p w14:paraId="783C8C1A" w14:textId="77777777" w:rsidR="00801DC3" w:rsidRDefault="00801DC3" w:rsidP="00801DC3">
            <w:pPr>
              <w:pStyle w:val="FieldCenter"/>
            </w:pPr>
          </w:p>
        </w:tc>
      </w:tr>
      <w:tr w:rsidR="00801DC3" w14:paraId="5A2C8776" w14:textId="77777777" w:rsidTr="00362BEE">
        <w:trPr>
          <w:jc w:val="center"/>
        </w:trPr>
        <w:tc>
          <w:tcPr>
            <w:tcW w:w="2684" w:type="dxa"/>
            <w:shd w:val="clear" w:color="auto" w:fill="B4C6E7" w:themeFill="accent1" w:themeFillTint="66"/>
            <w:vAlign w:val="center"/>
          </w:tcPr>
          <w:p w14:paraId="02A55E30" w14:textId="77777777" w:rsidR="00801DC3" w:rsidRPr="002568B7" w:rsidRDefault="00801DC3" w:rsidP="00801DC3">
            <w:pPr>
              <w:pStyle w:val="LabelRight"/>
              <w:rPr>
                <w:color w:val="002060"/>
              </w:rPr>
            </w:pPr>
            <w:r w:rsidRPr="002568B7">
              <w:rPr>
                <w:color w:val="002060"/>
              </w:rPr>
              <w:t>Build:</w:t>
            </w:r>
          </w:p>
        </w:tc>
        <w:tc>
          <w:tcPr>
            <w:tcW w:w="2707" w:type="dxa"/>
            <w:shd w:val="clear" w:color="auto" w:fill="D9E2F3" w:themeFill="accent1" w:themeFillTint="33"/>
            <w:vAlign w:val="center"/>
          </w:tcPr>
          <w:p w14:paraId="1D1B15A1" w14:textId="23156647" w:rsidR="00801DC3" w:rsidRDefault="009366C2" w:rsidP="00801DC3">
            <w:pPr>
              <w:pStyle w:val="FieldCenter"/>
            </w:pPr>
            <w:r>
              <w:t>Average</w:t>
            </w:r>
          </w:p>
        </w:tc>
        <w:tc>
          <w:tcPr>
            <w:tcW w:w="2696" w:type="dxa"/>
            <w:shd w:val="clear" w:color="auto" w:fill="B4C6E7" w:themeFill="accent1" w:themeFillTint="66"/>
            <w:vAlign w:val="center"/>
          </w:tcPr>
          <w:p w14:paraId="33199231" w14:textId="77777777" w:rsidR="00801DC3" w:rsidRPr="002568B7" w:rsidRDefault="00801DC3" w:rsidP="00801DC3">
            <w:pPr>
              <w:pStyle w:val="LabelRight"/>
              <w:rPr>
                <w:color w:val="002060"/>
              </w:rPr>
            </w:pPr>
            <w:r w:rsidRPr="002568B7">
              <w:rPr>
                <w:color w:val="002060"/>
              </w:rPr>
              <w:t>Age</w:t>
            </w:r>
            <w:r>
              <w:rPr>
                <w:color w:val="002060"/>
              </w:rPr>
              <w:t xml:space="preserve"> or Age Range</w:t>
            </w:r>
            <w:r w:rsidRPr="002568B7">
              <w:rPr>
                <w:color w:val="002060"/>
              </w:rPr>
              <w:t>:</w:t>
            </w:r>
          </w:p>
        </w:tc>
        <w:tc>
          <w:tcPr>
            <w:tcW w:w="2699" w:type="dxa"/>
            <w:shd w:val="clear" w:color="auto" w:fill="D9E2F3" w:themeFill="accent1" w:themeFillTint="33"/>
            <w:vAlign w:val="center"/>
          </w:tcPr>
          <w:p w14:paraId="770A1DF7" w14:textId="77777777" w:rsidR="00801DC3" w:rsidRDefault="00801DC3" w:rsidP="00801DC3">
            <w:pPr>
              <w:pStyle w:val="FieldCenter"/>
            </w:pPr>
          </w:p>
        </w:tc>
      </w:tr>
      <w:tr w:rsidR="00801DC3" w14:paraId="4E31609D" w14:textId="77777777" w:rsidTr="00362BEE">
        <w:trPr>
          <w:jc w:val="center"/>
        </w:trPr>
        <w:tc>
          <w:tcPr>
            <w:tcW w:w="2684" w:type="dxa"/>
            <w:shd w:val="clear" w:color="auto" w:fill="B4C6E7" w:themeFill="accent1" w:themeFillTint="66"/>
            <w:vAlign w:val="center"/>
          </w:tcPr>
          <w:p w14:paraId="7955A815" w14:textId="77777777" w:rsidR="00801DC3" w:rsidRPr="002568B7" w:rsidRDefault="00801DC3" w:rsidP="00801DC3">
            <w:pPr>
              <w:pStyle w:val="LabelRight"/>
              <w:rPr>
                <w:color w:val="002060"/>
              </w:rPr>
            </w:pPr>
            <w:r w:rsidRPr="002568B7">
              <w:rPr>
                <w:color w:val="002060"/>
              </w:rPr>
              <w:t>Eye Color:</w:t>
            </w:r>
          </w:p>
        </w:tc>
        <w:tc>
          <w:tcPr>
            <w:tcW w:w="2707" w:type="dxa"/>
            <w:shd w:val="clear" w:color="auto" w:fill="D9E2F3" w:themeFill="accent1" w:themeFillTint="33"/>
            <w:vAlign w:val="center"/>
          </w:tcPr>
          <w:p w14:paraId="661E353F" w14:textId="324A2AF7" w:rsidR="00801DC3" w:rsidRDefault="002929CD" w:rsidP="00801DC3">
            <w:pPr>
              <w:pStyle w:val="FieldCenter"/>
            </w:pPr>
            <w:r>
              <w:t>Light Brown</w:t>
            </w:r>
          </w:p>
        </w:tc>
        <w:tc>
          <w:tcPr>
            <w:tcW w:w="2696" w:type="dxa"/>
            <w:shd w:val="clear" w:color="auto" w:fill="B4C6E7" w:themeFill="accent1" w:themeFillTint="66"/>
            <w:vAlign w:val="center"/>
          </w:tcPr>
          <w:p w14:paraId="2FEDA966" w14:textId="77777777" w:rsidR="00801DC3" w:rsidRPr="002568B7" w:rsidRDefault="0019486E" w:rsidP="00801DC3">
            <w:pPr>
              <w:pStyle w:val="LabelRight"/>
              <w:rPr>
                <w:color w:val="002060"/>
              </w:rPr>
            </w:pPr>
            <w:r>
              <w:rPr>
                <w:color w:val="002060"/>
              </w:rPr>
              <w:t xml:space="preserve">Relationship </w:t>
            </w:r>
            <w:r w:rsidR="00801DC3" w:rsidRPr="0008352B">
              <w:rPr>
                <w:color w:val="002060"/>
              </w:rPr>
              <w:t>Status:</w:t>
            </w:r>
          </w:p>
        </w:tc>
        <w:tc>
          <w:tcPr>
            <w:tcW w:w="2699" w:type="dxa"/>
            <w:shd w:val="clear" w:color="auto" w:fill="D9E2F3" w:themeFill="accent1" w:themeFillTint="33"/>
            <w:vAlign w:val="center"/>
          </w:tcPr>
          <w:p w14:paraId="4B887D07" w14:textId="14159DAF" w:rsidR="00801DC3" w:rsidRDefault="009366C2" w:rsidP="00801DC3">
            <w:pPr>
              <w:pStyle w:val="FieldCenter"/>
            </w:pPr>
            <w:r>
              <w:t>Engaged, Then Broken Up</w:t>
            </w:r>
          </w:p>
        </w:tc>
      </w:tr>
      <w:tr w:rsidR="00801DC3" w14:paraId="59CA8736" w14:textId="77777777" w:rsidTr="00362BEE">
        <w:trPr>
          <w:jc w:val="center"/>
        </w:trPr>
        <w:tc>
          <w:tcPr>
            <w:tcW w:w="2684" w:type="dxa"/>
            <w:shd w:val="clear" w:color="auto" w:fill="B4C6E7" w:themeFill="accent1" w:themeFillTint="66"/>
            <w:vAlign w:val="center"/>
          </w:tcPr>
          <w:p w14:paraId="57545687" w14:textId="77777777" w:rsidR="00801DC3" w:rsidRPr="002568B7" w:rsidRDefault="00801DC3" w:rsidP="00801DC3">
            <w:pPr>
              <w:pStyle w:val="LabelRight"/>
              <w:rPr>
                <w:color w:val="002060"/>
              </w:rPr>
            </w:pPr>
            <w:r w:rsidRPr="002568B7">
              <w:rPr>
                <w:color w:val="002060"/>
              </w:rPr>
              <w:t>Vision</w:t>
            </w:r>
            <w:r>
              <w:rPr>
                <w:color w:val="002060"/>
              </w:rPr>
              <w:t xml:space="preserve"> (glasses?)</w:t>
            </w:r>
            <w:r w:rsidRPr="002568B7">
              <w:rPr>
                <w:color w:val="002060"/>
              </w:rPr>
              <w:t>:</w:t>
            </w:r>
          </w:p>
        </w:tc>
        <w:tc>
          <w:tcPr>
            <w:tcW w:w="2707" w:type="dxa"/>
            <w:shd w:val="clear" w:color="auto" w:fill="D9E2F3" w:themeFill="accent1" w:themeFillTint="33"/>
            <w:vAlign w:val="center"/>
          </w:tcPr>
          <w:p w14:paraId="59885DAC" w14:textId="77777777" w:rsidR="00801DC3" w:rsidRDefault="00801DC3" w:rsidP="00801DC3">
            <w:pPr>
              <w:pStyle w:val="FieldCenter"/>
            </w:pPr>
          </w:p>
        </w:tc>
        <w:tc>
          <w:tcPr>
            <w:tcW w:w="2696" w:type="dxa"/>
            <w:shd w:val="clear" w:color="auto" w:fill="B4C6E7" w:themeFill="accent1" w:themeFillTint="66"/>
            <w:vAlign w:val="center"/>
          </w:tcPr>
          <w:p w14:paraId="5F7E6726" w14:textId="77777777" w:rsidR="00801DC3" w:rsidRPr="002568B7" w:rsidRDefault="00801DC3" w:rsidP="00801DC3">
            <w:pPr>
              <w:pStyle w:val="LabelRight"/>
              <w:rPr>
                <w:color w:val="002060"/>
              </w:rPr>
            </w:pPr>
            <w:r w:rsidRPr="00753789">
              <w:rPr>
                <w:color w:val="002060"/>
              </w:rPr>
              <w:t>Health Status:</w:t>
            </w:r>
          </w:p>
        </w:tc>
        <w:tc>
          <w:tcPr>
            <w:tcW w:w="2699" w:type="dxa"/>
            <w:shd w:val="clear" w:color="auto" w:fill="D9E2F3" w:themeFill="accent1" w:themeFillTint="33"/>
            <w:vAlign w:val="center"/>
          </w:tcPr>
          <w:p w14:paraId="0F480A94" w14:textId="77777777" w:rsidR="00801DC3" w:rsidRDefault="00801DC3" w:rsidP="00801DC3">
            <w:pPr>
              <w:pStyle w:val="FieldCenter"/>
            </w:pPr>
          </w:p>
        </w:tc>
      </w:tr>
      <w:tr w:rsidR="00801DC3" w14:paraId="2588D772" w14:textId="77777777" w:rsidTr="00362BEE">
        <w:trPr>
          <w:jc w:val="center"/>
        </w:trPr>
        <w:tc>
          <w:tcPr>
            <w:tcW w:w="2684" w:type="dxa"/>
            <w:shd w:val="clear" w:color="auto" w:fill="B4C6E7" w:themeFill="accent1" w:themeFillTint="66"/>
            <w:vAlign w:val="center"/>
          </w:tcPr>
          <w:p w14:paraId="49B20C57" w14:textId="77777777" w:rsidR="00801DC3" w:rsidRPr="002568B7" w:rsidRDefault="00801DC3" w:rsidP="00801DC3">
            <w:pPr>
              <w:pStyle w:val="LabelRight"/>
              <w:rPr>
                <w:color w:val="002060"/>
              </w:rPr>
            </w:pPr>
            <w:r w:rsidRPr="002568B7">
              <w:rPr>
                <w:color w:val="002060"/>
              </w:rPr>
              <w:t>Hair Color:</w:t>
            </w:r>
          </w:p>
        </w:tc>
        <w:tc>
          <w:tcPr>
            <w:tcW w:w="2707" w:type="dxa"/>
            <w:shd w:val="clear" w:color="auto" w:fill="D9E2F3" w:themeFill="accent1" w:themeFillTint="33"/>
            <w:vAlign w:val="center"/>
          </w:tcPr>
          <w:p w14:paraId="4E904AC2" w14:textId="0E57F343" w:rsidR="00801DC3" w:rsidRDefault="002929CD" w:rsidP="00801DC3">
            <w:pPr>
              <w:pStyle w:val="FieldCenter"/>
            </w:pPr>
            <w:r>
              <w:t xml:space="preserve">Light </w:t>
            </w:r>
            <w:r w:rsidR="009366C2">
              <w:t>Brown</w:t>
            </w:r>
          </w:p>
        </w:tc>
        <w:tc>
          <w:tcPr>
            <w:tcW w:w="2696" w:type="dxa"/>
            <w:shd w:val="clear" w:color="auto" w:fill="B4C6E7" w:themeFill="accent1" w:themeFillTint="66"/>
            <w:vAlign w:val="center"/>
          </w:tcPr>
          <w:p w14:paraId="1090D690" w14:textId="77777777" w:rsidR="00801DC3" w:rsidRPr="002568B7" w:rsidRDefault="00801DC3" w:rsidP="00801DC3">
            <w:pPr>
              <w:pStyle w:val="LabelRight"/>
              <w:rPr>
                <w:color w:val="002060"/>
              </w:rPr>
            </w:pPr>
            <w:r w:rsidRPr="002568B7">
              <w:rPr>
                <w:color w:val="002060"/>
              </w:rPr>
              <w:t>Financial Status:</w:t>
            </w:r>
          </w:p>
        </w:tc>
        <w:tc>
          <w:tcPr>
            <w:tcW w:w="2699" w:type="dxa"/>
            <w:shd w:val="clear" w:color="auto" w:fill="D9E2F3" w:themeFill="accent1" w:themeFillTint="33"/>
            <w:vAlign w:val="center"/>
          </w:tcPr>
          <w:p w14:paraId="1F83FCE0" w14:textId="77777777" w:rsidR="00801DC3" w:rsidRDefault="00801DC3" w:rsidP="00801DC3">
            <w:pPr>
              <w:pStyle w:val="FieldCenter"/>
            </w:pPr>
          </w:p>
        </w:tc>
      </w:tr>
      <w:tr w:rsidR="00801DC3" w14:paraId="47B866AB" w14:textId="77777777" w:rsidTr="00362BEE">
        <w:trPr>
          <w:jc w:val="center"/>
        </w:trPr>
        <w:tc>
          <w:tcPr>
            <w:tcW w:w="2684" w:type="dxa"/>
            <w:shd w:val="clear" w:color="auto" w:fill="B4C6E7" w:themeFill="accent1" w:themeFillTint="66"/>
            <w:vAlign w:val="center"/>
          </w:tcPr>
          <w:p w14:paraId="0DBE017D" w14:textId="1904930D" w:rsidR="00801DC3" w:rsidRPr="002568B7" w:rsidRDefault="00801DC3" w:rsidP="00801DC3">
            <w:pPr>
              <w:pStyle w:val="LabelRight"/>
              <w:rPr>
                <w:color w:val="002060"/>
              </w:rPr>
            </w:pPr>
          </w:p>
        </w:tc>
        <w:tc>
          <w:tcPr>
            <w:tcW w:w="2707" w:type="dxa"/>
            <w:shd w:val="clear" w:color="auto" w:fill="D9E2F3" w:themeFill="accent1" w:themeFillTint="33"/>
            <w:vAlign w:val="center"/>
          </w:tcPr>
          <w:p w14:paraId="4D4BE06A" w14:textId="36B00034" w:rsidR="002929CD" w:rsidRDefault="002929CD" w:rsidP="00801DC3">
            <w:pPr>
              <w:pStyle w:val="FieldCenter"/>
            </w:pPr>
          </w:p>
        </w:tc>
        <w:tc>
          <w:tcPr>
            <w:tcW w:w="2696" w:type="dxa"/>
            <w:shd w:val="clear" w:color="auto" w:fill="B4C6E7" w:themeFill="accent1" w:themeFillTint="66"/>
            <w:vAlign w:val="center"/>
          </w:tcPr>
          <w:p w14:paraId="72ED31B3" w14:textId="71DC9794" w:rsidR="00801DC3" w:rsidRPr="002568B7" w:rsidRDefault="00801DC3" w:rsidP="00801DC3">
            <w:pPr>
              <w:pStyle w:val="LabelRight"/>
              <w:rPr>
                <w:color w:val="002060"/>
              </w:rPr>
            </w:pPr>
          </w:p>
        </w:tc>
        <w:tc>
          <w:tcPr>
            <w:tcW w:w="2699" w:type="dxa"/>
            <w:shd w:val="clear" w:color="auto" w:fill="D9E2F3" w:themeFill="accent1" w:themeFillTint="33"/>
            <w:vAlign w:val="center"/>
          </w:tcPr>
          <w:p w14:paraId="10988F26" w14:textId="304C155F" w:rsidR="00801DC3" w:rsidRDefault="00801DC3" w:rsidP="00801DC3">
            <w:pPr>
              <w:pStyle w:val="FieldCenter"/>
            </w:pPr>
          </w:p>
        </w:tc>
      </w:tr>
      <w:tr w:rsidR="00801DC3" w14:paraId="397CBDB3" w14:textId="77777777" w:rsidTr="00362BEE">
        <w:trPr>
          <w:jc w:val="center"/>
        </w:trPr>
        <w:tc>
          <w:tcPr>
            <w:tcW w:w="2684" w:type="dxa"/>
            <w:shd w:val="clear" w:color="auto" w:fill="B4C6E7" w:themeFill="accent1" w:themeFillTint="66"/>
            <w:vAlign w:val="center"/>
          </w:tcPr>
          <w:p w14:paraId="08477B00" w14:textId="77777777" w:rsidR="00801DC3" w:rsidRPr="002568B7" w:rsidRDefault="00801DC3" w:rsidP="00801DC3">
            <w:pPr>
              <w:pStyle w:val="LabelRight"/>
              <w:rPr>
                <w:color w:val="002060"/>
              </w:rPr>
            </w:pPr>
            <w:r w:rsidRPr="00713F4D">
              <w:rPr>
                <w:color w:val="002060"/>
              </w:rPr>
              <w:t>Facial Hair:</w:t>
            </w:r>
          </w:p>
        </w:tc>
        <w:tc>
          <w:tcPr>
            <w:tcW w:w="2707" w:type="dxa"/>
            <w:shd w:val="clear" w:color="auto" w:fill="D9E2F3" w:themeFill="accent1" w:themeFillTint="33"/>
            <w:vAlign w:val="center"/>
          </w:tcPr>
          <w:p w14:paraId="3946706A" w14:textId="77777777" w:rsidR="00801DC3" w:rsidRDefault="00801DC3" w:rsidP="00801DC3">
            <w:pPr>
              <w:pStyle w:val="FieldCenter"/>
            </w:pPr>
          </w:p>
        </w:tc>
        <w:tc>
          <w:tcPr>
            <w:tcW w:w="2696" w:type="dxa"/>
            <w:shd w:val="clear" w:color="auto" w:fill="B4C6E7" w:themeFill="accent1" w:themeFillTint="66"/>
            <w:vAlign w:val="center"/>
          </w:tcPr>
          <w:p w14:paraId="5E535BF0" w14:textId="77777777" w:rsidR="00801DC3" w:rsidRPr="002568B7" w:rsidRDefault="00801DC3" w:rsidP="00801DC3">
            <w:pPr>
              <w:pStyle w:val="LabelRight"/>
              <w:rPr>
                <w:color w:val="002060"/>
              </w:rPr>
            </w:pPr>
            <w:r w:rsidRPr="00247CF5">
              <w:rPr>
                <w:color w:val="002060"/>
              </w:rPr>
              <w:t>Own/Rent:</w:t>
            </w:r>
          </w:p>
        </w:tc>
        <w:tc>
          <w:tcPr>
            <w:tcW w:w="2699" w:type="dxa"/>
            <w:shd w:val="clear" w:color="auto" w:fill="D9E2F3" w:themeFill="accent1" w:themeFillTint="33"/>
            <w:vAlign w:val="center"/>
          </w:tcPr>
          <w:p w14:paraId="3EFAE054" w14:textId="54089044" w:rsidR="00801DC3" w:rsidRDefault="009366C2" w:rsidP="00801DC3">
            <w:pPr>
              <w:pStyle w:val="FieldCenter"/>
            </w:pPr>
            <w:r>
              <w:t>Rent/Roommate</w:t>
            </w:r>
          </w:p>
        </w:tc>
      </w:tr>
      <w:tr w:rsidR="00801DC3" w14:paraId="0E07D5A9" w14:textId="77777777" w:rsidTr="00362BEE">
        <w:trPr>
          <w:jc w:val="center"/>
        </w:trPr>
        <w:tc>
          <w:tcPr>
            <w:tcW w:w="2684" w:type="dxa"/>
            <w:shd w:val="clear" w:color="auto" w:fill="B4C6E7" w:themeFill="accent1" w:themeFillTint="66"/>
            <w:vAlign w:val="center"/>
          </w:tcPr>
          <w:p w14:paraId="018644F0" w14:textId="77777777" w:rsidR="00801DC3" w:rsidRPr="002568B7" w:rsidRDefault="00801DC3" w:rsidP="00801DC3">
            <w:pPr>
              <w:pStyle w:val="LabelRight"/>
              <w:rPr>
                <w:color w:val="002060"/>
              </w:rPr>
            </w:pPr>
            <w:r w:rsidRPr="002568B7">
              <w:rPr>
                <w:color w:val="002060"/>
              </w:rPr>
              <w:t>Skin Tone:</w:t>
            </w:r>
          </w:p>
        </w:tc>
        <w:tc>
          <w:tcPr>
            <w:tcW w:w="2707" w:type="dxa"/>
            <w:shd w:val="clear" w:color="auto" w:fill="D9E2F3" w:themeFill="accent1" w:themeFillTint="33"/>
            <w:vAlign w:val="center"/>
          </w:tcPr>
          <w:p w14:paraId="170F548D" w14:textId="77777777" w:rsidR="00801DC3" w:rsidRDefault="00801DC3" w:rsidP="00801DC3">
            <w:pPr>
              <w:pStyle w:val="FieldCenter"/>
            </w:pPr>
          </w:p>
        </w:tc>
        <w:tc>
          <w:tcPr>
            <w:tcW w:w="2696" w:type="dxa"/>
            <w:shd w:val="clear" w:color="auto" w:fill="B4C6E7" w:themeFill="accent1" w:themeFillTint="66"/>
            <w:vAlign w:val="center"/>
          </w:tcPr>
          <w:p w14:paraId="422B62E4" w14:textId="77777777" w:rsidR="00801DC3" w:rsidRPr="002568B7" w:rsidRDefault="00801DC3" w:rsidP="00801DC3">
            <w:pPr>
              <w:pStyle w:val="LabelRight"/>
              <w:rPr>
                <w:color w:val="002060"/>
              </w:rPr>
            </w:pPr>
            <w:r w:rsidRPr="002568B7">
              <w:rPr>
                <w:color w:val="002060"/>
              </w:rPr>
              <w:t>Favorite TV:</w:t>
            </w:r>
          </w:p>
        </w:tc>
        <w:tc>
          <w:tcPr>
            <w:tcW w:w="2699" w:type="dxa"/>
            <w:shd w:val="clear" w:color="auto" w:fill="D9E2F3" w:themeFill="accent1" w:themeFillTint="33"/>
            <w:vAlign w:val="center"/>
          </w:tcPr>
          <w:p w14:paraId="157D969E" w14:textId="77777777" w:rsidR="00801DC3" w:rsidRDefault="00801DC3" w:rsidP="00801DC3">
            <w:pPr>
              <w:pStyle w:val="FieldCenter"/>
            </w:pPr>
          </w:p>
        </w:tc>
      </w:tr>
      <w:tr w:rsidR="00801DC3" w14:paraId="356FA4E3" w14:textId="77777777" w:rsidTr="00362BEE">
        <w:trPr>
          <w:jc w:val="center"/>
        </w:trPr>
        <w:tc>
          <w:tcPr>
            <w:tcW w:w="2684" w:type="dxa"/>
            <w:shd w:val="clear" w:color="auto" w:fill="B4C6E7" w:themeFill="accent1" w:themeFillTint="66"/>
            <w:vAlign w:val="center"/>
          </w:tcPr>
          <w:p w14:paraId="5D9C78F4" w14:textId="77777777" w:rsidR="00801DC3" w:rsidRPr="002568B7" w:rsidRDefault="00801DC3" w:rsidP="00801DC3">
            <w:pPr>
              <w:pStyle w:val="LabelRight"/>
              <w:rPr>
                <w:color w:val="002060"/>
              </w:rPr>
            </w:pPr>
            <w:r w:rsidRPr="000C075A">
              <w:rPr>
                <w:color w:val="002060"/>
              </w:rPr>
              <w:t>Voice:</w:t>
            </w:r>
          </w:p>
        </w:tc>
        <w:tc>
          <w:tcPr>
            <w:tcW w:w="2707" w:type="dxa"/>
            <w:shd w:val="clear" w:color="auto" w:fill="D9E2F3" w:themeFill="accent1" w:themeFillTint="33"/>
            <w:vAlign w:val="center"/>
          </w:tcPr>
          <w:p w14:paraId="56D90A32" w14:textId="77777777" w:rsidR="00801DC3" w:rsidRDefault="00801DC3" w:rsidP="00801DC3">
            <w:pPr>
              <w:pStyle w:val="FieldCenter"/>
            </w:pPr>
          </w:p>
        </w:tc>
        <w:tc>
          <w:tcPr>
            <w:tcW w:w="2696" w:type="dxa"/>
            <w:shd w:val="clear" w:color="auto" w:fill="B4C6E7" w:themeFill="accent1" w:themeFillTint="66"/>
            <w:vAlign w:val="center"/>
          </w:tcPr>
          <w:p w14:paraId="5F690D09" w14:textId="77777777" w:rsidR="00801DC3" w:rsidRPr="002568B7" w:rsidRDefault="00801DC3" w:rsidP="00801DC3">
            <w:pPr>
              <w:pStyle w:val="LabelRight"/>
              <w:rPr>
                <w:color w:val="002060"/>
              </w:rPr>
            </w:pPr>
            <w:r w:rsidRPr="002568B7">
              <w:rPr>
                <w:color w:val="002060"/>
              </w:rPr>
              <w:t>Favorite Movie:</w:t>
            </w:r>
          </w:p>
        </w:tc>
        <w:tc>
          <w:tcPr>
            <w:tcW w:w="2699" w:type="dxa"/>
            <w:shd w:val="clear" w:color="auto" w:fill="D9E2F3" w:themeFill="accent1" w:themeFillTint="33"/>
            <w:vAlign w:val="center"/>
          </w:tcPr>
          <w:p w14:paraId="5C25E92F" w14:textId="77777777" w:rsidR="00801DC3" w:rsidRDefault="00801DC3" w:rsidP="00801DC3">
            <w:pPr>
              <w:pStyle w:val="FieldCenter"/>
            </w:pPr>
          </w:p>
        </w:tc>
      </w:tr>
      <w:tr w:rsidR="00801DC3" w14:paraId="35C090F5" w14:textId="77777777" w:rsidTr="00362BEE">
        <w:trPr>
          <w:jc w:val="center"/>
        </w:trPr>
        <w:tc>
          <w:tcPr>
            <w:tcW w:w="2684" w:type="dxa"/>
            <w:shd w:val="clear" w:color="auto" w:fill="B4C6E7" w:themeFill="accent1" w:themeFillTint="66"/>
            <w:vAlign w:val="center"/>
          </w:tcPr>
          <w:p w14:paraId="17157920" w14:textId="77777777" w:rsidR="00801DC3" w:rsidRPr="002568B7" w:rsidRDefault="00801DC3" w:rsidP="00801DC3">
            <w:pPr>
              <w:pStyle w:val="LabelRight"/>
              <w:rPr>
                <w:color w:val="002060"/>
              </w:rPr>
            </w:pPr>
            <w:r w:rsidRPr="000E3A2A">
              <w:rPr>
                <w:color w:val="002060"/>
              </w:rPr>
              <w:t>Breast Size:</w:t>
            </w:r>
          </w:p>
        </w:tc>
        <w:tc>
          <w:tcPr>
            <w:tcW w:w="2707" w:type="dxa"/>
            <w:shd w:val="clear" w:color="auto" w:fill="D9E2F3" w:themeFill="accent1" w:themeFillTint="33"/>
            <w:vAlign w:val="center"/>
          </w:tcPr>
          <w:p w14:paraId="2DD4803E" w14:textId="129691EC" w:rsidR="00801DC3" w:rsidRDefault="009366C2" w:rsidP="00801DC3">
            <w:pPr>
              <w:pStyle w:val="FieldCenter"/>
            </w:pPr>
            <w:r>
              <w:t>B</w:t>
            </w:r>
          </w:p>
        </w:tc>
        <w:tc>
          <w:tcPr>
            <w:tcW w:w="2696" w:type="dxa"/>
            <w:shd w:val="clear" w:color="auto" w:fill="B4C6E7" w:themeFill="accent1" w:themeFillTint="66"/>
            <w:vAlign w:val="center"/>
          </w:tcPr>
          <w:p w14:paraId="4C48862A" w14:textId="77777777" w:rsidR="00801DC3" w:rsidRPr="002568B7" w:rsidRDefault="00801DC3" w:rsidP="00801DC3">
            <w:pPr>
              <w:pStyle w:val="LabelRight"/>
              <w:rPr>
                <w:color w:val="002060"/>
              </w:rPr>
            </w:pPr>
            <w:r w:rsidRPr="002568B7">
              <w:rPr>
                <w:color w:val="002060"/>
              </w:rPr>
              <w:t>Favorite Band:</w:t>
            </w:r>
          </w:p>
        </w:tc>
        <w:tc>
          <w:tcPr>
            <w:tcW w:w="2699" w:type="dxa"/>
            <w:shd w:val="clear" w:color="auto" w:fill="D9E2F3" w:themeFill="accent1" w:themeFillTint="33"/>
            <w:vAlign w:val="center"/>
          </w:tcPr>
          <w:p w14:paraId="154FE994" w14:textId="77777777" w:rsidR="00801DC3" w:rsidRDefault="00801DC3" w:rsidP="00801DC3">
            <w:pPr>
              <w:pStyle w:val="FieldCenter"/>
            </w:pPr>
          </w:p>
        </w:tc>
      </w:tr>
      <w:tr w:rsidR="00801DC3" w14:paraId="70712405" w14:textId="77777777" w:rsidTr="00362BEE">
        <w:trPr>
          <w:jc w:val="center"/>
        </w:trPr>
        <w:tc>
          <w:tcPr>
            <w:tcW w:w="2684" w:type="dxa"/>
            <w:shd w:val="clear" w:color="auto" w:fill="B4C6E7" w:themeFill="accent1" w:themeFillTint="66"/>
            <w:vAlign w:val="center"/>
          </w:tcPr>
          <w:p w14:paraId="3785D7B4" w14:textId="77777777" w:rsidR="00801DC3" w:rsidRPr="002568B7" w:rsidRDefault="00801DC3" w:rsidP="00801DC3">
            <w:pPr>
              <w:pStyle w:val="LabelRight"/>
              <w:rPr>
                <w:color w:val="002060"/>
              </w:rPr>
            </w:pPr>
            <w:r w:rsidRPr="00680DF0">
              <w:rPr>
                <w:color w:val="002060"/>
              </w:rPr>
              <w:t>Clothing/Style:</w:t>
            </w:r>
          </w:p>
        </w:tc>
        <w:tc>
          <w:tcPr>
            <w:tcW w:w="2707" w:type="dxa"/>
            <w:shd w:val="clear" w:color="auto" w:fill="D9E2F3" w:themeFill="accent1" w:themeFillTint="33"/>
            <w:vAlign w:val="center"/>
          </w:tcPr>
          <w:p w14:paraId="24B0DFEC" w14:textId="6AC0E5CC" w:rsidR="00801DC3" w:rsidRDefault="009366C2" w:rsidP="00801DC3">
            <w:pPr>
              <w:pStyle w:val="FieldCenter"/>
            </w:pPr>
            <w:r>
              <w:t>Modern</w:t>
            </w:r>
          </w:p>
        </w:tc>
        <w:tc>
          <w:tcPr>
            <w:tcW w:w="2696" w:type="dxa"/>
            <w:shd w:val="clear" w:color="auto" w:fill="B4C6E7" w:themeFill="accent1" w:themeFillTint="66"/>
            <w:vAlign w:val="center"/>
          </w:tcPr>
          <w:p w14:paraId="308B17CF" w14:textId="77777777" w:rsidR="00801DC3" w:rsidRPr="002568B7" w:rsidRDefault="00801DC3" w:rsidP="00801DC3">
            <w:pPr>
              <w:pStyle w:val="LabelRight"/>
              <w:rPr>
                <w:color w:val="002060"/>
              </w:rPr>
            </w:pPr>
            <w:r w:rsidRPr="002568B7">
              <w:rPr>
                <w:color w:val="002060"/>
              </w:rPr>
              <w:t>Favorite Music Genre:</w:t>
            </w:r>
          </w:p>
        </w:tc>
        <w:tc>
          <w:tcPr>
            <w:tcW w:w="2699" w:type="dxa"/>
            <w:shd w:val="clear" w:color="auto" w:fill="D9E2F3" w:themeFill="accent1" w:themeFillTint="33"/>
            <w:vAlign w:val="center"/>
          </w:tcPr>
          <w:p w14:paraId="631D2714" w14:textId="77777777" w:rsidR="00801DC3" w:rsidRDefault="00801DC3" w:rsidP="00801DC3">
            <w:pPr>
              <w:pStyle w:val="FieldCenter"/>
            </w:pPr>
          </w:p>
        </w:tc>
      </w:tr>
      <w:tr w:rsidR="00801DC3" w14:paraId="2A5603C1" w14:textId="77777777" w:rsidTr="00362BEE">
        <w:trPr>
          <w:jc w:val="center"/>
        </w:trPr>
        <w:tc>
          <w:tcPr>
            <w:tcW w:w="2684" w:type="dxa"/>
            <w:shd w:val="clear" w:color="auto" w:fill="B4C6E7" w:themeFill="accent1" w:themeFillTint="66"/>
            <w:vAlign w:val="center"/>
          </w:tcPr>
          <w:p w14:paraId="3F7FDA63" w14:textId="77777777" w:rsidR="00801DC3" w:rsidRPr="002568B7" w:rsidRDefault="00801DC3" w:rsidP="00801DC3">
            <w:pPr>
              <w:pStyle w:val="LabelRight"/>
              <w:rPr>
                <w:color w:val="002060"/>
              </w:rPr>
            </w:pPr>
            <w:r w:rsidRPr="002568B7">
              <w:rPr>
                <w:color w:val="002060"/>
              </w:rPr>
              <w:t>Distinct Features:</w:t>
            </w:r>
          </w:p>
        </w:tc>
        <w:tc>
          <w:tcPr>
            <w:tcW w:w="8102" w:type="dxa"/>
            <w:gridSpan w:val="3"/>
            <w:shd w:val="clear" w:color="auto" w:fill="D9E2F3" w:themeFill="accent1" w:themeFillTint="33"/>
            <w:vAlign w:val="center"/>
          </w:tcPr>
          <w:p w14:paraId="26E9EA7F" w14:textId="77777777" w:rsidR="00801DC3" w:rsidRPr="006E1384" w:rsidRDefault="00801DC3" w:rsidP="00801DC3">
            <w:pPr>
              <w:pStyle w:val="Placeholder"/>
              <w:rPr>
                <w:color w:val="808080" w:themeColor="background1" w:themeShade="80"/>
              </w:rPr>
            </w:pPr>
            <w:r w:rsidRPr="006E1384">
              <w:t>Examples:</w:t>
            </w:r>
          </w:p>
          <w:p w14:paraId="76D5DE81" w14:textId="77777777" w:rsidR="00801DC3" w:rsidRPr="008E5EF3" w:rsidRDefault="00801DC3" w:rsidP="00801DC3">
            <w:pPr>
              <w:pStyle w:val="BulletPlaceholder"/>
            </w:pPr>
            <w:r w:rsidRPr="008E5EF3">
              <w:t>Mole on left cheek</w:t>
            </w:r>
          </w:p>
          <w:p w14:paraId="05C5E8F0" w14:textId="77777777" w:rsidR="00801DC3" w:rsidRPr="008E5EF3" w:rsidRDefault="00801DC3" w:rsidP="00801DC3">
            <w:pPr>
              <w:pStyle w:val="BulletPlaceholder"/>
            </w:pPr>
            <w:r w:rsidRPr="006E1384">
              <w:t xml:space="preserve">Crooked Nose </w:t>
            </w:r>
          </w:p>
          <w:p w14:paraId="1485EC39" w14:textId="77777777" w:rsidR="00801DC3" w:rsidRPr="008E5EF3" w:rsidRDefault="00801DC3" w:rsidP="00801DC3">
            <w:pPr>
              <w:pStyle w:val="BulletPlaceholder"/>
            </w:pPr>
            <w:r w:rsidRPr="006E1384">
              <w:t xml:space="preserve">Big Lips </w:t>
            </w:r>
          </w:p>
          <w:p w14:paraId="70C4008D" w14:textId="77777777" w:rsidR="00801DC3" w:rsidRPr="00CA0ADF" w:rsidRDefault="00801DC3" w:rsidP="00801DC3">
            <w:pPr>
              <w:pStyle w:val="BulletsNarrow"/>
              <w:numPr>
                <w:ilvl w:val="0"/>
                <w:numId w:val="0"/>
              </w:numPr>
              <w:ind w:left="360"/>
              <w:rPr>
                <w:i/>
                <w:iCs/>
                <w:color w:val="A6A6A6" w:themeColor="background1" w:themeShade="A6"/>
              </w:rPr>
            </w:pPr>
          </w:p>
        </w:tc>
      </w:tr>
    </w:tbl>
    <w:p w14:paraId="40DAD78F" w14:textId="77777777" w:rsidR="00897D79" w:rsidRDefault="00897D79" w:rsidP="00633AD4">
      <w:pPr>
        <w:pStyle w:val="TinyTableSeparator"/>
      </w:pPr>
      <w:bookmarkStart w:id="7" w:name="_Hlk17199741"/>
      <w:bookmarkEnd w:id="6"/>
    </w:p>
    <w:tbl>
      <w:tblPr>
        <w:tblStyle w:val="TableGrid"/>
        <w:tblW w:w="5000" w:type="pct"/>
        <w:jc w:val="center"/>
        <w:tblLayout w:type="fixed"/>
        <w:tblCellMar>
          <w:left w:w="58" w:type="dxa"/>
          <w:right w:w="58" w:type="dxa"/>
        </w:tblCellMar>
        <w:tblLook w:val="04A0" w:firstRow="1" w:lastRow="0" w:firstColumn="1" w:lastColumn="0" w:noHBand="0" w:noVBand="1"/>
      </w:tblPr>
      <w:tblGrid>
        <w:gridCol w:w="8367"/>
        <w:gridCol w:w="2423"/>
      </w:tblGrid>
      <w:tr w:rsidR="00CF4EF3" w:rsidRPr="00394478" w14:paraId="710A6452" w14:textId="77777777" w:rsidTr="003134D5">
        <w:trPr>
          <w:jc w:val="center"/>
        </w:trPr>
        <w:tc>
          <w:tcPr>
            <w:tcW w:w="5000" w:type="pct"/>
            <w:gridSpan w:val="2"/>
            <w:shd w:val="clear" w:color="auto" w:fill="538135" w:themeFill="accent6" w:themeFillShade="BF"/>
            <w:vAlign w:val="center"/>
          </w:tcPr>
          <w:p w14:paraId="268C57A0" w14:textId="77777777" w:rsidR="00CF4EF3" w:rsidRPr="002568B7" w:rsidRDefault="00CF4EF3" w:rsidP="00706C4C">
            <w:pPr>
              <w:pStyle w:val="SectionTitle"/>
              <w:rPr>
                <w:color w:val="C5E0B2"/>
                <w14:textFill>
                  <w14:solidFill>
                    <w14:srgbClr w14:val="C5E0B2">
                      <w14:lumMod w14:val="95000"/>
                    </w14:srgbClr>
                  </w14:solidFill>
                </w14:textFill>
              </w:rPr>
            </w:pPr>
            <w:r w:rsidRPr="002568B7">
              <w:rPr>
                <w:color w:val="C5E0B2"/>
                <w14:textFill>
                  <w14:solidFill>
                    <w14:srgbClr w14:val="C5E0B2">
                      <w14:lumMod w14:val="95000"/>
                    </w14:srgbClr>
                  </w14:solidFill>
                </w14:textFill>
              </w:rPr>
              <w:t>Personality Information</w:t>
            </w:r>
          </w:p>
        </w:tc>
      </w:tr>
      <w:tr w:rsidR="00CF4EF3" w:rsidRPr="008245F9" w14:paraId="3D2C4B55" w14:textId="77777777" w:rsidTr="003134D5">
        <w:trPr>
          <w:jc w:val="center"/>
        </w:trPr>
        <w:tc>
          <w:tcPr>
            <w:tcW w:w="5000" w:type="pct"/>
            <w:gridSpan w:val="2"/>
            <w:shd w:val="clear" w:color="auto" w:fill="A8D08D" w:themeFill="accent6" w:themeFillTint="99"/>
            <w:vAlign w:val="center"/>
          </w:tcPr>
          <w:p w14:paraId="36B79DC4" w14:textId="77777777" w:rsidR="00CF4EF3" w:rsidRPr="008245F9" w:rsidRDefault="00CF4EF3" w:rsidP="00706C4C">
            <w:pPr>
              <w:pStyle w:val="SectionHeading"/>
            </w:pPr>
            <w:bookmarkStart w:id="8" w:name="_Hlk17198852"/>
            <w:r w:rsidRPr="002568B7">
              <w:rPr>
                <w:color w:val="476D2D"/>
                <w14:textFill>
                  <w14:solidFill>
                    <w14:srgbClr w14:val="476D2D">
                      <w14:lumMod w14:val="95000"/>
                    </w14:srgbClr>
                  </w14:solidFill>
                </w14:textFill>
              </w:rPr>
              <w:t>Self-Description</w:t>
            </w:r>
          </w:p>
        </w:tc>
      </w:tr>
      <w:bookmarkEnd w:id="7"/>
      <w:tr w:rsidR="00CF4EF3" w14:paraId="3FD79596" w14:textId="77777777" w:rsidTr="003134D5">
        <w:trPr>
          <w:jc w:val="center"/>
        </w:trPr>
        <w:tc>
          <w:tcPr>
            <w:tcW w:w="3877" w:type="pct"/>
            <w:vMerge w:val="restart"/>
            <w:shd w:val="clear" w:color="auto" w:fill="E2EFD9" w:themeFill="accent6" w:themeFillTint="33"/>
          </w:tcPr>
          <w:p w14:paraId="6752E1A1" w14:textId="77777777" w:rsidR="00CA0ADF" w:rsidRDefault="00CA0ADF" w:rsidP="006E1384">
            <w:pPr>
              <w:pStyle w:val="Placeholder"/>
            </w:pPr>
            <w:r>
              <w:lastRenderedPageBreak/>
              <w:t>How would the character describe their self?</w:t>
            </w:r>
          </w:p>
          <w:p w14:paraId="71A6D0F3" w14:textId="77777777" w:rsidR="00CA0ADF" w:rsidRDefault="00CA0ADF" w:rsidP="006E1384">
            <w:pPr>
              <w:pStyle w:val="Placeholder"/>
            </w:pPr>
          </w:p>
          <w:p w14:paraId="27AAF6F6" w14:textId="77777777" w:rsidR="00EA211E" w:rsidRPr="00EA211E" w:rsidRDefault="00CA0ADF" w:rsidP="00EA211E">
            <w:pPr>
              <w:pStyle w:val="Placeholder"/>
            </w:pPr>
            <w:r>
              <w:t>Ex: I am a self-starter and hard worker. I enjoy spending time with my friends</w:t>
            </w:r>
            <w:r w:rsidR="002D5EBD">
              <w:t>,</w:t>
            </w:r>
            <w:r>
              <w:t xml:space="preserve"> and I am hopeful to all. I have put on a few pounds recently, but I plan to lose that soon.</w:t>
            </w:r>
          </w:p>
        </w:tc>
        <w:tc>
          <w:tcPr>
            <w:tcW w:w="1123" w:type="pct"/>
            <w:shd w:val="clear" w:color="auto" w:fill="C5E0B3" w:themeFill="accent6" w:themeFillTint="66"/>
            <w:vAlign w:val="center"/>
          </w:tcPr>
          <w:p w14:paraId="64D0F86F" w14:textId="77777777" w:rsidR="00CF4EF3" w:rsidRPr="00CF4EF3" w:rsidRDefault="00CF4EF3" w:rsidP="00CF4EF3">
            <w:pPr>
              <w:pStyle w:val="LabelCenter"/>
            </w:pPr>
            <w:r w:rsidRPr="002568B7">
              <w:rPr>
                <w:color w:val="476D2D"/>
                <w14:textFill>
                  <w14:solidFill>
                    <w14:srgbClr w14:val="476D2D">
                      <w14:lumMod w14:val="50000"/>
                    </w14:srgbClr>
                  </w14:solidFill>
                </w14:textFill>
              </w:rPr>
              <w:t>Descriptors</w:t>
            </w:r>
          </w:p>
        </w:tc>
      </w:tr>
      <w:tr w:rsidR="00CF4EF3" w14:paraId="7E822063" w14:textId="77777777" w:rsidTr="003134D5">
        <w:trPr>
          <w:jc w:val="center"/>
        </w:trPr>
        <w:tc>
          <w:tcPr>
            <w:tcW w:w="3877" w:type="pct"/>
            <w:vMerge/>
            <w:shd w:val="clear" w:color="auto" w:fill="E2EFD9" w:themeFill="accent6" w:themeFillTint="33"/>
            <w:vAlign w:val="center"/>
          </w:tcPr>
          <w:p w14:paraId="4C927E79" w14:textId="77777777" w:rsidR="00CF4EF3" w:rsidRDefault="00CF4EF3" w:rsidP="008245F9"/>
        </w:tc>
        <w:tc>
          <w:tcPr>
            <w:tcW w:w="1123" w:type="pct"/>
            <w:shd w:val="clear" w:color="auto" w:fill="E2EFD9" w:themeFill="accent6" w:themeFillTint="33"/>
            <w:vAlign w:val="center"/>
          </w:tcPr>
          <w:p w14:paraId="2B0ABFC6" w14:textId="77777777" w:rsidR="00CA0ADF" w:rsidRDefault="00CA0ADF" w:rsidP="006E1384">
            <w:pPr>
              <w:pStyle w:val="Placeholder"/>
            </w:pPr>
            <w:r>
              <w:t>Examples:</w:t>
            </w:r>
          </w:p>
          <w:p w14:paraId="566BE446" w14:textId="77777777" w:rsidR="00063E6C" w:rsidRPr="00FF6A8A" w:rsidRDefault="00063E6C" w:rsidP="006E1384">
            <w:pPr>
              <w:pStyle w:val="BulletPlaceholder"/>
            </w:pPr>
            <w:r w:rsidRPr="00FF6A8A">
              <w:t>Funny</w:t>
            </w:r>
          </w:p>
          <w:p w14:paraId="04212700" w14:textId="77777777" w:rsidR="00063E6C" w:rsidRPr="00FF6A8A" w:rsidRDefault="00063E6C" w:rsidP="006E1384">
            <w:pPr>
              <w:pStyle w:val="BulletPlaceholder"/>
            </w:pPr>
            <w:r w:rsidRPr="00FF6A8A">
              <w:t>Lame</w:t>
            </w:r>
          </w:p>
          <w:p w14:paraId="06E1EF1D" w14:textId="77777777" w:rsidR="00063E6C" w:rsidRPr="00FF6A8A" w:rsidRDefault="00063E6C" w:rsidP="006E1384">
            <w:pPr>
              <w:pStyle w:val="BulletPlaceholder"/>
            </w:pPr>
            <w:r w:rsidRPr="00FF6A8A">
              <w:t>Smart</w:t>
            </w:r>
          </w:p>
          <w:p w14:paraId="249EE349" w14:textId="77777777" w:rsidR="00CF4EF3" w:rsidRDefault="00CF4EF3" w:rsidP="008245F9"/>
        </w:tc>
      </w:tr>
      <w:bookmarkEnd w:id="8"/>
      <w:tr w:rsidR="00CF4EF3" w:rsidRPr="008245F9" w14:paraId="5AF8CA5D" w14:textId="77777777" w:rsidTr="003134D5">
        <w:trPr>
          <w:jc w:val="center"/>
        </w:trPr>
        <w:tc>
          <w:tcPr>
            <w:tcW w:w="5000" w:type="pct"/>
            <w:gridSpan w:val="2"/>
            <w:shd w:val="clear" w:color="auto" w:fill="A8D08D" w:themeFill="accent6" w:themeFillTint="99"/>
            <w:vAlign w:val="center"/>
          </w:tcPr>
          <w:p w14:paraId="612170FF" w14:textId="77777777" w:rsidR="00CF4EF3" w:rsidRPr="008245F9" w:rsidRDefault="00CF4EF3" w:rsidP="00706C4C">
            <w:pPr>
              <w:pStyle w:val="SectionHeading"/>
            </w:pPr>
            <w:r w:rsidRPr="002568B7">
              <w:rPr>
                <w:color w:val="476D2D"/>
                <w14:textFill>
                  <w14:solidFill>
                    <w14:srgbClr w14:val="476D2D">
                      <w14:lumMod w14:val="95000"/>
                    </w14:srgbClr>
                  </w14:solidFill>
                </w14:textFill>
              </w:rPr>
              <w:t>Outsider Description</w:t>
            </w:r>
          </w:p>
        </w:tc>
      </w:tr>
      <w:tr w:rsidR="00CF4EF3" w:rsidRPr="00CF4EF3" w14:paraId="64A63D9A" w14:textId="77777777" w:rsidTr="003134D5">
        <w:trPr>
          <w:jc w:val="center"/>
        </w:trPr>
        <w:tc>
          <w:tcPr>
            <w:tcW w:w="3877" w:type="pct"/>
            <w:vMerge w:val="restart"/>
            <w:shd w:val="clear" w:color="auto" w:fill="E2EFD9" w:themeFill="accent6" w:themeFillTint="33"/>
          </w:tcPr>
          <w:p w14:paraId="157848ED" w14:textId="77777777" w:rsidR="00063E6C" w:rsidRDefault="00063E6C" w:rsidP="006E1384">
            <w:pPr>
              <w:pStyle w:val="Placeholder"/>
            </w:pPr>
            <w:r>
              <w:t xml:space="preserve">How would an outsider describe character? This </w:t>
            </w:r>
            <w:r w:rsidR="002D5EBD">
              <w:t xml:space="preserve">perspective </w:t>
            </w:r>
            <w:r>
              <w:t xml:space="preserve">can be </w:t>
            </w:r>
            <w:r w:rsidR="002D5EBD">
              <w:t xml:space="preserve">provided as </w:t>
            </w:r>
            <w:r>
              <w:t>a single description or separate descriptions from a friend perspective, neutral observer, coworker, etc.</w:t>
            </w:r>
          </w:p>
          <w:p w14:paraId="4292583B" w14:textId="77777777" w:rsidR="00063E6C" w:rsidRDefault="00063E6C" w:rsidP="006E1384">
            <w:pPr>
              <w:pStyle w:val="Placeholder"/>
            </w:pPr>
          </w:p>
          <w:p w14:paraId="034FA8C1" w14:textId="77777777" w:rsidR="00CF4EF3" w:rsidRDefault="00063E6C" w:rsidP="006E1384">
            <w:pPr>
              <w:pStyle w:val="Placeholder"/>
            </w:pPr>
            <w:r>
              <w:t>Ex: Joe can be a bit mean and sarcastic at times. He is generally friendly but has a hot temper. Joe is constantly making inappropriate jokes that only he thinks are funny.</w:t>
            </w:r>
          </w:p>
        </w:tc>
        <w:tc>
          <w:tcPr>
            <w:tcW w:w="1123" w:type="pct"/>
            <w:shd w:val="clear" w:color="auto" w:fill="C5E0B3" w:themeFill="accent6" w:themeFillTint="66"/>
            <w:vAlign w:val="center"/>
          </w:tcPr>
          <w:p w14:paraId="22099502" w14:textId="77777777" w:rsidR="00CF4EF3" w:rsidRPr="00CF4EF3" w:rsidRDefault="00CF4EF3" w:rsidP="00706C4C">
            <w:pPr>
              <w:pStyle w:val="LabelCenter"/>
            </w:pPr>
            <w:r w:rsidRPr="002568B7">
              <w:rPr>
                <w:color w:val="476D2D"/>
                <w14:textFill>
                  <w14:solidFill>
                    <w14:srgbClr w14:val="476D2D">
                      <w14:lumMod w14:val="50000"/>
                    </w14:srgbClr>
                  </w14:solidFill>
                </w14:textFill>
              </w:rPr>
              <w:t>Descriptors</w:t>
            </w:r>
          </w:p>
        </w:tc>
      </w:tr>
      <w:tr w:rsidR="00CF4EF3" w14:paraId="35653D24" w14:textId="77777777" w:rsidTr="003134D5">
        <w:trPr>
          <w:jc w:val="center"/>
        </w:trPr>
        <w:tc>
          <w:tcPr>
            <w:tcW w:w="3877" w:type="pct"/>
            <w:vMerge/>
            <w:shd w:val="clear" w:color="auto" w:fill="E2EFD9" w:themeFill="accent6" w:themeFillTint="33"/>
            <w:vAlign w:val="center"/>
          </w:tcPr>
          <w:p w14:paraId="58961F8D" w14:textId="77777777" w:rsidR="00CF4EF3" w:rsidRDefault="00CF4EF3" w:rsidP="00706C4C"/>
        </w:tc>
        <w:tc>
          <w:tcPr>
            <w:tcW w:w="1123" w:type="pct"/>
            <w:shd w:val="clear" w:color="auto" w:fill="E2EFD9" w:themeFill="accent6" w:themeFillTint="33"/>
            <w:vAlign w:val="center"/>
          </w:tcPr>
          <w:p w14:paraId="12453F90" w14:textId="77777777" w:rsidR="00063E6C" w:rsidRPr="006E1384" w:rsidRDefault="00063E6C" w:rsidP="006E1384">
            <w:pPr>
              <w:pStyle w:val="Placeholder"/>
            </w:pPr>
            <w:r w:rsidRPr="006E1384">
              <w:t>Examples:</w:t>
            </w:r>
          </w:p>
          <w:p w14:paraId="05A43AE7" w14:textId="77777777" w:rsidR="00063E6C" w:rsidRPr="006E1384" w:rsidRDefault="00063E6C" w:rsidP="006E1384">
            <w:pPr>
              <w:pStyle w:val="BulletPlaceholder"/>
            </w:pPr>
            <w:r w:rsidRPr="006E1384">
              <w:t>Mean</w:t>
            </w:r>
          </w:p>
          <w:p w14:paraId="08745D41" w14:textId="77777777" w:rsidR="00063E6C" w:rsidRPr="006E1384" w:rsidRDefault="00063E6C" w:rsidP="006E1384">
            <w:pPr>
              <w:pStyle w:val="BulletPlaceholder"/>
            </w:pPr>
            <w:r w:rsidRPr="006E1384">
              <w:t>Sweet</w:t>
            </w:r>
          </w:p>
          <w:p w14:paraId="732A35F7" w14:textId="77777777" w:rsidR="00CF4EF3" w:rsidRPr="006E1384" w:rsidRDefault="00063E6C" w:rsidP="006E1384">
            <w:pPr>
              <w:pStyle w:val="BulletPlaceholder"/>
            </w:pPr>
            <w:r w:rsidRPr="006E1384">
              <w:t>Charming</w:t>
            </w:r>
          </w:p>
        </w:tc>
      </w:tr>
    </w:tbl>
    <w:p w14:paraId="07E76406" w14:textId="77777777" w:rsidR="00A54AF4" w:rsidRDefault="00A54AF4" w:rsidP="00633AD4">
      <w:pPr>
        <w:pStyle w:val="TinyTableSeparator"/>
      </w:pPr>
    </w:p>
    <w:tbl>
      <w:tblPr>
        <w:tblStyle w:val="TableGrid"/>
        <w:tblW w:w="5000" w:type="pct"/>
        <w:jc w:val="center"/>
        <w:tblLayout w:type="fixed"/>
        <w:tblCellMar>
          <w:left w:w="58" w:type="dxa"/>
          <w:right w:w="58" w:type="dxa"/>
        </w:tblCellMar>
        <w:tblLook w:val="04A0" w:firstRow="1" w:lastRow="0" w:firstColumn="1" w:lastColumn="0" w:noHBand="0" w:noVBand="1"/>
      </w:tblPr>
      <w:tblGrid>
        <w:gridCol w:w="5393"/>
        <w:gridCol w:w="5397"/>
      </w:tblGrid>
      <w:tr w:rsidR="001E5675" w:rsidRPr="008245F9" w14:paraId="461290A5" w14:textId="77777777" w:rsidTr="00381762">
        <w:trPr>
          <w:jc w:val="center"/>
        </w:trPr>
        <w:tc>
          <w:tcPr>
            <w:tcW w:w="5391" w:type="dxa"/>
            <w:shd w:val="clear" w:color="auto" w:fill="A8D08D" w:themeFill="accent6" w:themeFillTint="99"/>
            <w:vAlign w:val="center"/>
          </w:tcPr>
          <w:p w14:paraId="52F4FAC4" w14:textId="77777777" w:rsidR="001E5675" w:rsidRPr="002568B7" w:rsidRDefault="001E5675" w:rsidP="00706C4C">
            <w:pPr>
              <w:pStyle w:val="SectionHeading"/>
              <w:rPr>
                <w:color w:val="476D2D"/>
                <w14:textFill>
                  <w14:solidFill>
                    <w14:srgbClr w14:val="476D2D">
                      <w14:lumMod w14:val="95000"/>
                    </w14:srgbClr>
                  </w14:solidFill>
                </w14:textFill>
              </w:rPr>
            </w:pPr>
            <w:r w:rsidRPr="002568B7">
              <w:rPr>
                <w:color w:val="476D2D"/>
                <w14:textFill>
                  <w14:solidFill>
                    <w14:srgbClr w14:val="476D2D">
                      <w14:lumMod w14:val="95000"/>
                    </w14:srgbClr>
                  </w14:solidFill>
                </w14:textFill>
              </w:rPr>
              <w:t>Likes &amp; Hobbies</w:t>
            </w:r>
          </w:p>
        </w:tc>
        <w:tc>
          <w:tcPr>
            <w:tcW w:w="5395" w:type="dxa"/>
            <w:shd w:val="clear" w:color="auto" w:fill="A8D08D" w:themeFill="accent6" w:themeFillTint="99"/>
            <w:vAlign w:val="center"/>
          </w:tcPr>
          <w:p w14:paraId="1B452113" w14:textId="77777777" w:rsidR="001E5675" w:rsidRPr="002568B7" w:rsidRDefault="001E5675" w:rsidP="00706C4C">
            <w:pPr>
              <w:pStyle w:val="SectionHeading"/>
              <w:rPr>
                <w:color w:val="476D2D"/>
                <w14:textFill>
                  <w14:solidFill>
                    <w14:srgbClr w14:val="476D2D">
                      <w14:lumMod w14:val="95000"/>
                    </w14:srgbClr>
                  </w14:solidFill>
                </w14:textFill>
              </w:rPr>
            </w:pPr>
            <w:r w:rsidRPr="002568B7">
              <w:rPr>
                <w:color w:val="476D2D"/>
                <w14:textFill>
                  <w14:solidFill>
                    <w14:srgbClr w14:val="476D2D">
                      <w14:lumMod w14:val="95000"/>
                    </w14:srgbClr>
                  </w14:solidFill>
                </w14:textFill>
              </w:rPr>
              <w:t>Dislikes</w:t>
            </w:r>
          </w:p>
        </w:tc>
      </w:tr>
      <w:tr w:rsidR="001E5675" w14:paraId="36BB162A" w14:textId="77777777" w:rsidTr="00381762">
        <w:trPr>
          <w:jc w:val="center"/>
        </w:trPr>
        <w:tc>
          <w:tcPr>
            <w:tcW w:w="5391" w:type="dxa"/>
            <w:shd w:val="clear" w:color="auto" w:fill="E2EFD9" w:themeFill="accent6" w:themeFillTint="33"/>
            <w:vAlign w:val="center"/>
          </w:tcPr>
          <w:p w14:paraId="5143F35D" w14:textId="77777777" w:rsidR="001E5675" w:rsidRDefault="001E5675" w:rsidP="004368E3">
            <w:pPr>
              <w:pStyle w:val="FieldMulti-Line"/>
            </w:pPr>
          </w:p>
        </w:tc>
        <w:tc>
          <w:tcPr>
            <w:tcW w:w="5395" w:type="dxa"/>
            <w:shd w:val="clear" w:color="auto" w:fill="E2EFD9" w:themeFill="accent6" w:themeFillTint="33"/>
            <w:vAlign w:val="center"/>
          </w:tcPr>
          <w:p w14:paraId="36DC266E" w14:textId="77777777" w:rsidR="001E5675" w:rsidRDefault="001E5675" w:rsidP="004368E3">
            <w:pPr>
              <w:pStyle w:val="FieldMulti-Line"/>
            </w:pPr>
          </w:p>
        </w:tc>
      </w:tr>
      <w:tr w:rsidR="00D7291B" w:rsidRPr="008245F9" w14:paraId="618311B3" w14:textId="77777777" w:rsidTr="00381762">
        <w:trPr>
          <w:jc w:val="center"/>
        </w:trPr>
        <w:tc>
          <w:tcPr>
            <w:tcW w:w="5391" w:type="dxa"/>
            <w:shd w:val="clear" w:color="auto" w:fill="A8D08D" w:themeFill="accent6" w:themeFillTint="99"/>
            <w:vAlign w:val="center"/>
          </w:tcPr>
          <w:p w14:paraId="424E18AF" w14:textId="77777777" w:rsidR="00D7291B" w:rsidRPr="002568B7" w:rsidRDefault="00D7291B" w:rsidP="00706C4C">
            <w:pPr>
              <w:pStyle w:val="SectionHeading"/>
              <w:rPr>
                <w:color w:val="476D2D"/>
                <w14:textFill>
                  <w14:solidFill>
                    <w14:srgbClr w14:val="476D2D">
                      <w14:lumMod w14:val="95000"/>
                    </w14:srgbClr>
                  </w14:solidFill>
                </w14:textFill>
              </w:rPr>
            </w:pPr>
            <w:r w:rsidRPr="002568B7">
              <w:rPr>
                <w:color w:val="476D2D"/>
                <w14:textFill>
                  <w14:solidFill>
                    <w14:srgbClr w14:val="476D2D">
                      <w14:lumMod w14:val="95000"/>
                    </w14:srgbClr>
                  </w14:solidFill>
                </w14:textFill>
              </w:rPr>
              <w:t>Positive Traits</w:t>
            </w:r>
          </w:p>
        </w:tc>
        <w:tc>
          <w:tcPr>
            <w:tcW w:w="5395" w:type="dxa"/>
            <w:shd w:val="clear" w:color="auto" w:fill="A8D08D" w:themeFill="accent6" w:themeFillTint="99"/>
            <w:vAlign w:val="center"/>
          </w:tcPr>
          <w:p w14:paraId="4915B9BB" w14:textId="77777777" w:rsidR="00D7291B" w:rsidRPr="002568B7" w:rsidRDefault="00D7291B" w:rsidP="00706C4C">
            <w:pPr>
              <w:pStyle w:val="SectionHeading"/>
              <w:rPr>
                <w:color w:val="476D2D"/>
                <w14:textFill>
                  <w14:solidFill>
                    <w14:srgbClr w14:val="476D2D">
                      <w14:lumMod w14:val="95000"/>
                    </w14:srgbClr>
                  </w14:solidFill>
                </w14:textFill>
              </w:rPr>
            </w:pPr>
            <w:r w:rsidRPr="002568B7">
              <w:rPr>
                <w:color w:val="476D2D"/>
                <w14:textFill>
                  <w14:solidFill>
                    <w14:srgbClr w14:val="476D2D">
                      <w14:lumMod w14:val="95000"/>
                    </w14:srgbClr>
                  </w14:solidFill>
                </w14:textFill>
              </w:rPr>
              <w:t>Negative Traits/Flaws</w:t>
            </w:r>
          </w:p>
        </w:tc>
      </w:tr>
      <w:tr w:rsidR="00D7291B" w14:paraId="05F07B28" w14:textId="77777777" w:rsidTr="00381762">
        <w:trPr>
          <w:jc w:val="center"/>
        </w:trPr>
        <w:tc>
          <w:tcPr>
            <w:tcW w:w="5391" w:type="dxa"/>
            <w:shd w:val="clear" w:color="auto" w:fill="E2EFD9" w:themeFill="accent6" w:themeFillTint="33"/>
            <w:vAlign w:val="center"/>
          </w:tcPr>
          <w:p w14:paraId="7C4AE6E7" w14:textId="77777777" w:rsidR="00D7291B" w:rsidRDefault="00D7291B" w:rsidP="00706C4C">
            <w:pPr>
              <w:pStyle w:val="FieldMulti-Line"/>
            </w:pPr>
          </w:p>
        </w:tc>
        <w:tc>
          <w:tcPr>
            <w:tcW w:w="5395" w:type="dxa"/>
            <w:shd w:val="clear" w:color="auto" w:fill="E2EFD9" w:themeFill="accent6" w:themeFillTint="33"/>
            <w:vAlign w:val="center"/>
          </w:tcPr>
          <w:p w14:paraId="608914D1" w14:textId="77777777" w:rsidR="00D7291B" w:rsidRDefault="00D7291B" w:rsidP="00706C4C">
            <w:pPr>
              <w:pStyle w:val="FieldMulti-Line"/>
            </w:pPr>
          </w:p>
        </w:tc>
      </w:tr>
      <w:tr w:rsidR="00D7291B" w:rsidRPr="008245F9" w14:paraId="0F0C2954" w14:textId="77777777" w:rsidTr="00381762">
        <w:trPr>
          <w:jc w:val="center"/>
        </w:trPr>
        <w:tc>
          <w:tcPr>
            <w:tcW w:w="5391" w:type="dxa"/>
            <w:shd w:val="clear" w:color="auto" w:fill="A8D08D" w:themeFill="accent6" w:themeFillTint="99"/>
            <w:vAlign w:val="center"/>
          </w:tcPr>
          <w:p w14:paraId="75B17037" w14:textId="77777777" w:rsidR="00D7291B" w:rsidRPr="002568B7" w:rsidRDefault="00D7291B" w:rsidP="00706C4C">
            <w:pPr>
              <w:pStyle w:val="SectionHeading"/>
              <w:rPr>
                <w:color w:val="476D2D"/>
                <w14:textFill>
                  <w14:solidFill>
                    <w14:srgbClr w14:val="476D2D">
                      <w14:lumMod w14:val="95000"/>
                    </w14:srgbClr>
                  </w14:solidFill>
                </w14:textFill>
              </w:rPr>
            </w:pPr>
            <w:r w:rsidRPr="002568B7">
              <w:rPr>
                <w:color w:val="476D2D"/>
                <w14:textFill>
                  <w14:solidFill>
                    <w14:srgbClr w14:val="476D2D">
                      <w14:lumMod w14:val="95000"/>
                    </w14:srgbClr>
                  </w14:solidFill>
                </w14:textFill>
              </w:rPr>
              <w:t>Quirks &amp; Go-to Phrases</w:t>
            </w:r>
          </w:p>
        </w:tc>
        <w:tc>
          <w:tcPr>
            <w:tcW w:w="5395" w:type="dxa"/>
            <w:shd w:val="clear" w:color="auto" w:fill="A8D08D" w:themeFill="accent6" w:themeFillTint="99"/>
            <w:vAlign w:val="center"/>
          </w:tcPr>
          <w:p w14:paraId="332AE125" w14:textId="77777777" w:rsidR="00D7291B" w:rsidRPr="002568B7" w:rsidRDefault="00D7291B" w:rsidP="00706C4C">
            <w:pPr>
              <w:pStyle w:val="SectionHeading"/>
              <w:rPr>
                <w:color w:val="476D2D"/>
                <w14:textFill>
                  <w14:solidFill>
                    <w14:srgbClr w14:val="476D2D">
                      <w14:lumMod w14:val="95000"/>
                    </w14:srgbClr>
                  </w14:solidFill>
                </w14:textFill>
              </w:rPr>
            </w:pPr>
            <w:r w:rsidRPr="002568B7">
              <w:rPr>
                <w:color w:val="476D2D"/>
                <w14:textFill>
                  <w14:solidFill>
                    <w14:srgbClr w14:val="476D2D">
                      <w14:lumMod w14:val="95000"/>
                    </w14:srgbClr>
                  </w14:solidFill>
                </w14:textFill>
              </w:rPr>
              <w:t>Pet Peeves</w:t>
            </w:r>
          </w:p>
        </w:tc>
      </w:tr>
      <w:tr w:rsidR="00D7291B" w14:paraId="738F9A10" w14:textId="77777777" w:rsidTr="00381762">
        <w:trPr>
          <w:jc w:val="center"/>
        </w:trPr>
        <w:tc>
          <w:tcPr>
            <w:tcW w:w="5391" w:type="dxa"/>
            <w:shd w:val="clear" w:color="auto" w:fill="E2EFD9" w:themeFill="accent6" w:themeFillTint="33"/>
            <w:vAlign w:val="center"/>
          </w:tcPr>
          <w:p w14:paraId="609A29AB" w14:textId="42893C93" w:rsidR="00183C8B" w:rsidRDefault="002A6A06" w:rsidP="00183C8B">
            <w:pPr>
              <w:pStyle w:val="BulletsNarrow"/>
            </w:pPr>
            <w:r>
              <w:t>“You got that right!”</w:t>
            </w:r>
          </w:p>
        </w:tc>
        <w:tc>
          <w:tcPr>
            <w:tcW w:w="5395" w:type="dxa"/>
            <w:shd w:val="clear" w:color="auto" w:fill="E2EFD9" w:themeFill="accent6" w:themeFillTint="33"/>
            <w:vAlign w:val="center"/>
          </w:tcPr>
          <w:p w14:paraId="153D8121" w14:textId="77777777" w:rsidR="00D7291B" w:rsidRDefault="00D7291B" w:rsidP="00706C4C">
            <w:pPr>
              <w:pStyle w:val="FieldMulti-Line"/>
            </w:pPr>
          </w:p>
        </w:tc>
      </w:tr>
      <w:tr w:rsidR="00D7291B" w:rsidRPr="008245F9" w14:paraId="60E64FAA" w14:textId="77777777" w:rsidTr="00381762">
        <w:trPr>
          <w:jc w:val="center"/>
        </w:trPr>
        <w:tc>
          <w:tcPr>
            <w:tcW w:w="5391" w:type="dxa"/>
            <w:shd w:val="clear" w:color="auto" w:fill="A8D08D" w:themeFill="accent6" w:themeFillTint="99"/>
            <w:vAlign w:val="center"/>
          </w:tcPr>
          <w:p w14:paraId="6716582A" w14:textId="77777777" w:rsidR="00D7291B" w:rsidRPr="002568B7" w:rsidRDefault="00D7291B" w:rsidP="00706C4C">
            <w:pPr>
              <w:pStyle w:val="SectionHeading"/>
              <w:rPr>
                <w:color w:val="476D2D"/>
                <w14:textFill>
                  <w14:solidFill>
                    <w14:srgbClr w14:val="476D2D">
                      <w14:lumMod w14:val="95000"/>
                    </w14:srgbClr>
                  </w14:solidFill>
                </w14:textFill>
              </w:rPr>
            </w:pPr>
            <w:r w:rsidRPr="002568B7">
              <w:rPr>
                <w:color w:val="476D2D"/>
                <w14:textFill>
                  <w14:solidFill>
                    <w14:srgbClr w14:val="476D2D">
                      <w14:lumMod w14:val="95000"/>
                    </w14:srgbClr>
                  </w14:solidFill>
                </w14:textFill>
              </w:rPr>
              <w:t>Jungian Archetype</w:t>
            </w:r>
          </w:p>
        </w:tc>
        <w:tc>
          <w:tcPr>
            <w:tcW w:w="5395" w:type="dxa"/>
            <w:shd w:val="clear" w:color="auto" w:fill="A8D08D" w:themeFill="accent6" w:themeFillTint="99"/>
            <w:vAlign w:val="center"/>
          </w:tcPr>
          <w:p w14:paraId="5F4122F1" w14:textId="77777777" w:rsidR="00D7291B" w:rsidRPr="002568B7" w:rsidRDefault="00D7291B" w:rsidP="00706C4C">
            <w:pPr>
              <w:pStyle w:val="SectionHeading"/>
              <w:rPr>
                <w:color w:val="476D2D"/>
                <w14:textFill>
                  <w14:solidFill>
                    <w14:srgbClr w14:val="476D2D">
                      <w14:lumMod w14:val="95000"/>
                    </w14:srgbClr>
                  </w14:solidFill>
                </w14:textFill>
              </w:rPr>
            </w:pPr>
            <w:r w:rsidRPr="002568B7">
              <w:rPr>
                <w:color w:val="476D2D"/>
                <w14:textFill>
                  <w14:solidFill>
                    <w14:srgbClr w14:val="476D2D">
                      <w14:lumMod w14:val="95000"/>
                    </w14:srgbClr>
                  </w14:solidFill>
                </w14:textFill>
              </w:rPr>
              <w:t>Myers Briggs Archetype</w:t>
            </w:r>
          </w:p>
        </w:tc>
      </w:tr>
      <w:tr w:rsidR="00D7291B" w14:paraId="23D3BE0B" w14:textId="77777777" w:rsidTr="00381762">
        <w:trPr>
          <w:jc w:val="center"/>
        </w:trPr>
        <w:tc>
          <w:tcPr>
            <w:tcW w:w="5391" w:type="dxa"/>
            <w:shd w:val="clear" w:color="auto" w:fill="E2EFD9" w:themeFill="accent6" w:themeFillTint="33"/>
            <w:tcMar>
              <w:top w:w="29" w:type="dxa"/>
              <w:bottom w:w="29" w:type="dxa"/>
            </w:tcMar>
            <w:vAlign w:val="center"/>
          </w:tcPr>
          <w:p w14:paraId="7E8B1DF9" w14:textId="378375BA" w:rsidR="00D7291B" w:rsidRDefault="00183C8B" w:rsidP="00D7291B">
            <w:pPr>
              <w:pStyle w:val="FieldCenter"/>
            </w:pPr>
            <w:r w:rsidRPr="00183C8B">
              <w:t>The Everyman</w:t>
            </w:r>
          </w:p>
        </w:tc>
        <w:tc>
          <w:tcPr>
            <w:tcW w:w="5395" w:type="dxa"/>
            <w:shd w:val="clear" w:color="auto" w:fill="E2EFD9" w:themeFill="accent6" w:themeFillTint="33"/>
            <w:vAlign w:val="center"/>
          </w:tcPr>
          <w:p w14:paraId="3A09C4E8" w14:textId="572D80ED" w:rsidR="00D7291B" w:rsidRDefault="00183C8B" w:rsidP="00D7291B">
            <w:pPr>
              <w:pStyle w:val="FieldCenter"/>
            </w:pPr>
            <w:r>
              <w:t>ISFJ</w:t>
            </w:r>
          </w:p>
        </w:tc>
      </w:tr>
    </w:tbl>
    <w:p w14:paraId="0D2E6399" w14:textId="77777777" w:rsidR="00A54AF4" w:rsidRDefault="00A54AF4" w:rsidP="00633AD4">
      <w:pPr>
        <w:pStyle w:val="TinyTableSeparator"/>
      </w:pPr>
      <w:bookmarkStart w:id="9" w:name="_Hlk17201319"/>
    </w:p>
    <w:tbl>
      <w:tblPr>
        <w:tblStyle w:val="TableGrid"/>
        <w:tblW w:w="5000" w:type="pct"/>
        <w:jc w:val="center"/>
        <w:tblLayout w:type="fixed"/>
        <w:tblCellMar>
          <w:left w:w="58" w:type="dxa"/>
          <w:right w:w="58" w:type="dxa"/>
        </w:tblCellMar>
        <w:tblLook w:val="04A0" w:firstRow="1" w:lastRow="0" w:firstColumn="1" w:lastColumn="0" w:noHBand="0" w:noVBand="1"/>
      </w:tblPr>
      <w:tblGrid>
        <w:gridCol w:w="2684"/>
        <w:gridCol w:w="2708"/>
        <w:gridCol w:w="2698"/>
        <w:gridCol w:w="2700"/>
      </w:tblGrid>
      <w:tr w:rsidR="00D7291B" w:rsidRPr="00394478" w14:paraId="352197DD" w14:textId="77777777" w:rsidTr="003134D5">
        <w:trPr>
          <w:jc w:val="center"/>
        </w:trPr>
        <w:tc>
          <w:tcPr>
            <w:tcW w:w="5000" w:type="pct"/>
            <w:gridSpan w:val="4"/>
            <w:shd w:val="clear" w:color="auto" w:fill="441D61"/>
            <w:vAlign w:val="center"/>
          </w:tcPr>
          <w:p w14:paraId="47AF8F84" w14:textId="77777777" w:rsidR="00D7291B" w:rsidRPr="00394478" w:rsidRDefault="00D7291B" w:rsidP="00706C4C">
            <w:pPr>
              <w:pStyle w:val="SectionTitle"/>
            </w:pPr>
            <w:r w:rsidRPr="00D7291B">
              <w:rPr>
                <w:color w:val="E2CFF1"/>
                <w14:textFill>
                  <w14:solidFill>
                    <w14:srgbClr w14:val="E2CFF1">
                      <w14:lumMod w14:val="95000"/>
                    </w14:srgbClr>
                  </w14:solidFill>
                </w14:textFill>
              </w:rPr>
              <w:t>Background Information</w:t>
            </w:r>
          </w:p>
        </w:tc>
      </w:tr>
      <w:tr w:rsidR="00D7291B" w:rsidRPr="008245F9" w14:paraId="7BC834C6" w14:textId="77777777" w:rsidTr="003134D5">
        <w:trPr>
          <w:jc w:val="center"/>
        </w:trPr>
        <w:tc>
          <w:tcPr>
            <w:tcW w:w="5000" w:type="pct"/>
            <w:gridSpan w:val="4"/>
            <w:shd w:val="clear" w:color="auto" w:fill="B888DC"/>
            <w:vAlign w:val="center"/>
          </w:tcPr>
          <w:p w14:paraId="64CBDC1D" w14:textId="77777777" w:rsidR="00D7291B" w:rsidRPr="008245F9" w:rsidRDefault="00063E6C" w:rsidP="00706C4C">
            <w:pPr>
              <w:pStyle w:val="SectionHeading"/>
            </w:pPr>
            <w:bookmarkStart w:id="10" w:name="_Hlk17199997"/>
            <w:r w:rsidRPr="00063E6C">
              <w:rPr>
                <w:color w:val="441D61"/>
                <w14:textFill>
                  <w14:solidFill>
                    <w14:srgbClr w14:val="441D61">
                      <w14:lumMod w14:val="95000"/>
                    </w14:srgbClr>
                  </w14:solidFill>
                </w14:textFill>
              </w:rPr>
              <w:t>Back Story or Brief Life History</w:t>
            </w:r>
          </w:p>
        </w:tc>
      </w:tr>
      <w:bookmarkEnd w:id="10"/>
      <w:tr w:rsidR="00D7291B" w14:paraId="1A3EF3A2" w14:textId="77777777" w:rsidTr="003134D5">
        <w:trPr>
          <w:jc w:val="center"/>
        </w:trPr>
        <w:tc>
          <w:tcPr>
            <w:tcW w:w="5000" w:type="pct"/>
            <w:gridSpan w:val="4"/>
            <w:shd w:val="clear" w:color="auto" w:fill="ECDEF6"/>
            <w:vAlign w:val="center"/>
          </w:tcPr>
          <w:p w14:paraId="4A9D93E1" w14:textId="77777777" w:rsidR="00D7291B" w:rsidRDefault="00063E6C" w:rsidP="006E1384">
            <w:pPr>
              <w:pStyle w:val="Placeholder"/>
            </w:pPr>
            <w:r w:rsidRPr="00063E6C">
              <w:t xml:space="preserve">Describe the character’s back story up until the point that </w:t>
            </w:r>
            <w:proofErr w:type="gramStart"/>
            <w:r w:rsidRPr="00063E6C">
              <w:t>the they</w:t>
            </w:r>
            <w:proofErr w:type="gramEnd"/>
            <w:r w:rsidRPr="00063E6C">
              <w:t xml:space="preserve"> are introduced into the plot.</w:t>
            </w:r>
          </w:p>
        </w:tc>
      </w:tr>
      <w:tr w:rsidR="00D7291B" w:rsidRPr="008245F9" w14:paraId="5B0FB04B" w14:textId="77777777" w:rsidTr="003134D5">
        <w:trPr>
          <w:jc w:val="center"/>
        </w:trPr>
        <w:tc>
          <w:tcPr>
            <w:tcW w:w="5000" w:type="pct"/>
            <w:gridSpan w:val="4"/>
            <w:shd w:val="clear" w:color="auto" w:fill="B888DC"/>
            <w:vAlign w:val="center"/>
          </w:tcPr>
          <w:p w14:paraId="7C155FF8" w14:textId="77777777" w:rsidR="00D7291B" w:rsidRPr="008245F9" w:rsidRDefault="00D7291B" w:rsidP="00706C4C">
            <w:pPr>
              <w:pStyle w:val="SectionHeading"/>
            </w:pPr>
            <w:r>
              <w:rPr>
                <w:color w:val="441D61"/>
                <w14:textFill>
                  <w14:solidFill>
                    <w14:srgbClr w14:val="441D61">
                      <w14:lumMod w14:val="95000"/>
                    </w14:srgbClr>
                  </w14:solidFill>
                </w14:textFill>
              </w:rPr>
              <w:t>Other Info</w:t>
            </w:r>
          </w:p>
        </w:tc>
      </w:tr>
      <w:bookmarkEnd w:id="9"/>
      <w:tr w:rsidR="00EA211E" w14:paraId="1A695FDD" w14:textId="77777777" w:rsidTr="003134D5">
        <w:trPr>
          <w:jc w:val="center"/>
        </w:trPr>
        <w:tc>
          <w:tcPr>
            <w:tcW w:w="1244" w:type="pct"/>
            <w:shd w:val="clear" w:color="auto" w:fill="E2CFF1"/>
            <w:vAlign w:val="center"/>
          </w:tcPr>
          <w:p w14:paraId="03EB0930" w14:textId="77777777" w:rsidR="00EA211E" w:rsidRPr="00A74635" w:rsidRDefault="00EA211E" w:rsidP="00EA211E">
            <w:pPr>
              <w:pStyle w:val="LabelRight"/>
              <w:rPr>
                <w:color w:val="5C005C"/>
              </w:rPr>
            </w:pPr>
            <w:r w:rsidRPr="00A74635">
              <w:rPr>
                <w:color w:val="5C005C"/>
                <w:szCs w:val="28"/>
              </w:rPr>
              <w:t>Ethnicity:</w:t>
            </w:r>
          </w:p>
        </w:tc>
        <w:tc>
          <w:tcPr>
            <w:tcW w:w="1255" w:type="pct"/>
            <w:shd w:val="clear" w:color="auto" w:fill="EFE5F7"/>
            <w:vAlign w:val="center"/>
          </w:tcPr>
          <w:p w14:paraId="6ACC250A" w14:textId="77777777" w:rsidR="00EA211E" w:rsidRDefault="00EA211E" w:rsidP="00EA211E">
            <w:pPr>
              <w:pStyle w:val="FieldCenter"/>
            </w:pPr>
          </w:p>
        </w:tc>
        <w:tc>
          <w:tcPr>
            <w:tcW w:w="1250" w:type="pct"/>
            <w:shd w:val="clear" w:color="auto" w:fill="E2CFF1"/>
            <w:vAlign w:val="center"/>
          </w:tcPr>
          <w:p w14:paraId="34B5F016" w14:textId="77777777" w:rsidR="00EA211E" w:rsidRPr="00A74635" w:rsidRDefault="00EA211E" w:rsidP="00EA211E">
            <w:pPr>
              <w:pStyle w:val="LabelRight"/>
              <w:rPr>
                <w:color w:val="5C005C"/>
              </w:rPr>
            </w:pPr>
            <w:r w:rsidRPr="00EA211E">
              <w:rPr>
                <w:color w:val="5C005C"/>
              </w:rPr>
              <w:t>Languages:</w:t>
            </w:r>
          </w:p>
        </w:tc>
        <w:tc>
          <w:tcPr>
            <w:tcW w:w="1251" w:type="pct"/>
            <w:shd w:val="clear" w:color="auto" w:fill="EFE5F7"/>
            <w:vAlign w:val="center"/>
          </w:tcPr>
          <w:p w14:paraId="42C854C8" w14:textId="77777777" w:rsidR="00EA211E" w:rsidRDefault="00EA211E" w:rsidP="00EA211E">
            <w:pPr>
              <w:pStyle w:val="FieldCenter"/>
            </w:pPr>
          </w:p>
        </w:tc>
      </w:tr>
      <w:tr w:rsidR="00EA211E" w14:paraId="0FA6F7E3" w14:textId="77777777" w:rsidTr="003134D5">
        <w:trPr>
          <w:jc w:val="center"/>
        </w:trPr>
        <w:tc>
          <w:tcPr>
            <w:tcW w:w="1244" w:type="pct"/>
            <w:shd w:val="clear" w:color="auto" w:fill="E2CFF1"/>
            <w:vAlign w:val="center"/>
          </w:tcPr>
          <w:p w14:paraId="578F67A4" w14:textId="77777777" w:rsidR="00EA211E" w:rsidRPr="00A74635" w:rsidRDefault="00EA211E" w:rsidP="00EA211E">
            <w:pPr>
              <w:pStyle w:val="LabelRight"/>
              <w:rPr>
                <w:color w:val="5C005C"/>
              </w:rPr>
            </w:pPr>
            <w:r w:rsidRPr="00EA211E">
              <w:rPr>
                <w:color w:val="5C005C"/>
              </w:rPr>
              <w:t>Born Location:</w:t>
            </w:r>
          </w:p>
        </w:tc>
        <w:tc>
          <w:tcPr>
            <w:tcW w:w="1255" w:type="pct"/>
            <w:shd w:val="clear" w:color="auto" w:fill="EFE5F7"/>
            <w:vAlign w:val="center"/>
          </w:tcPr>
          <w:p w14:paraId="3387EDEC" w14:textId="77777777" w:rsidR="00EA211E" w:rsidRDefault="00EA211E" w:rsidP="00EA211E">
            <w:pPr>
              <w:pStyle w:val="FieldCenter"/>
            </w:pPr>
          </w:p>
        </w:tc>
        <w:tc>
          <w:tcPr>
            <w:tcW w:w="1250" w:type="pct"/>
            <w:shd w:val="clear" w:color="auto" w:fill="E2CFF1"/>
            <w:vAlign w:val="center"/>
          </w:tcPr>
          <w:p w14:paraId="00BF4D6E" w14:textId="77777777" w:rsidR="00EA211E" w:rsidRPr="00A74635" w:rsidRDefault="00EA211E" w:rsidP="00EA211E">
            <w:pPr>
              <w:pStyle w:val="LabelRight"/>
              <w:rPr>
                <w:color w:val="5C005C"/>
              </w:rPr>
            </w:pPr>
            <w:r w:rsidRPr="00EA211E">
              <w:rPr>
                <w:color w:val="5C005C"/>
                <w:szCs w:val="28"/>
              </w:rPr>
              <w:t>Raised Location:</w:t>
            </w:r>
          </w:p>
        </w:tc>
        <w:tc>
          <w:tcPr>
            <w:tcW w:w="1251" w:type="pct"/>
            <w:shd w:val="clear" w:color="auto" w:fill="EFE5F7"/>
            <w:vAlign w:val="center"/>
          </w:tcPr>
          <w:p w14:paraId="460A2E81" w14:textId="77777777" w:rsidR="00EA211E" w:rsidRDefault="00EA211E" w:rsidP="00EA211E">
            <w:pPr>
              <w:pStyle w:val="FieldCenter"/>
            </w:pPr>
          </w:p>
        </w:tc>
      </w:tr>
      <w:tr w:rsidR="00EA211E" w14:paraId="6D8D7F26" w14:textId="77777777" w:rsidTr="003134D5">
        <w:trPr>
          <w:jc w:val="center"/>
        </w:trPr>
        <w:tc>
          <w:tcPr>
            <w:tcW w:w="1244" w:type="pct"/>
            <w:shd w:val="clear" w:color="auto" w:fill="E2CFF1"/>
            <w:vAlign w:val="center"/>
          </w:tcPr>
          <w:p w14:paraId="1380896C" w14:textId="77777777" w:rsidR="00EA211E" w:rsidRPr="00A74635" w:rsidRDefault="00EA211E" w:rsidP="00EA211E">
            <w:pPr>
              <w:pStyle w:val="LabelRight"/>
              <w:rPr>
                <w:color w:val="5C005C"/>
              </w:rPr>
            </w:pPr>
            <w:r w:rsidRPr="00EA211E">
              <w:rPr>
                <w:color w:val="5C005C"/>
              </w:rPr>
              <w:t>Residence:</w:t>
            </w:r>
          </w:p>
        </w:tc>
        <w:tc>
          <w:tcPr>
            <w:tcW w:w="1255" w:type="pct"/>
            <w:shd w:val="clear" w:color="auto" w:fill="EFE5F7"/>
            <w:vAlign w:val="center"/>
          </w:tcPr>
          <w:p w14:paraId="4524B26D" w14:textId="77777777" w:rsidR="00EA211E" w:rsidRDefault="00EA211E" w:rsidP="00EA211E">
            <w:pPr>
              <w:pStyle w:val="FieldCenter"/>
            </w:pPr>
          </w:p>
        </w:tc>
        <w:tc>
          <w:tcPr>
            <w:tcW w:w="1250" w:type="pct"/>
            <w:shd w:val="clear" w:color="auto" w:fill="E2CFF1"/>
            <w:vAlign w:val="center"/>
          </w:tcPr>
          <w:p w14:paraId="2BDDD04C" w14:textId="77777777" w:rsidR="00EA211E" w:rsidRPr="00A74635" w:rsidRDefault="00EA211E" w:rsidP="00EA211E">
            <w:pPr>
              <w:pStyle w:val="LabelRight"/>
              <w:rPr>
                <w:color w:val="5C005C"/>
              </w:rPr>
            </w:pPr>
            <w:r w:rsidRPr="00A74635">
              <w:rPr>
                <w:color w:val="5C005C"/>
              </w:rPr>
              <w:t xml:space="preserve">Other </w:t>
            </w:r>
            <w:r>
              <w:rPr>
                <w:color w:val="5C005C"/>
              </w:rPr>
              <w:t>Location Info:</w:t>
            </w:r>
          </w:p>
        </w:tc>
        <w:tc>
          <w:tcPr>
            <w:tcW w:w="1251" w:type="pct"/>
            <w:shd w:val="clear" w:color="auto" w:fill="EFE5F7"/>
            <w:vAlign w:val="center"/>
          </w:tcPr>
          <w:p w14:paraId="778CBF22" w14:textId="77777777" w:rsidR="00EA211E" w:rsidRDefault="00EA211E" w:rsidP="00EA211E">
            <w:pPr>
              <w:pStyle w:val="FieldCenter"/>
            </w:pPr>
          </w:p>
        </w:tc>
      </w:tr>
    </w:tbl>
    <w:p w14:paraId="6853C21F" w14:textId="77777777" w:rsidR="00633AD4" w:rsidRDefault="00633AD4" w:rsidP="00633AD4">
      <w:pPr>
        <w:pStyle w:val="TinyTableSeparator"/>
      </w:pPr>
      <w:bookmarkStart w:id="11" w:name="_Hlk17200548"/>
    </w:p>
    <w:tbl>
      <w:tblPr>
        <w:tblStyle w:val="TableGrid"/>
        <w:tblW w:w="5000" w:type="pct"/>
        <w:jc w:val="center"/>
        <w:tblLayout w:type="fixed"/>
        <w:tblCellMar>
          <w:left w:w="58" w:type="dxa"/>
          <w:right w:w="58" w:type="dxa"/>
        </w:tblCellMar>
        <w:tblLook w:val="04A0" w:firstRow="1" w:lastRow="0" w:firstColumn="1" w:lastColumn="0" w:noHBand="0" w:noVBand="1"/>
      </w:tblPr>
      <w:tblGrid>
        <w:gridCol w:w="2691"/>
        <w:gridCol w:w="2702"/>
        <w:gridCol w:w="2697"/>
        <w:gridCol w:w="2700"/>
      </w:tblGrid>
      <w:tr w:rsidR="003A54B3" w:rsidRPr="008245F9" w14:paraId="0D19E8DF" w14:textId="77777777" w:rsidTr="00381762">
        <w:trPr>
          <w:jc w:val="center"/>
        </w:trPr>
        <w:tc>
          <w:tcPr>
            <w:tcW w:w="10786" w:type="dxa"/>
            <w:gridSpan w:val="4"/>
            <w:shd w:val="clear" w:color="auto" w:fill="B888DC"/>
            <w:vAlign w:val="center"/>
          </w:tcPr>
          <w:p w14:paraId="704B2010" w14:textId="77777777" w:rsidR="003A54B3" w:rsidRPr="008245F9" w:rsidRDefault="003A54B3" w:rsidP="00706C4C">
            <w:pPr>
              <w:pStyle w:val="SectionHeading"/>
            </w:pPr>
            <w:r w:rsidRPr="003A54B3">
              <w:rPr>
                <w:color w:val="441D61"/>
                <w14:textFill>
                  <w14:solidFill>
                    <w14:srgbClr w14:val="441D61">
                      <w14:lumMod w14:val="95000"/>
                    </w14:srgbClr>
                  </w14:solidFill>
                </w14:textFill>
              </w:rPr>
              <w:t>Education</w:t>
            </w:r>
          </w:p>
        </w:tc>
      </w:tr>
      <w:tr w:rsidR="003A54B3" w14:paraId="3F747AD7" w14:textId="77777777" w:rsidTr="00381762">
        <w:trPr>
          <w:trHeight w:val="57"/>
          <w:jc w:val="center"/>
        </w:trPr>
        <w:tc>
          <w:tcPr>
            <w:tcW w:w="2690" w:type="dxa"/>
            <w:shd w:val="clear" w:color="auto" w:fill="E2CFF1"/>
            <w:vAlign w:val="center"/>
          </w:tcPr>
          <w:p w14:paraId="36076B95" w14:textId="77777777" w:rsidR="003A54B3" w:rsidRPr="003A54B3" w:rsidRDefault="003A54B3" w:rsidP="003A54B3">
            <w:pPr>
              <w:pStyle w:val="LabelCenter"/>
              <w:rPr>
                <w:color w:val="441D61"/>
                <w14:textFill>
                  <w14:solidFill>
                    <w14:srgbClr w14:val="441D61">
                      <w14:lumMod w14:val="50000"/>
                    </w14:srgbClr>
                  </w14:solidFill>
                </w14:textFill>
              </w:rPr>
            </w:pPr>
            <w:r w:rsidRPr="003A54B3">
              <w:rPr>
                <w:color w:val="441D61"/>
                <w14:textFill>
                  <w14:solidFill>
                    <w14:srgbClr w14:val="441D61">
                      <w14:lumMod w14:val="50000"/>
                    </w14:srgbClr>
                  </w14:solidFill>
                </w14:textFill>
              </w:rPr>
              <w:t>School Attended</w:t>
            </w:r>
          </w:p>
        </w:tc>
        <w:tc>
          <w:tcPr>
            <w:tcW w:w="2701" w:type="dxa"/>
            <w:shd w:val="clear" w:color="auto" w:fill="E2CFF1"/>
            <w:vAlign w:val="center"/>
          </w:tcPr>
          <w:p w14:paraId="55B71249" w14:textId="77777777" w:rsidR="003A54B3" w:rsidRPr="003A54B3" w:rsidRDefault="003A54B3" w:rsidP="003A54B3">
            <w:pPr>
              <w:pStyle w:val="LabelCenter"/>
              <w:rPr>
                <w:color w:val="441D61"/>
                <w14:textFill>
                  <w14:solidFill>
                    <w14:srgbClr w14:val="441D61">
                      <w14:lumMod w14:val="50000"/>
                    </w14:srgbClr>
                  </w14:solidFill>
                </w14:textFill>
              </w:rPr>
            </w:pPr>
            <w:r w:rsidRPr="003A54B3">
              <w:rPr>
                <w:color w:val="441D61"/>
                <w14:textFill>
                  <w14:solidFill>
                    <w14:srgbClr w14:val="441D61">
                      <w14:lumMod w14:val="50000"/>
                    </w14:srgbClr>
                  </w14:solidFill>
                </w14:textFill>
              </w:rPr>
              <w:t>Location</w:t>
            </w:r>
          </w:p>
        </w:tc>
        <w:tc>
          <w:tcPr>
            <w:tcW w:w="2696" w:type="dxa"/>
            <w:shd w:val="clear" w:color="auto" w:fill="E2CFF1"/>
            <w:vAlign w:val="center"/>
          </w:tcPr>
          <w:p w14:paraId="6B456E95" w14:textId="77777777" w:rsidR="003A54B3" w:rsidRPr="003A54B3" w:rsidRDefault="003A54B3" w:rsidP="003A54B3">
            <w:pPr>
              <w:pStyle w:val="LabelCenter"/>
              <w:rPr>
                <w:color w:val="441D61"/>
                <w14:textFill>
                  <w14:solidFill>
                    <w14:srgbClr w14:val="441D61">
                      <w14:lumMod w14:val="50000"/>
                    </w14:srgbClr>
                  </w14:solidFill>
                </w14:textFill>
              </w:rPr>
            </w:pPr>
            <w:r w:rsidRPr="003A54B3">
              <w:rPr>
                <w:color w:val="441D61"/>
                <w14:textFill>
                  <w14:solidFill>
                    <w14:srgbClr w14:val="441D61">
                      <w14:lumMod w14:val="50000"/>
                    </w14:srgbClr>
                  </w14:solidFill>
                </w14:textFill>
              </w:rPr>
              <w:t>Date Graduated</w:t>
            </w:r>
          </w:p>
        </w:tc>
        <w:tc>
          <w:tcPr>
            <w:tcW w:w="2699" w:type="dxa"/>
            <w:shd w:val="clear" w:color="auto" w:fill="E2CFF1"/>
            <w:vAlign w:val="center"/>
          </w:tcPr>
          <w:p w14:paraId="61B031D4" w14:textId="77777777" w:rsidR="003A54B3" w:rsidRPr="003A54B3" w:rsidRDefault="003A54B3" w:rsidP="003A54B3">
            <w:pPr>
              <w:pStyle w:val="LabelCenter"/>
              <w:rPr>
                <w:color w:val="441D61"/>
                <w14:textFill>
                  <w14:solidFill>
                    <w14:srgbClr w14:val="441D61">
                      <w14:lumMod w14:val="50000"/>
                    </w14:srgbClr>
                  </w14:solidFill>
                </w14:textFill>
              </w:rPr>
            </w:pPr>
            <w:r w:rsidRPr="003A54B3">
              <w:rPr>
                <w:color w:val="441D61"/>
                <w14:textFill>
                  <w14:solidFill>
                    <w14:srgbClr w14:val="441D61">
                      <w14:lumMod w14:val="50000"/>
                    </w14:srgbClr>
                  </w14:solidFill>
                </w14:textFill>
              </w:rPr>
              <w:t>Diploma/Degree</w:t>
            </w:r>
          </w:p>
        </w:tc>
      </w:tr>
      <w:tr w:rsidR="003A54B3" w14:paraId="035D68F0" w14:textId="77777777" w:rsidTr="00381762">
        <w:trPr>
          <w:trHeight w:val="55"/>
          <w:jc w:val="center"/>
        </w:trPr>
        <w:tc>
          <w:tcPr>
            <w:tcW w:w="2690" w:type="dxa"/>
            <w:shd w:val="clear" w:color="auto" w:fill="EFE5F7"/>
            <w:vAlign w:val="center"/>
          </w:tcPr>
          <w:p w14:paraId="7299685D" w14:textId="77777777" w:rsidR="003A54B3" w:rsidRDefault="003A54B3" w:rsidP="00EA211E">
            <w:pPr>
              <w:pStyle w:val="FieldCenter"/>
            </w:pPr>
          </w:p>
        </w:tc>
        <w:tc>
          <w:tcPr>
            <w:tcW w:w="2701" w:type="dxa"/>
            <w:shd w:val="clear" w:color="auto" w:fill="EFE5F7"/>
            <w:vAlign w:val="center"/>
          </w:tcPr>
          <w:p w14:paraId="0245A4F6" w14:textId="77777777" w:rsidR="003A54B3" w:rsidRDefault="003A54B3" w:rsidP="00EA211E">
            <w:pPr>
              <w:pStyle w:val="FieldCenter"/>
            </w:pPr>
          </w:p>
        </w:tc>
        <w:tc>
          <w:tcPr>
            <w:tcW w:w="2696" w:type="dxa"/>
            <w:shd w:val="clear" w:color="auto" w:fill="EFE5F7"/>
            <w:vAlign w:val="center"/>
          </w:tcPr>
          <w:p w14:paraId="44D61781" w14:textId="77777777" w:rsidR="003A54B3" w:rsidRDefault="003A54B3" w:rsidP="00EA211E">
            <w:pPr>
              <w:pStyle w:val="FieldCenter"/>
            </w:pPr>
          </w:p>
        </w:tc>
        <w:tc>
          <w:tcPr>
            <w:tcW w:w="2699" w:type="dxa"/>
            <w:shd w:val="clear" w:color="auto" w:fill="EFE5F7"/>
            <w:vAlign w:val="center"/>
          </w:tcPr>
          <w:p w14:paraId="64509B29" w14:textId="77777777" w:rsidR="003A54B3" w:rsidRDefault="003A54B3" w:rsidP="00EA211E">
            <w:pPr>
              <w:pStyle w:val="FieldCenter"/>
            </w:pPr>
          </w:p>
        </w:tc>
      </w:tr>
      <w:bookmarkEnd w:id="11"/>
      <w:tr w:rsidR="003A54B3" w14:paraId="3A9BDB17" w14:textId="77777777" w:rsidTr="00381762">
        <w:trPr>
          <w:trHeight w:val="55"/>
          <w:jc w:val="center"/>
        </w:trPr>
        <w:tc>
          <w:tcPr>
            <w:tcW w:w="2690" w:type="dxa"/>
            <w:shd w:val="clear" w:color="auto" w:fill="EFE5F7"/>
            <w:vAlign w:val="center"/>
          </w:tcPr>
          <w:p w14:paraId="318F6806" w14:textId="77777777" w:rsidR="003A54B3" w:rsidRDefault="003A54B3" w:rsidP="00EA211E">
            <w:pPr>
              <w:pStyle w:val="FieldCenter"/>
            </w:pPr>
          </w:p>
        </w:tc>
        <w:tc>
          <w:tcPr>
            <w:tcW w:w="2701" w:type="dxa"/>
            <w:shd w:val="clear" w:color="auto" w:fill="EFE5F7"/>
            <w:vAlign w:val="center"/>
          </w:tcPr>
          <w:p w14:paraId="659687CB" w14:textId="77777777" w:rsidR="003A54B3" w:rsidRDefault="003A54B3" w:rsidP="00EA211E">
            <w:pPr>
              <w:pStyle w:val="FieldCenter"/>
            </w:pPr>
          </w:p>
        </w:tc>
        <w:tc>
          <w:tcPr>
            <w:tcW w:w="2696" w:type="dxa"/>
            <w:shd w:val="clear" w:color="auto" w:fill="EFE5F7"/>
            <w:vAlign w:val="center"/>
          </w:tcPr>
          <w:p w14:paraId="5AE459E0" w14:textId="77777777" w:rsidR="003A54B3" w:rsidRDefault="003A54B3" w:rsidP="00EA211E">
            <w:pPr>
              <w:pStyle w:val="FieldCenter"/>
            </w:pPr>
          </w:p>
        </w:tc>
        <w:tc>
          <w:tcPr>
            <w:tcW w:w="2699" w:type="dxa"/>
            <w:shd w:val="clear" w:color="auto" w:fill="EFE5F7"/>
            <w:vAlign w:val="center"/>
          </w:tcPr>
          <w:p w14:paraId="0558CC22" w14:textId="77777777" w:rsidR="003A54B3" w:rsidRDefault="003A54B3" w:rsidP="00EA211E">
            <w:pPr>
              <w:pStyle w:val="FieldCenter"/>
            </w:pPr>
          </w:p>
        </w:tc>
      </w:tr>
      <w:tr w:rsidR="003A54B3" w14:paraId="7020D62C" w14:textId="77777777" w:rsidTr="00381762">
        <w:trPr>
          <w:trHeight w:val="55"/>
          <w:jc w:val="center"/>
        </w:trPr>
        <w:tc>
          <w:tcPr>
            <w:tcW w:w="2690" w:type="dxa"/>
            <w:shd w:val="clear" w:color="auto" w:fill="EFE5F7"/>
            <w:vAlign w:val="center"/>
          </w:tcPr>
          <w:p w14:paraId="0830D7AD" w14:textId="77777777" w:rsidR="003A54B3" w:rsidRDefault="003A54B3" w:rsidP="00EA211E">
            <w:pPr>
              <w:pStyle w:val="FieldCenter"/>
            </w:pPr>
          </w:p>
        </w:tc>
        <w:tc>
          <w:tcPr>
            <w:tcW w:w="2701" w:type="dxa"/>
            <w:shd w:val="clear" w:color="auto" w:fill="EFE5F7"/>
            <w:vAlign w:val="center"/>
          </w:tcPr>
          <w:p w14:paraId="54CEC4EA" w14:textId="77777777" w:rsidR="003A54B3" w:rsidRDefault="003A54B3" w:rsidP="00EA211E">
            <w:pPr>
              <w:pStyle w:val="FieldCenter"/>
            </w:pPr>
          </w:p>
        </w:tc>
        <w:tc>
          <w:tcPr>
            <w:tcW w:w="2696" w:type="dxa"/>
            <w:shd w:val="clear" w:color="auto" w:fill="EFE5F7"/>
            <w:vAlign w:val="center"/>
          </w:tcPr>
          <w:p w14:paraId="1B652046" w14:textId="77777777" w:rsidR="003A54B3" w:rsidRDefault="003A54B3" w:rsidP="00EA211E">
            <w:pPr>
              <w:pStyle w:val="FieldCenter"/>
            </w:pPr>
          </w:p>
        </w:tc>
        <w:tc>
          <w:tcPr>
            <w:tcW w:w="2699" w:type="dxa"/>
            <w:shd w:val="clear" w:color="auto" w:fill="EFE5F7"/>
            <w:vAlign w:val="center"/>
          </w:tcPr>
          <w:p w14:paraId="1193DA0D" w14:textId="77777777" w:rsidR="003A54B3" w:rsidRDefault="003A54B3" w:rsidP="00EA211E">
            <w:pPr>
              <w:pStyle w:val="FieldCenter"/>
            </w:pPr>
          </w:p>
        </w:tc>
      </w:tr>
      <w:tr w:rsidR="003A54B3" w14:paraId="6CB8B6FD" w14:textId="77777777" w:rsidTr="00381762">
        <w:trPr>
          <w:trHeight w:val="55"/>
          <w:jc w:val="center"/>
        </w:trPr>
        <w:tc>
          <w:tcPr>
            <w:tcW w:w="2690" w:type="dxa"/>
            <w:shd w:val="clear" w:color="auto" w:fill="E2CFF1"/>
            <w:vAlign w:val="center"/>
          </w:tcPr>
          <w:p w14:paraId="36C551B1" w14:textId="77777777" w:rsidR="003A54B3" w:rsidRPr="00A74635" w:rsidRDefault="008E4F7F" w:rsidP="008E4F7F">
            <w:pPr>
              <w:pStyle w:val="LabelRight"/>
              <w:rPr>
                <w:color w:val="5C005C"/>
              </w:rPr>
            </w:pPr>
            <w:r w:rsidRPr="00A74635">
              <w:rPr>
                <w:color w:val="5C005C"/>
              </w:rPr>
              <w:t>Other Education Info:</w:t>
            </w:r>
          </w:p>
        </w:tc>
        <w:tc>
          <w:tcPr>
            <w:tcW w:w="8096" w:type="dxa"/>
            <w:gridSpan w:val="3"/>
            <w:shd w:val="clear" w:color="auto" w:fill="EFE5F7"/>
            <w:vAlign w:val="center"/>
          </w:tcPr>
          <w:p w14:paraId="4ADBC8F2" w14:textId="77777777" w:rsidR="003A54B3" w:rsidRDefault="003A54B3" w:rsidP="008E4F7F">
            <w:pPr>
              <w:pStyle w:val="FieldMulti-Line"/>
            </w:pPr>
          </w:p>
        </w:tc>
      </w:tr>
    </w:tbl>
    <w:p w14:paraId="05510844" w14:textId="77777777" w:rsidR="00633AD4" w:rsidRDefault="00633AD4" w:rsidP="008C0CBF">
      <w:pPr>
        <w:pStyle w:val="TinyTableSeparator"/>
      </w:pPr>
      <w:bookmarkStart w:id="12" w:name="_Hlk17226894"/>
    </w:p>
    <w:tbl>
      <w:tblPr>
        <w:tblStyle w:val="TableGrid"/>
        <w:tblW w:w="5000" w:type="pct"/>
        <w:jc w:val="center"/>
        <w:tblLayout w:type="fixed"/>
        <w:tblCellMar>
          <w:left w:w="58" w:type="dxa"/>
          <w:right w:w="58" w:type="dxa"/>
        </w:tblCellMar>
        <w:tblLook w:val="04A0" w:firstRow="1" w:lastRow="0" w:firstColumn="1" w:lastColumn="0" w:noHBand="0" w:noVBand="1"/>
      </w:tblPr>
      <w:tblGrid>
        <w:gridCol w:w="2691"/>
        <w:gridCol w:w="2613"/>
        <w:gridCol w:w="1884"/>
        <w:gridCol w:w="1800"/>
        <w:gridCol w:w="1802"/>
      </w:tblGrid>
      <w:tr w:rsidR="00EA211E" w:rsidRPr="008245F9" w14:paraId="50A4084B" w14:textId="77777777" w:rsidTr="003134D5">
        <w:trPr>
          <w:jc w:val="center"/>
        </w:trPr>
        <w:tc>
          <w:tcPr>
            <w:tcW w:w="5000" w:type="pct"/>
            <w:gridSpan w:val="5"/>
            <w:shd w:val="clear" w:color="auto" w:fill="B888DC"/>
            <w:vAlign w:val="center"/>
          </w:tcPr>
          <w:p w14:paraId="10B6D207" w14:textId="77777777" w:rsidR="00EA211E" w:rsidRPr="008245F9" w:rsidRDefault="00EA211E" w:rsidP="006B4BE2">
            <w:pPr>
              <w:pStyle w:val="SectionHeading"/>
            </w:pPr>
            <w:r>
              <w:rPr>
                <w:color w:val="441D61"/>
                <w14:textFill>
                  <w14:solidFill>
                    <w14:srgbClr w14:val="441D61">
                      <w14:lumMod w14:val="95000"/>
                    </w14:srgbClr>
                  </w14:solidFill>
                </w14:textFill>
              </w:rPr>
              <w:t>Job/Career History</w:t>
            </w:r>
          </w:p>
        </w:tc>
      </w:tr>
      <w:bookmarkEnd w:id="12"/>
      <w:tr w:rsidR="00362D4A" w:rsidRPr="003A54B3" w14:paraId="2AE051CA" w14:textId="77777777" w:rsidTr="003134D5">
        <w:trPr>
          <w:trHeight w:val="57"/>
          <w:jc w:val="center"/>
        </w:trPr>
        <w:tc>
          <w:tcPr>
            <w:tcW w:w="1247" w:type="pct"/>
            <w:shd w:val="clear" w:color="auto" w:fill="E2CFF1"/>
            <w:vAlign w:val="center"/>
          </w:tcPr>
          <w:p w14:paraId="3FDF1677" w14:textId="77777777" w:rsidR="00362D4A" w:rsidRPr="003A54B3" w:rsidRDefault="00362D4A" w:rsidP="000D7AFE">
            <w:pPr>
              <w:pStyle w:val="LabelCenter"/>
              <w:rPr>
                <w:color w:val="441D61"/>
                <w14:textFill>
                  <w14:solidFill>
                    <w14:srgbClr w14:val="441D61">
                      <w14:lumMod w14:val="50000"/>
                    </w14:srgbClr>
                  </w14:solidFill>
                </w14:textFill>
              </w:rPr>
            </w:pPr>
            <w:r>
              <w:rPr>
                <w:color w:val="441D61"/>
                <w14:textFill>
                  <w14:solidFill>
                    <w14:srgbClr w14:val="441D61">
                      <w14:lumMod w14:val="50000"/>
                    </w14:srgbClr>
                  </w14:solidFill>
                </w14:textFill>
              </w:rPr>
              <w:t>Company/Organization</w:t>
            </w:r>
          </w:p>
        </w:tc>
        <w:tc>
          <w:tcPr>
            <w:tcW w:w="1211" w:type="pct"/>
            <w:shd w:val="clear" w:color="auto" w:fill="E2CFF1"/>
            <w:vAlign w:val="center"/>
          </w:tcPr>
          <w:p w14:paraId="6C6D9850" w14:textId="77777777" w:rsidR="00362D4A" w:rsidRPr="003A54B3" w:rsidRDefault="00362D4A" w:rsidP="000D7AFE">
            <w:pPr>
              <w:pStyle w:val="LabelCenter"/>
              <w:rPr>
                <w:color w:val="441D61"/>
                <w14:textFill>
                  <w14:solidFill>
                    <w14:srgbClr w14:val="441D61">
                      <w14:lumMod w14:val="50000"/>
                    </w14:srgbClr>
                  </w14:solidFill>
                </w14:textFill>
              </w:rPr>
            </w:pPr>
            <w:r>
              <w:rPr>
                <w:color w:val="441D61"/>
                <w14:textFill>
                  <w14:solidFill>
                    <w14:srgbClr w14:val="441D61">
                      <w14:lumMod w14:val="50000"/>
                    </w14:srgbClr>
                  </w14:solidFill>
                </w14:textFill>
              </w:rPr>
              <w:t>Position Held</w:t>
            </w:r>
          </w:p>
        </w:tc>
        <w:tc>
          <w:tcPr>
            <w:tcW w:w="873" w:type="pct"/>
            <w:shd w:val="clear" w:color="auto" w:fill="E2CFF1"/>
            <w:vAlign w:val="center"/>
          </w:tcPr>
          <w:p w14:paraId="43792109" w14:textId="77777777" w:rsidR="00362D4A" w:rsidRPr="003A54B3" w:rsidRDefault="00362D4A" w:rsidP="000D7AFE">
            <w:pPr>
              <w:pStyle w:val="LabelCenter"/>
              <w:rPr>
                <w:color w:val="441D61"/>
                <w14:textFill>
                  <w14:solidFill>
                    <w14:srgbClr w14:val="441D61">
                      <w14:lumMod w14:val="50000"/>
                    </w14:srgbClr>
                  </w14:solidFill>
                </w14:textFill>
              </w:rPr>
            </w:pPr>
            <w:r w:rsidRPr="003A54B3">
              <w:rPr>
                <w:color w:val="441D61"/>
                <w14:textFill>
                  <w14:solidFill>
                    <w14:srgbClr w14:val="441D61">
                      <w14:lumMod w14:val="50000"/>
                    </w14:srgbClr>
                  </w14:solidFill>
                </w14:textFill>
              </w:rPr>
              <w:t>Location</w:t>
            </w:r>
          </w:p>
        </w:tc>
        <w:tc>
          <w:tcPr>
            <w:tcW w:w="834" w:type="pct"/>
            <w:shd w:val="clear" w:color="auto" w:fill="E2CFF1"/>
            <w:vAlign w:val="center"/>
          </w:tcPr>
          <w:p w14:paraId="18F5265F" w14:textId="77777777" w:rsidR="00362D4A" w:rsidRDefault="00362D4A" w:rsidP="000D7AFE">
            <w:pPr>
              <w:pStyle w:val="LabelCenter"/>
              <w:rPr>
                <w:color w:val="441D61"/>
                <w14:textFill>
                  <w14:solidFill>
                    <w14:srgbClr w14:val="441D61">
                      <w14:lumMod w14:val="50000"/>
                    </w14:srgbClr>
                  </w14:solidFill>
                </w14:textFill>
              </w:rPr>
            </w:pPr>
            <w:r>
              <w:rPr>
                <w:color w:val="441D61"/>
                <w14:textFill>
                  <w14:solidFill>
                    <w14:srgbClr w14:val="441D61">
                      <w14:lumMod w14:val="50000"/>
                    </w14:srgbClr>
                  </w14:solidFill>
                </w14:textFill>
              </w:rPr>
              <w:t xml:space="preserve">Date Started </w:t>
            </w:r>
          </w:p>
          <w:p w14:paraId="0FCDC4A9" w14:textId="77777777" w:rsidR="00362D4A" w:rsidRPr="003A54B3" w:rsidRDefault="00362D4A" w:rsidP="000D7AFE">
            <w:pPr>
              <w:pStyle w:val="LabelCenter"/>
              <w:rPr>
                <w:color w:val="441D61"/>
                <w14:textFill>
                  <w14:solidFill>
                    <w14:srgbClr w14:val="441D61">
                      <w14:lumMod w14:val="50000"/>
                    </w14:srgbClr>
                  </w14:solidFill>
                </w14:textFill>
              </w:rPr>
            </w:pPr>
            <w:r>
              <w:rPr>
                <w:color w:val="441D61"/>
                <w14:textFill>
                  <w14:solidFill>
                    <w14:srgbClr w14:val="441D61">
                      <w14:lumMod w14:val="50000"/>
                    </w14:srgbClr>
                  </w14:solidFill>
                </w14:textFill>
              </w:rPr>
              <w:t>Date Ended</w:t>
            </w:r>
          </w:p>
        </w:tc>
        <w:tc>
          <w:tcPr>
            <w:tcW w:w="835" w:type="pct"/>
            <w:shd w:val="clear" w:color="auto" w:fill="E2CFF1"/>
            <w:vAlign w:val="center"/>
          </w:tcPr>
          <w:p w14:paraId="63FE3912" w14:textId="77777777" w:rsidR="00362D4A" w:rsidRPr="003A54B3" w:rsidRDefault="00362D4A" w:rsidP="000D7AFE">
            <w:pPr>
              <w:pStyle w:val="LabelCenter"/>
              <w:rPr>
                <w:color w:val="441D61"/>
                <w14:textFill>
                  <w14:solidFill>
                    <w14:srgbClr w14:val="441D61">
                      <w14:lumMod w14:val="50000"/>
                    </w14:srgbClr>
                  </w14:solidFill>
                </w14:textFill>
              </w:rPr>
            </w:pPr>
            <w:r>
              <w:rPr>
                <w:color w:val="441D61"/>
                <w14:textFill>
                  <w14:solidFill>
                    <w14:srgbClr w14:val="441D61">
                      <w14:lumMod w14:val="50000"/>
                    </w14:srgbClr>
                  </w14:solidFill>
                </w14:textFill>
              </w:rPr>
              <w:t>Reason Left?</w:t>
            </w:r>
          </w:p>
        </w:tc>
      </w:tr>
      <w:tr w:rsidR="00362D4A" w14:paraId="1EFD9C9F" w14:textId="77777777" w:rsidTr="003134D5">
        <w:trPr>
          <w:trHeight w:val="55"/>
          <w:jc w:val="center"/>
        </w:trPr>
        <w:tc>
          <w:tcPr>
            <w:tcW w:w="1247" w:type="pct"/>
            <w:shd w:val="clear" w:color="auto" w:fill="EFE5F7"/>
            <w:vAlign w:val="center"/>
          </w:tcPr>
          <w:p w14:paraId="7AAE7B96" w14:textId="77777777" w:rsidR="00362D4A" w:rsidRPr="004D0FB1" w:rsidRDefault="00362D4A" w:rsidP="004D0FB1">
            <w:pPr>
              <w:pStyle w:val="FieldCenter"/>
            </w:pPr>
          </w:p>
        </w:tc>
        <w:tc>
          <w:tcPr>
            <w:tcW w:w="1211" w:type="pct"/>
            <w:shd w:val="clear" w:color="auto" w:fill="EFE5F7"/>
            <w:vAlign w:val="center"/>
          </w:tcPr>
          <w:p w14:paraId="12C81518" w14:textId="77777777" w:rsidR="00362D4A" w:rsidRPr="004D0FB1" w:rsidRDefault="00362D4A" w:rsidP="004D0FB1">
            <w:pPr>
              <w:pStyle w:val="FieldCenter"/>
            </w:pPr>
          </w:p>
        </w:tc>
        <w:tc>
          <w:tcPr>
            <w:tcW w:w="873" w:type="pct"/>
            <w:shd w:val="clear" w:color="auto" w:fill="EFE5F7"/>
            <w:vAlign w:val="center"/>
          </w:tcPr>
          <w:p w14:paraId="20DDE6E7" w14:textId="77777777" w:rsidR="00362D4A" w:rsidRPr="004D0FB1" w:rsidRDefault="00362D4A" w:rsidP="004D0FB1">
            <w:pPr>
              <w:pStyle w:val="FieldCenter"/>
            </w:pPr>
          </w:p>
        </w:tc>
        <w:tc>
          <w:tcPr>
            <w:tcW w:w="834" w:type="pct"/>
            <w:shd w:val="clear" w:color="auto" w:fill="EFE5F7"/>
            <w:vAlign w:val="center"/>
          </w:tcPr>
          <w:p w14:paraId="7BEFF3B2" w14:textId="77777777" w:rsidR="00362D4A" w:rsidRPr="004D0FB1" w:rsidRDefault="00362D4A" w:rsidP="004D0FB1">
            <w:pPr>
              <w:pStyle w:val="FieldCenter"/>
            </w:pPr>
          </w:p>
        </w:tc>
        <w:tc>
          <w:tcPr>
            <w:tcW w:w="835" w:type="pct"/>
            <w:shd w:val="clear" w:color="auto" w:fill="EFE5F7"/>
            <w:vAlign w:val="center"/>
          </w:tcPr>
          <w:p w14:paraId="3F64F451" w14:textId="77777777" w:rsidR="00362D4A" w:rsidRPr="004D0FB1" w:rsidRDefault="00362D4A" w:rsidP="004D0FB1">
            <w:pPr>
              <w:pStyle w:val="FieldCenter"/>
            </w:pPr>
          </w:p>
        </w:tc>
      </w:tr>
      <w:tr w:rsidR="00362D4A" w14:paraId="2D5D7ABF" w14:textId="77777777" w:rsidTr="003134D5">
        <w:trPr>
          <w:trHeight w:val="55"/>
          <w:jc w:val="center"/>
        </w:trPr>
        <w:tc>
          <w:tcPr>
            <w:tcW w:w="1247" w:type="pct"/>
            <w:shd w:val="clear" w:color="auto" w:fill="EFE5F7"/>
            <w:vAlign w:val="center"/>
          </w:tcPr>
          <w:p w14:paraId="026E4766" w14:textId="77777777" w:rsidR="00362D4A" w:rsidRPr="004D0FB1" w:rsidRDefault="00362D4A" w:rsidP="004D0FB1">
            <w:pPr>
              <w:pStyle w:val="FieldCenter"/>
            </w:pPr>
          </w:p>
        </w:tc>
        <w:tc>
          <w:tcPr>
            <w:tcW w:w="1211" w:type="pct"/>
            <w:shd w:val="clear" w:color="auto" w:fill="EFE5F7"/>
            <w:vAlign w:val="center"/>
          </w:tcPr>
          <w:p w14:paraId="5BB5BA0B" w14:textId="77777777" w:rsidR="00362D4A" w:rsidRPr="004D0FB1" w:rsidRDefault="00362D4A" w:rsidP="004D0FB1">
            <w:pPr>
              <w:pStyle w:val="FieldCenter"/>
            </w:pPr>
          </w:p>
        </w:tc>
        <w:tc>
          <w:tcPr>
            <w:tcW w:w="873" w:type="pct"/>
            <w:shd w:val="clear" w:color="auto" w:fill="EFE5F7"/>
            <w:vAlign w:val="center"/>
          </w:tcPr>
          <w:p w14:paraId="65AF155B" w14:textId="77777777" w:rsidR="00362D4A" w:rsidRPr="004D0FB1" w:rsidRDefault="00362D4A" w:rsidP="004D0FB1">
            <w:pPr>
              <w:pStyle w:val="FieldCenter"/>
            </w:pPr>
          </w:p>
        </w:tc>
        <w:tc>
          <w:tcPr>
            <w:tcW w:w="834" w:type="pct"/>
            <w:shd w:val="clear" w:color="auto" w:fill="EFE5F7"/>
            <w:vAlign w:val="center"/>
          </w:tcPr>
          <w:p w14:paraId="08D34158" w14:textId="77777777" w:rsidR="00362D4A" w:rsidRPr="004D0FB1" w:rsidRDefault="00362D4A" w:rsidP="004D0FB1">
            <w:pPr>
              <w:pStyle w:val="FieldCenter"/>
            </w:pPr>
          </w:p>
        </w:tc>
        <w:tc>
          <w:tcPr>
            <w:tcW w:w="835" w:type="pct"/>
            <w:shd w:val="clear" w:color="auto" w:fill="EFE5F7"/>
            <w:vAlign w:val="center"/>
          </w:tcPr>
          <w:p w14:paraId="2B7E750F" w14:textId="77777777" w:rsidR="00362D4A" w:rsidRPr="004D0FB1" w:rsidRDefault="00362D4A" w:rsidP="004D0FB1">
            <w:pPr>
              <w:pStyle w:val="FieldCenter"/>
            </w:pPr>
          </w:p>
        </w:tc>
      </w:tr>
      <w:tr w:rsidR="00362D4A" w14:paraId="5EA53872" w14:textId="77777777" w:rsidTr="003134D5">
        <w:trPr>
          <w:trHeight w:val="55"/>
          <w:jc w:val="center"/>
        </w:trPr>
        <w:tc>
          <w:tcPr>
            <w:tcW w:w="1247" w:type="pct"/>
            <w:shd w:val="clear" w:color="auto" w:fill="EFE5F7"/>
            <w:vAlign w:val="center"/>
          </w:tcPr>
          <w:p w14:paraId="763AB0FF" w14:textId="77777777" w:rsidR="00362D4A" w:rsidRPr="004D0FB1" w:rsidRDefault="00362D4A" w:rsidP="004D0FB1">
            <w:pPr>
              <w:pStyle w:val="FieldCenter"/>
            </w:pPr>
          </w:p>
        </w:tc>
        <w:tc>
          <w:tcPr>
            <w:tcW w:w="1211" w:type="pct"/>
            <w:shd w:val="clear" w:color="auto" w:fill="EFE5F7"/>
            <w:vAlign w:val="center"/>
          </w:tcPr>
          <w:p w14:paraId="44A52F02" w14:textId="77777777" w:rsidR="00362D4A" w:rsidRPr="004D0FB1" w:rsidRDefault="00362D4A" w:rsidP="004D0FB1">
            <w:pPr>
              <w:pStyle w:val="FieldCenter"/>
            </w:pPr>
          </w:p>
        </w:tc>
        <w:tc>
          <w:tcPr>
            <w:tcW w:w="873" w:type="pct"/>
            <w:shd w:val="clear" w:color="auto" w:fill="EFE5F7"/>
            <w:vAlign w:val="center"/>
          </w:tcPr>
          <w:p w14:paraId="100929AF" w14:textId="77777777" w:rsidR="00362D4A" w:rsidRPr="004D0FB1" w:rsidRDefault="00362D4A" w:rsidP="004D0FB1">
            <w:pPr>
              <w:pStyle w:val="FieldCenter"/>
            </w:pPr>
          </w:p>
        </w:tc>
        <w:tc>
          <w:tcPr>
            <w:tcW w:w="834" w:type="pct"/>
            <w:shd w:val="clear" w:color="auto" w:fill="EFE5F7"/>
            <w:vAlign w:val="center"/>
          </w:tcPr>
          <w:p w14:paraId="4A90DCC4" w14:textId="77777777" w:rsidR="00362D4A" w:rsidRPr="004D0FB1" w:rsidRDefault="00362D4A" w:rsidP="004D0FB1">
            <w:pPr>
              <w:pStyle w:val="FieldCenter"/>
            </w:pPr>
          </w:p>
        </w:tc>
        <w:tc>
          <w:tcPr>
            <w:tcW w:w="835" w:type="pct"/>
            <w:shd w:val="clear" w:color="auto" w:fill="EFE5F7"/>
            <w:vAlign w:val="center"/>
          </w:tcPr>
          <w:p w14:paraId="32721BE7" w14:textId="77777777" w:rsidR="00362D4A" w:rsidRPr="004D0FB1" w:rsidRDefault="00362D4A" w:rsidP="004D0FB1">
            <w:pPr>
              <w:pStyle w:val="FieldCenter"/>
            </w:pPr>
          </w:p>
        </w:tc>
      </w:tr>
      <w:tr w:rsidR="00362D4A" w14:paraId="28099D95" w14:textId="77777777" w:rsidTr="003134D5">
        <w:trPr>
          <w:trHeight w:val="55"/>
          <w:jc w:val="center"/>
        </w:trPr>
        <w:tc>
          <w:tcPr>
            <w:tcW w:w="1247" w:type="pct"/>
            <w:shd w:val="clear" w:color="auto" w:fill="EFE5F7"/>
            <w:vAlign w:val="center"/>
          </w:tcPr>
          <w:p w14:paraId="03734ADB" w14:textId="77777777" w:rsidR="00362D4A" w:rsidRPr="004D0FB1" w:rsidRDefault="00362D4A" w:rsidP="004D0FB1">
            <w:pPr>
              <w:pStyle w:val="FieldCenter"/>
            </w:pPr>
          </w:p>
        </w:tc>
        <w:tc>
          <w:tcPr>
            <w:tcW w:w="1211" w:type="pct"/>
            <w:shd w:val="clear" w:color="auto" w:fill="EFE5F7"/>
            <w:vAlign w:val="center"/>
          </w:tcPr>
          <w:p w14:paraId="790B5413" w14:textId="77777777" w:rsidR="00362D4A" w:rsidRPr="004D0FB1" w:rsidRDefault="00362D4A" w:rsidP="004D0FB1">
            <w:pPr>
              <w:pStyle w:val="FieldCenter"/>
            </w:pPr>
          </w:p>
        </w:tc>
        <w:tc>
          <w:tcPr>
            <w:tcW w:w="873" w:type="pct"/>
            <w:shd w:val="clear" w:color="auto" w:fill="EFE5F7"/>
            <w:vAlign w:val="center"/>
          </w:tcPr>
          <w:p w14:paraId="42A556A9" w14:textId="77777777" w:rsidR="00362D4A" w:rsidRPr="004D0FB1" w:rsidRDefault="00362D4A" w:rsidP="004D0FB1">
            <w:pPr>
              <w:pStyle w:val="FieldCenter"/>
            </w:pPr>
          </w:p>
        </w:tc>
        <w:tc>
          <w:tcPr>
            <w:tcW w:w="834" w:type="pct"/>
            <w:shd w:val="clear" w:color="auto" w:fill="EFE5F7"/>
            <w:vAlign w:val="center"/>
          </w:tcPr>
          <w:p w14:paraId="5BFA71AD" w14:textId="77777777" w:rsidR="00362D4A" w:rsidRPr="004D0FB1" w:rsidRDefault="00362D4A" w:rsidP="004D0FB1">
            <w:pPr>
              <w:pStyle w:val="FieldCenter"/>
            </w:pPr>
          </w:p>
        </w:tc>
        <w:tc>
          <w:tcPr>
            <w:tcW w:w="835" w:type="pct"/>
            <w:shd w:val="clear" w:color="auto" w:fill="EFE5F7"/>
            <w:vAlign w:val="center"/>
          </w:tcPr>
          <w:p w14:paraId="31E7E359" w14:textId="77777777" w:rsidR="00362D4A" w:rsidRPr="004D0FB1" w:rsidRDefault="00362D4A" w:rsidP="004D0FB1">
            <w:pPr>
              <w:pStyle w:val="FieldCenter"/>
            </w:pPr>
          </w:p>
        </w:tc>
      </w:tr>
      <w:tr w:rsidR="00EA211E" w14:paraId="5C13C581" w14:textId="77777777" w:rsidTr="003134D5">
        <w:trPr>
          <w:trHeight w:val="55"/>
          <w:jc w:val="center"/>
        </w:trPr>
        <w:tc>
          <w:tcPr>
            <w:tcW w:w="1247" w:type="pct"/>
            <w:shd w:val="clear" w:color="auto" w:fill="E2CFF1"/>
            <w:vAlign w:val="center"/>
          </w:tcPr>
          <w:p w14:paraId="13EF2537" w14:textId="77777777" w:rsidR="00EA211E" w:rsidRPr="00A74635" w:rsidRDefault="00EA211E" w:rsidP="006B4BE2">
            <w:pPr>
              <w:pStyle w:val="LabelRight"/>
              <w:rPr>
                <w:color w:val="5C005C"/>
              </w:rPr>
            </w:pPr>
            <w:r w:rsidRPr="00A74635">
              <w:rPr>
                <w:color w:val="5C005C"/>
              </w:rPr>
              <w:t xml:space="preserve">Other </w:t>
            </w:r>
            <w:r>
              <w:rPr>
                <w:color w:val="5C005C"/>
              </w:rPr>
              <w:t xml:space="preserve">Job/Career </w:t>
            </w:r>
            <w:r w:rsidRPr="00A74635">
              <w:rPr>
                <w:color w:val="5C005C"/>
              </w:rPr>
              <w:t>Info:</w:t>
            </w:r>
          </w:p>
        </w:tc>
        <w:tc>
          <w:tcPr>
            <w:tcW w:w="3753" w:type="pct"/>
            <w:gridSpan w:val="4"/>
            <w:shd w:val="clear" w:color="auto" w:fill="EFE5F7"/>
            <w:vAlign w:val="center"/>
          </w:tcPr>
          <w:p w14:paraId="5873586A" w14:textId="77777777" w:rsidR="00EA211E" w:rsidRDefault="00EA211E" w:rsidP="006B4BE2">
            <w:pPr>
              <w:pStyle w:val="FieldMulti-Line"/>
            </w:pPr>
          </w:p>
        </w:tc>
      </w:tr>
    </w:tbl>
    <w:p w14:paraId="7D8CCE63" w14:textId="77777777" w:rsidR="00633AD4" w:rsidRDefault="00633AD4" w:rsidP="008C0CBF">
      <w:pPr>
        <w:pStyle w:val="TinyTableSeparator"/>
      </w:pPr>
    </w:p>
    <w:tbl>
      <w:tblPr>
        <w:tblStyle w:val="TableGrid"/>
        <w:tblW w:w="5000" w:type="pct"/>
        <w:jc w:val="center"/>
        <w:tblLayout w:type="fixed"/>
        <w:tblCellMar>
          <w:left w:w="58" w:type="dxa"/>
          <w:right w:w="58" w:type="dxa"/>
        </w:tblCellMar>
        <w:tblLook w:val="04A0" w:firstRow="1" w:lastRow="0" w:firstColumn="1" w:lastColumn="0" w:noHBand="0" w:noVBand="1"/>
      </w:tblPr>
      <w:tblGrid>
        <w:gridCol w:w="3077"/>
        <w:gridCol w:w="2046"/>
        <w:gridCol w:w="5667"/>
      </w:tblGrid>
      <w:tr w:rsidR="008E4F7F" w:rsidRPr="008245F9" w14:paraId="4C1407EC" w14:textId="77777777" w:rsidTr="003134D5">
        <w:trPr>
          <w:jc w:val="center"/>
        </w:trPr>
        <w:tc>
          <w:tcPr>
            <w:tcW w:w="5000" w:type="pct"/>
            <w:gridSpan w:val="3"/>
            <w:shd w:val="clear" w:color="auto" w:fill="B888DC"/>
            <w:vAlign w:val="center"/>
          </w:tcPr>
          <w:p w14:paraId="1DD694B8" w14:textId="77777777" w:rsidR="008E4F7F" w:rsidRPr="008245F9" w:rsidRDefault="004F5C77" w:rsidP="00706C4C">
            <w:pPr>
              <w:pStyle w:val="SectionHeading"/>
            </w:pPr>
            <w:r>
              <w:rPr>
                <w:color w:val="441D61"/>
                <w14:textFill>
                  <w14:solidFill>
                    <w14:srgbClr w14:val="441D61">
                      <w14:lumMod w14:val="95000"/>
                    </w14:srgbClr>
                  </w14:solidFill>
                </w14:textFill>
              </w:rPr>
              <w:t xml:space="preserve">Important </w:t>
            </w:r>
            <w:r w:rsidR="008E4F7F" w:rsidRPr="008E4F7F">
              <w:rPr>
                <w:color w:val="441D61"/>
                <w14:textFill>
                  <w14:solidFill>
                    <w14:srgbClr w14:val="441D61">
                      <w14:lumMod w14:val="95000"/>
                    </w14:srgbClr>
                  </w14:solidFill>
                </w14:textFill>
              </w:rPr>
              <w:t>Life Events (Excluding education)</w:t>
            </w:r>
          </w:p>
        </w:tc>
      </w:tr>
      <w:tr w:rsidR="008E4F7F" w:rsidRPr="003A54B3" w14:paraId="1BFCCDD6" w14:textId="77777777" w:rsidTr="003134D5">
        <w:trPr>
          <w:trHeight w:val="57"/>
          <w:jc w:val="center"/>
        </w:trPr>
        <w:tc>
          <w:tcPr>
            <w:tcW w:w="1426" w:type="pct"/>
            <w:shd w:val="clear" w:color="auto" w:fill="E2CFF1"/>
            <w:vAlign w:val="center"/>
          </w:tcPr>
          <w:p w14:paraId="3780C19A" w14:textId="77777777" w:rsidR="008E4F7F" w:rsidRPr="003A54B3" w:rsidRDefault="008E4F7F" w:rsidP="00706C4C">
            <w:pPr>
              <w:pStyle w:val="LabelCenter"/>
              <w:rPr>
                <w:color w:val="441D61"/>
                <w14:textFill>
                  <w14:solidFill>
                    <w14:srgbClr w14:val="441D61">
                      <w14:lumMod w14:val="50000"/>
                    </w14:srgbClr>
                  </w14:solidFill>
                </w14:textFill>
              </w:rPr>
            </w:pPr>
            <w:r w:rsidRPr="008E4F7F">
              <w:rPr>
                <w:color w:val="441D61"/>
                <w14:textFill>
                  <w14:solidFill>
                    <w14:srgbClr w14:val="441D61">
                      <w14:lumMod w14:val="50000"/>
                    </w14:srgbClr>
                  </w14:solidFill>
                </w14:textFill>
              </w:rPr>
              <w:t>What Happened?</w:t>
            </w:r>
          </w:p>
        </w:tc>
        <w:tc>
          <w:tcPr>
            <w:tcW w:w="948" w:type="pct"/>
            <w:shd w:val="clear" w:color="auto" w:fill="E2CFF1"/>
            <w:vAlign w:val="center"/>
          </w:tcPr>
          <w:p w14:paraId="618FF4C1" w14:textId="77777777" w:rsidR="008E4F7F" w:rsidRPr="003A54B3" w:rsidRDefault="008E4F7F" w:rsidP="00706C4C">
            <w:pPr>
              <w:pStyle w:val="LabelCenter"/>
              <w:rPr>
                <w:color w:val="441D61"/>
                <w14:textFill>
                  <w14:solidFill>
                    <w14:srgbClr w14:val="441D61">
                      <w14:lumMod w14:val="50000"/>
                    </w14:srgbClr>
                  </w14:solidFill>
                </w14:textFill>
              </w:rPr>
            </w:pPr>
            <w:r w:rsidRPr="008E4F7F">
              <w:rPr>
                <w:color w:val="441D61"/>
                <w14:textFill>
                  <w14:solidFill>
                    <w14:srgbClr w14:val="441D61">
                      <w14:lumMod w14:val="50000"/>
                    </w14:srgbClr>
                  </w14:solidFill>
                </w14:textFill>
              </w:rPr>
              <w:t>Where and When?</w:t>
            </w:r>
          </w:p>
        </w:tc>
        <w:tc>
          <w:tcPr>
            <w:tcW w:w="2626" w:type="pct"/>
            <w:shd w:val="clear" w:color="auto" w:fill="E2CFF1"/>
            <w:vAlign w:val="center"/>
          </w:tcPr>
          <w:p w14:paraId="6AAD78B6" w14:textId="77777777" w:rsidR="008E4F7F" w:rsidRPr="003A54B3" w:rsidRDefault="008E4F7F" w:rsidP="00706C4C">
            <w:pPr>
              <w:pStyle w:val="LabelCenter"/>
              <w:rPr>
                <w:color w:val="441D61"/>
                <w14:textFill>
                  <w14:solidFill>
                    <w14:srgbClr w14:val="441D61">
                      <w14:lumMod w14:val="50000"/>
                    </w14:srgbClr>
                  </w14:solidFill>
                </w14:textFill>
              </w:rPr>
            </w:pPr>
            <w:r w:rsidRPr="008E4F7F">
              <w:rPr>
                <w:color w:val="441D61"/>
                <w14:textFill>
                  <w14:solidFill>
                    <w14:srgbClr w14:val="441D61">
                      <w14:lumMod w14:val="50000"/>
                    </w14:srgbClr>
                  </w14:solidFill>
                </w14:textFill>
              </w:rPr>
              <w:t>How is this relevant to the Plot?</w:t>
            </w:r>
          </w:p>
        </w:tc>
      </w:tr>
      <w:tr w:rsidR="008E4F7F" w:rsidRPr="003A54B3" w14:paraId="283FB877" w14:textId="77777777" w:rsidTr="003134D5">
        <w:trPr>
          <w:trHeight w:val="57"/>
          <w:jc w:val="center"/>
        </w:trPr>
        <w:tc>
          <w:tcPr>
            <w:tcW w:w="1426" w:type="pct"/>
            <w:shd w:val="clear" w:color="auto" w:fill="EFE5F7"/>
            <w:vAlign w:val="center"/>
          </w:tcPr>
          <w:p w14:paraId="4C715DEA" w14:textId="77777777" w:rsidR="008E4F7F" w:rsidRPr="00A74635" w:rsidRDefault="00A74635" w:rsidP="00A74635">
            <w:pPr>
              <w:pStyle w:val="FieldCenter"/>
            </w:pPr>
            <w:r w:rsidRPr="00A74635">
              <w:t>Birth</w:t>
            </w:r>
          </w:p>
        </w:tc>
        <w:tc>
          <w:tcPr>
            <w:tcW w:w="948" w:type="pct"/>
            <w:shd w:val="clear" w:color="auto" w:fill="EFE5F7"/>
            <w:vAlign w:val="center"/>
          </w:tcPr>
          <w:p w14:paraId="15EAC731" w14:textId="0C9B3A5C" w:rsidR="00555054" w:rsidRDefault="002A6A06" w:rsidP="00F902A5">
            <w:pPr>
              <w:pStyle w:val="Placeholder"/>
              <w:jc w:val="center"/>
            </w:pPr>
            <w:r>
              <w:t>Tennessee</w:t>
            </w:r>
          </w:p>
          <w:p w14:paraId="342CA550" w14:textId="75C01C3D" w:rsidR="008E4F7F" w:rsidRPr="008E4F7F" w:rsidRDefault="002A6A06" w:rsidP="00F902A5">
            <w:pPr>
              <w:pStyle w:val="Placeholder"/>
              <w:jc w:val="center"/>
            </w:pPr>
            <w:r>
              <w:t>08</w:t>
            </w:r>
            <w:r w:rsidR="00555054">
              <w:t>/</w:t>
            </w:r>
            <w:r>
              <w:t>08</w:t>
            </w:r>
            <w:r w:rsidR="00555054">
              <w:t>1990</w:t>
            </w:r>
          </w:p>
        </w:tc>
        <w:tc>
          <w:tcPr>
            <w:tcW w:w="2626" w:type="pct"/>
            <w:shd w:val="clear" w:color="auto" w:fill="EFE5F7"/>
            <w:vAlign w:val="center"/>
          </w:tcPr>
          <w:p w14:paraId="2FCEB698" w14:textId="77777777" w:rsidR="008E4F7F" w:rsidRPr="008E4F7F" w:rsidRDefault="00063E6C" w:rsidP="006E1384">
            <w:pPr>
              <w:pStyle w:val="Placeholder"/>
            </w:pPr>
            <w:r w:rsidRPr="00063E6C">
              <w:t>If relevant to plot, how is this event relevant to the plot</w:t>
            </w:r>
          </w:p>
        </w:tc>
      </w:tr>
      <w:tr w:rsidR="00A74635" w:rsidRPr="003A54B3" w14:paraId="2C544A79" w14:textId="77777777" w:rsidTr="003134D5">
        <w:trPr>
          <w:trHeight w:val="57"/>
          <w:jc w:val="center"/>
        </w:trPr>
        <w:tc>
          <w:tcPr>
            <w:tcW w:w="1426" w:type="pct"/>
            <w:shd w:val="clear" w:color="auto" w:fill="EFE5F7"/>
            <w:vAlign w:val="center"/>
          </w:tcPr>
          <w:p w14:paraId="2F947F81" w14:textId="77777777" w:rsidR="00A74635" w:rsidRPr="00A74635" w:rsidRDefault="00A74635" w:rsidP="00A74635">
            <w:pPr>
              <w:pStyle w:val="FieldCenter"/>
            </w:pPr>
            <w:r w:rsidRPr="00A74635">
              <w:t>Marriage</w:t>
            </w:r>
          </w:p>
        </w:tc>
        <w:tc>
          <w:tcPr>
            <w:tcW w:w="948" w:type="pct"/>
            <w:shd w:val="clear" w:color="auto" w:fill="EFE5F7"/>
            <w:vAlign w:val="center"/>
          </w:tcPr>
          <w:p w14:paraId="6EEC3C45" w14:textId="77777777" w:rsidR="00A74635" w:rsidRPr="008E4F7F" w:rsidRDefault="00A74635" w:rsidP="00F902A5">
            <w:pPr>
              <w:pStyle w:val="FieldCenter"/>
            </w:pPr>
          </w:p>
        </w:tc>
        <w:tc>
          <w:tcPr>
            <w:tcW w:w="2626" w:type="pct"/>
            <w:shd w:val="clear" w:color="auto" w:fill="EFE5F7"/>
            <w:vAlign w:val="center"/>
          </w:tcPr>
          <w:p w14:paraId="77D11D0C" w14:textId="77777777" w:rsidR="00A74635" w:rsidRPr="008E4F7F" w:rsidRDefault="00A74635" w:rsidP="00F902A5">
            <w:pPr>
              <w:pStyle w:val="FieldCenter"/>
            </w:pPr>
          </w:p>
        </w:tc>
      </w:tr>
      <w:tr w:rsidR="00A74635" w:rsidRPr="003A54B3" w14:paraId="67EAE6DA" w14:textId="77777777" w:rsidTr="003134D5">
        <w:trPr>
          <w:trHeight w:val="57"/>
          <w:jc w:val="center"/>
        </w:trPr>
        <w:tc>
          <w:tcPr>
            <w:tcW w:w="1426" w:type="pct"/>
            <w:shd w:val="clear" w:color="auto" w:fill="EFE5F7"/>
            <w:vAlign w:val="center"/>
          </w:tcPr>
          <w:p w14:paraId="38B9DA33" w14:textId="77777777" w:rsidR="00A74635" w:rsidRPr="00A74635" w:rsidRDefault="00A74635" w:rsidP="00A74635">
            <w:pPr>
              <w:pStyle w:val="FieldCenter"/>
            </w:pPr>
            <w:r w:rsidRPr="00A74635">
              <w:t>Children Born</w:t>
            </w:r>
          </w:p>
        </w:tc>
        <w:tc>
          <w:tcPr>
            <w:tcW w:w="948" w:type="pct"/>
            <w:shd w:val="clear" w:color="auto" w:fill="EFE5F7"/>
            <w:vAlign w:val="center"/>
          </w:tcPr>
          <w:p w14:paraId="4CF4B2FD" w14:textId="77777777" w:rsidR="00A74635" w:rsidRPr="008E4F7F" w:rsidRDefault="00A74635" w:rsidP="00F902A5">
            <w:pPr>
              <w:pStyle w:val="FieldCenter"/>
            </w:pPr>
          </w:p>
        </w:tc>
        <w:tc>
          <w:tcPr>
            <w:tcW w:w="2626" w:type="pct"/>
            <w:shd w:val="clear" w:color="auto" w:fill="EFE5F7"/>
            <w:vAlign w:val="center"/>
          </w:tcPr>
          <w:p w14:paraId="6283734B" w14:textId="77777777" w:rsidR="00A74635" w:rsidRPr="008E4F7F" w:rsidRDefault="00A74635" w:rsidP="00F902A5">
            <w:pPr>
              <w:pStyle w:val="FieldCenter"/>
            </w:pPr>
          </w:p>
        </w:tc>
      </w:tr>
      <w:tr w:rsidR="00A74635" w:rsidRPr="003A54B3" w14:paraId="5BB0E6D4" w14:textId="77777777" w:rsidTr="003134D5">
        <w:trPr>
          <w:trHeight w:val="57"/>
          <w:jc w:val="center"/>
        </w:trPr>
        <w:tc>
          <w:tcPr>
            <w:tcW w:w="1426" w:type="pct"/>
            <w:shd w:val="clear" w:color="auto" w:fill="EFE5F7"/>
            <w:vAlign w:val="center"/>
          </w:tcPr>
          <w:p w14:paraId="39A71489" w14:textId="77777777" w:rsidR="00A74635" w:rsidRPr="00A74635" w:rsidRDefault="00A74635" w:rsidP="00A74635">
            <w:pPr>
              <w:pStyle w:val="FieldCenter"/>
            </w:pPr>
            <w:r w:rsidRPr="00A74635">
              <w:t>Death</w:t>
            </w:r>
          </w:p>
        </w:tc>
        <w:tc>
          <w:tcPr>
            <w:tcW w:w="948" w:type="pct"/>
            <w:shd w:val="clear" w:color="auto" w:fill="EFE5F7"/>
            <w:vAlign w:val="center"/>
          </w:tcPr>
          <w:p w14:paraId="59CB8F5B" w14:textId="77777777" w:rsidR="00A74635" w:rsidRPr="008E4F7F" w:rsidRDefault="00A74635" w:rsidP="00F902A5">
            <w:pPr>
              <w:pStyle w:val="FieldCenter"/>
            </w:pPr>
          </w:p>
        </w:tc>
        <w:tc>
          <w:tcPr>
            <w:tcW w:w="2626" w:type="pct"/>
            <w:shd w:val="clear" w:color="auto" w:fill="EFE5F7"/>
            <w:vAlign w:val="center"/>
          </w:tcPr>
          <w:p w14:paraId="714769C0" w14:textId="77777777" w:rsidR="00A74635" w:rsidRPr="008E4F7F" w:rsidRDefault="00A74635" w:rsidP="00F902A5">
            <w:pPr>
              <w:pStyle w:val="FieldCenter"/>
            </w:pPr>
          </w:p>
        </w:tc>
      </w:tr>
      <w:tr w:rsidR="00A74635" w:rsidRPr="008245F9" w14:paraId="501E6A77" w14:textId="77777777" w:rsidTr="003134D5">
        <w:trPr>
          <w:jc w:val="center"/>
        </w:trPr>
        <w:tc>
          <w:tcPr>
            <w:tcW w:w="5000" w:type="pct"/>
            <w:gridSpan w:val="3"/>
            <w:shd w:val="clear" w:color="auto" w:fill="B888DC"/>
            <w:vAlign w:val="center"/>
          </w:tcPr>
          <w:p w14:paraId="2C944B6D" w14:textId="77777777" w:rsidR="00A74635" w:rsidRPr="008245F9" w:rsidRDefault="00A74635" w:rsidP="00706C4C">
            <w:pPr>
              <w:pStyle w:val="SectionHeading"/>
            </w:pPr>
            <w:r w:rsidRPr="00A74635">
              <w:rPr>
                <w:color w:val="441D61"/>
                <w14:textFill>
                  <w14:solidFill>
                    <w14:srgbClr w14:val="441D61">
                      <w14:lumMod w14:val="95000"/>
                    </w14:srgbClr>
                  </w14:solidFill>
                </w14:textFill>
              </w:rPr>
              <w:t>Family Members and Situation</w:t>
            </w:r>
          </w:p>
        </w:tc>
      </w:tr>
      <w:tr w:rsidR="00A74635" w14:paraId="763E069A" w14:textId="77777777" w:rsidTr="003134D5">
        <w:trPr>
          <w:jc w:val="center"/>
        </w:trPr>
        <w:tc>
          <w:tcPr>
            <w:tcW w:w="5000" w:type="pct"/>
            <w:gridSpan w:val="3"/>
            <w:shd w:val="clear" w:color="auto" w:fill="ECDEF6"/>
            <w:vAlign w:val="center"/>
          </w:tcPr>
          <w:p w14:paraId="39E73737" w14:textId="77777777" w:rsidR="00A74635" w:rsidRDefault="00063E6C" w:rsidP="006E1384">
            <w:pPr>
              <w:pStyle w:val="Placeholder"/>
            </w:pPr>
            <w:r w:rsidRPr="00063E6C">
              <w:t>Provide information related to the character’s family situation. For example, provide information related to number of siblings, marital status of parents, residence of parents.</w:t>
            </w:r>
          </w:p>
        </w:tc>
      </w:tr>
    </w:tbl>
    <w:p w14:paraId="4490490B" w14:textId="77777777" w:rsidR="00633AD4" w:rsidRDefault="00633AD4" w:rsidP="008C0CBF">
      <w:pPr>
        <w:pStyle w:val="TinyTableSeparator"/>
      </w:pPr>
    </w:p>
    <w:tbl>
      <w:tblPr>
        <w:tblStyle w:val="TableGrid"/>
        <w:tblW w:w="5000" w:type="pct"/>
        <w:jc w:val="center"/>
        <w:tblLayout w:type="fixed"/>
        <w:tblCellMar>
          <w:left w:w="58" w:type="dxa"/>
          <w:right w:w="58" w:type="dxa"/>
        </w:tblCellMar>
        <w:tblLook w:val="04A0" w:firstRow="1" w:lastRow="0" w:firstColumn="1" w:lastColumn="0" w:noHBand="0" w:noVBand="1"/>
      </w:tblPr>
      <w:tblGrid>
        <w:gridCol w:w="5393"/>
        <w:gridCol w:w="5397"/>
      </w:tblGrid>
      <w:tr w:rsidR="00A74635" w:rsidRPr="00394478" w14:paraId="65997885" w14:textId="77777777" w:rsidTr="003134D5">
        <w:trPr>
          <w:jc w:val="center"/>
        </w:trPr>
        <w:tc>
          <w:tcPr>
            <w:tcW w:w="5000" w:type="pct"/>
            <w:gridSpan w:val="2"/>
            <w:shd w:val="clear" w:color="auto" w:fill="833C0B" w:themeFill="accent2" w:themeFillShade="80"/>
            <w:vAlign w:val="center"/>
          </w:tcPr>
          <w:p w14:paraId="6E4EF1A7" w14:textId="77777777" w:rsidR="00A74635" w:rsidRPr="00394478" w:rsidRDefault="00A74635" w:rsidP="00706C4C">
            <w:pPr>
              <w:pStyle w:val="SectionTitle"/>
            </w:pPr>
            <w:r w:rsidRPr="0066569F">
              <w:rPr>
                <w:color w:val="ED7D31" w:themeColor="accent2"/>
                <w14:textFill>
                  <w14:solidFill>
                    <w14:schemeClr w14:val="accent2">
                      <w14:lumMod w14:val="40000"/>
                      <w14:lumOff w14:val="60000"/>
                      <w14:lumMod w14:val="95000"/>
                    </w14:schemeClr>
                  </w14:solidFill>
                </w14:textFill>
              </w:rPr>
              <w:t>Character Details Relevant to the Plot</w:t>
            </w:r>
          </w:p>
        </w:tc>
      </w:tr>
      <w:tr w:rsidR="00A74635" w:rsidRPr="008245F9" w14:paraId="71970F9C" w14:textId="77777777" w:rsidTr="003134D5">
        <w:trPr>
          <w:jc w:val="center"/>
        </w:trPr>
        <w:tc>
          <w:tcPr>
            <w:tcW w:w="5000" w:type="pct"/>
            <w:gridSpan w:val="2"/>
            <w:shd w:val="clear" w:color="auto" w:fill="F4B083" w:themeFill="accent2" w:themeFillTint="99"/>
            <w:vAlign w:val="center"/>
          </w:tcPr>
          <w:p w14:paraId="4BB17309" w14:textId="77777777" w:rsidR="00A74635" w:rsidRPr="000F4E71" w:rsidRDefault="00A74635" w:rsidP="00706C4C">
            <w:pPr>
              <w:pStyle w:val="SectionHeading"/>
              <w:rPr>
                <w:color w:val="A43700"/>
                <w14:textFill>
                  <w14:solidFill>
                    <w14:srgbClr w14:val="A43700">
                      <w14:lumMod w14:val="95000"/>
                    </w14:srgbClr>
                  </w14:solidFill>
                </w14:textFill>
              </w:rPr>
            </w:pPr>
            <w:r w:rsidRPr="000F4E71">
              <w:rPr>
                <w:color w:val="602000"/>
                <w14:textFill>
                  <w14:solidFill>
                    <w14:srgbClr w14:val="602000">
                      <w14:lumMod w14:val="95000"/>
                    </w14:srgbClr>
                  </w14:solidFill>
                </w14:textFill>
              </w:rPr>
              <w:t>Character’s Story</w:t>
            </w:r>
          </w:p>
        </w:tc>
      </w:tr>
      <w:tr w:rsidR="00A74635" w14:paraId="43DA4F8E" w14:textId="77777777" w:rsidTr="003134D5">
        <w:trPr>
          <w:jc w:val="center"/>
        </w:trPr>
        <w:tc>
          <w:tcPr>
            <w:tcW w:w="5000" w:type="pct"/>
            <w:gridSpan w:val="2"/>
            <w:shd w:val="clear" w:color="auto" w:fill="FBE4D5" w:themeFill="accent2" w:themeFillTint="33"/>
            <w:vAlign w:val="center"/>
          </w:tcPr>
          <w:p w14:paraId="4B3ED0BA" w14:textId="77777777" w:rsidR="00A74635" w:rsidRDefault="00063E6C" w:rsidP="006E1384">
            <w:pPr>
              <w:pStyle w:val="Placeholder"/>
            </w:pPr>
            <w:r w:rsidRPr="00063E6C">
              <w:t xml:space="preserve">Describe the </w:t>
            </w:r>
            <w:r>
              <w:t>c</w:t>
            </w:r>
            <w:r w:rsidRPr="00063E6C">
              <w:t xml:space="preserve">haracter’s journey through the story. This description will generally start where </w:t>
            </w:r>
            <w:r w:rsidR="002D5EBD">
              <w:t xml:space="preserve">the character is introduced </w:t>
            </w:r>
            <w:r w:rsidRPr="00063E6C">
              <w:t>into the plot.</w:t>
            </w:r>
          </w:p>
        </w:tc>
      </w:tr>
      <w:tr w:rsidR="0066569F" w:rsidRPr="008245F9" w14:paraId="2EC76347" w14:textId="77777777" w:rsidTr="003134D5">
        <w:trPr>
          <w:trHeight w:val="172"/>
          <w:jc w:val="center"/>
        </w:trPr>
        <w:tc>
          <w:tcPr>
            <w:tcW w:w="2499" w:type="pct"/>
            <w:shd w:val="clear" w:color="auto" w:fill="F4B083" w:themeFill="accent2" w:themeFillTint="99"/>
            <w:vAlign w:val="center"/>
          </w:tcPr>
          <w:p w14:paraId="292AC837" w14:textId="77777777" w:rsidR="0066569F" w:rsidRPr="000F4E71" w:rsidRDefault="0066569F" w:rsidP="00706C4C">
            <w:pPr>
              <w:pStyle w:val="SectionHeading"/>
              <w:rPr>
                <w:color w:val="602000"/>
                <w14:textFill>
                  <w14:solidFill>
                    <w14:srgbClr w14:val="602000">
                      <w14:lumMod w14:val="95000"/>
                    </w14:srgbClr>
                  </w14:solidFill>
                </w14:textFill>
              </w:rPr>
            </w:pPr>
            <w:bookmarkStart w:id="13" w:name="_Hlk17201529"/>
            <w:r w:rsidRPr="000F4E71">
              <w:rPr>
                <w:color w:val="602000"/>
                <w14:textFill>
                  <w14:solidFill>
                    <w14:srgbClr w14:val="602000">
                      <w14:lumMod w14:val="95000"/>
                    </w14:srgbClr>
                  </w14:solidFill>
                </w14:textFill>
              </w:rPr>
              <w:t>Fears</w:t>
            </w:r>
          </w:p>
        </w:tc>
        <w:tc>
          <w:tcPr>
            <w:tcW w:w="2501" w:type="pct"/>
            <w:shd w:val="clear" w:color="auto" w:fill="F4B083" w:themeFill="accent2" w:themeFillTint="99"/>
            <w:vAlign w:val="center"/>
          </w:tcPr>
          <w:p w14:paraId="694FA059" w14:textId="77777777" w:rsidR="0066569F" w:rsidRPr="000F4E71" w:rsidRDefault="0066569F" w:rsidP="00706C4C">
            <w:pPr>
              <w:pStyle w:val="SectionHeading"/>
              <w:rPr>
                <w:color w:val="602000"/>
                <w14:textFill>
                  <w14:solidFill>
                    <w14:srgbClr w14:val="602000">
                      <w14:lumMod w14:val="95000"/>
                    </w14:srgbClr>
                  </w14:solidFill>
                </w14:textFill>
              </w:rPr>
            </w:pPr>
            <w:r w:rsidRPr="000F4E71">
              <w:rPr>
                <w:color w:val="602000"/>
                <w14:textFill>
                  <w14:solidFill>
                    <w14:srgbClr w14:val="602000">
                      <w14:lumMod w14:val="95000"/>
                    </w14:srgbClr>
                  </w14:solidFill>
                </w14:textFill>
              </w:rPr>
              <w:t>Passions</w:t>
            </w:r>
          </w:p>
        </w:tc>
      </w:tr>
      <w:tr w:rsidR="0066569F" w:rsidRPr="008245F9" w14:paraId="63FC102A" w14:textId="77777777" w:rsidTr="003134D5">
        <w:trPr>
          <w:trHeight w:val="171"/>
          <w:jc w:val="center"/>
        </w:trPr>
        <w:tc>
          <w:tcPr>
            <w:tcW w:w="2499" w:type="pct"/>
            <w:shd w:val="clear" w:color="auto" w:fill="FBE4D5" w:themeFill="accent2" w:themeFillTint="33"/>
            <w:vAlign w:val="center"/>
          </w:tcPr>
          <w:p w14:paraId="323878AE" w14:textId="77777777" w:rsidR="0066569F" w:rsidRPr="008245F9" w:rsidRDefault="0066569F" w:rsidP="0066569F">
            <w:pPr>
              <w:pStyle w:val="FieldMulti-Line"/>
            </w:pPr>
          </w:p>
        </w:tc>
        <w:tc>
          <w:tcPr>
            <w:tcW w:w="2501" w:type="pct"/>
            <w:shd w:val="clear" w:color="auto" w:fill="FBE4D5" w:themeFill="accent2" w:themeFillTint="33"/>
            <w:vAlign w:val="center"/>
          </w:tcPr>
          <w:p w14:paraId="3B7A758A" w14:textId="77777777" w:rsidR="0066569F" w:rsidRPr="008245F9" w:rsidRDefault="0066569F" w:rsidP="0066569F">
            <w:pPr>
              <w:pStyle w:val="FieldMulti-Line"/>
            </w:pPr>
          </w:p>
        </w:tc>
      </w:tr>
      <w:bookmarkEnd w:id="13"/>
      <w:tr w:rsidR="0066569F" w:rsidRPr="008245F9" w14:paraId="7EF503ED" w14:textId="77777777" w:rsidTr="003134D5">
        <w:trPr>
          <w:trHeight w:val="172"/>
          <w:jc w:val="center"/>
        </w:trPr>
        <w:tc>
          <w:tcPr>
            <w:tcW w:w="2499" w:type="pct"/>
            <w:shd w:val="clear" w:color="auto" w:fill="F4B083" w:themeFill="accent2" w:themeFillTint="99"/>
            <w:vAlign w:val="center"/>
          </w:tcPr>
          <w:p w14:paraId="5804FDB6" w14:textId="77777777" w:rsidR="0066569F" w:rsidRPr="000F4E71" w:rsidRDefault="0066569F" w:rsidP="00706C4C">
            <w:pPr>
              <w:pStyle w:val="SectionHeading"/>
              <w:rPr>
                <w:color w:val="602000"/>
                <w14:textFill>
                  <w14:solidFill>
                    <w14:srgbClr w14:val="602000">
                      <w14:lumMod w14:val="95000"/>
                    </w14:srgbClr>
                  </w14:solidFill>
                </w14:textFill>
              </w:rPr>
            </w:pPr>
            <w:r w:rsidRPr="000F4E71">
              <w:rPr>
                <w:color w:val="602000"/>
                <w14:textFill>
                  <w14:solidFill>
                    <w14:srgbClr w14:val="602000">
                      <w14:lumMod w14:val="95000"/>
                    </w14:srgbClr>
                  </w14:solidFill>
                </w14:textFill>
              </w:rPr>
              <w:t>Internal Conflicts</w:t>
            </w:r>
          </w:p>
        </w:tc>
        <w:tc>
          <w:tcPr>
            <w:tcW w:w="2501" w:type="pct"/>
            <w:shd w:val="clear" w:color="auto" w:fill="F4B083" w:themeFill="accent2" w:themeFillTint="99"/>
            <w:vAlign w:val="center"/>
          </w:tcPr>
          <w:p w14:paraId="528622E1" w14:textId="77777777" w:rsidR="0066569F" w:rsidRPr="000F4E71" w:rsidRDefault="0066569F" w:rsidP="00706C4C">
            <w:pPr>
              <w:pStyle w:val="SectionHeading"/>
              <w:rPr>
                <w:color w:val="602000"/>
                <w14:textFill>
                  <w14:solidFill>
                    <w14:srgbClr w14:val="602000">
                      <w14:lumMod w14:val="95000"/>
                    </w14:srgbClr>
                  </w14:solidFill>
                </w14:textFill>
              </w:rPr>
            </w:pPr>
            <w:r w:rsidRPr="000F4E71">
              <w:rPr>
                <w:color w:val="602000"/>
                <w14:textFill>
                  <w14:solidFill>
                    <w14:srgbClr w14:val="602000">
                      <w14:lumMod w14:val="95000"/>
                    </w14:srgbClr>
                  </w14:solidFill>
                </w14:textFill>
              </w:rPr>
              <w:t>External Conflicts</w:t>
            </w:r>
          </w:p>
        </w:tc>
      </w:tr>
      <w:tr w:rsidR="0066569F" w:rsidRPr="008245F9" w14:paraId="73E22742" w14:textId="77777777" w:rsidTr="003134D5">
        <w:trPr>
          <w:trHeight w:val="171"/>
          <w:jc w:val="center"/>
        </w:trPr>
        <w:tc>
          <w:tcPr>
            <w:tcW w:w="2499" w:type="pct"/>
            <w:shd w:val="clear" w:color="auto" w:fill="FBE4D5" w:themeFill="accent2" w:themeFillTint="33"/>
            <w:vAlign w:val="center"/>
          </w:tcPr>
          <w:p w14:paraId="18A49469" w14:textId="77777777" w:rsidR="0066569F" w:rsidRPr="008245F9" w:rsidRDefault="0066569F" w:rsidP="00CC3DFD">
            <w:pPr>
              <w:pStyle w:val="FieldMulti-Line"/>
            </w:pPr>
          </w:p>
        </w:tc>
        <w:tc>
          <w:tcPr>
            <w:tcW w:w="2501" w:type="pct"/>
            <w:shd w:val="clear" w:color="auto" w:fill="FBE4D5" w:themeFill="accent2" w:themeFillTint="33"/>
            <w:vAlign w:val="center"/>
          </w:tcPr>
          <w:p w14:paraId="7CDE369D" w14:textId="77777777" w:rsidR="0066569F" w:rsidRPr="008245F9" w:rsidRDefault="0066569F" w:rsidP="00706C4C">
            <w:pPr>
              <w:pStyle w:val="FieldMulti-Line"/>
            </w:pPr>
          </w:p>
        </w:tc>
      </w:tr>
      <w:tr w:rsidR="0066569F" w:rsidRPr="008245F9" w14:paraId="62D7BDA1" w14:textId="77777777" w:rsidTr="003134D5">
        <w:trPr>
          <w:jc w:val="center"/>
        </w:trPr>
        <w:tc>
          <w:tcPr>
            <w:tcW w:w="5000" w:type="pct"/>
            <w:gridSpan w:val="2"/>
            <w:shd w:val="clear" w:color="auto" w:fill="F4B083" w:themeFill="accent2" w:themeFillTint="99"/>
            <w:vAlign w:val="center"/>
          </w:tcPr>
          <w:p w14:paraId="4609037D" w14:textId="77777777" w:rsidR="0066569F" w:rsidRPr="008245F9" w:rsidRDefault="0066569F" w:rsidP="00706C4C">
            <w:pPr>
              <w:pStyle w:val="SectionHeading"/>
            </w:pPr>
            <w:r w:rsidRPr="000F4E71">
              <w:rPr>
                <w:color w:val="602000"/>
                <w14:textFill>
                  <w14:solidFill>
                    <w14:srgbClr w14:val="602000">
                      <w14:lumMod w14:val="95000"/>
                    </w14:srgbClr>
                  </w14:solidFill>
                </w14:textFill>
              </w:rPr>
              <w:t>Daily Routine</w:t>
            </w:r>
          </w:p>
        </w:tc>
      </w:tr>
      <w:tr w:rsidR="0066569F" w14:paraId="5EE601C2" w14:textId="77777777" w:rsidTr="003134D5">
        <w:trPr>
          <w:jc w:val="center"/>
        </w:trPr>
        <w:tc>
          <w:tcPr>
            <w:tcW w:w="5000" w:type="pct"/>
            <w:gridSpan w:val="2"/>
            <w:shd w:val="clear" w:color="auto" w:fill="FBE4D5" w:themeFill="accent2" w:themeFillTint="33"/>
            <w:vAlign w:val="center"/>
          </w:tcPr>
          <w:p w14:paraId="0992C6EC" w14:textId="77777777" w:rsidR="0066569F" w:rsidRDefault="0066569F" w:rsidP="00706C4C">
            <w:pPr>
              <w:pStyle w:val="FieldMulti-Line"/>
            </w:pPr>
          </w:p>
        </w:tc>
      </w:tr>
      <w:tr w:rsidR="0066569F" w:rsidRPr="008245F9" w14:paraId="4278DC8E" w14:textId="77777777" w:rsidTr="003134D5">
        <w:trPr>
          <w:jc w:val="center"/>
        </w:trPr>
        <w:tc>
          <w:tcPr>
            <w:tcW w:w="5000" w:type="pct"/>
            <w:gridSpan w:val="2"/>
            <w:shd w:val="clear" w:color="auto" w:fill="F4B083" w:themeFill="accent2" w:themeFillTint="99"/>
            <w:vAlign w:val="center"/>
          </w:tcPr>
          <w:p w14:paraId="38DE47E5" w14:textId="77777777" w:rsidR="0066569F" w:rsidRPr="008245F9" w:rsidRDefault="0066569F" w:rsidP="00706C4C">
            <w:pPr>
              <w:pStyle w:val="SectionHeading"/>
            </w:pPr>
            <w:r w:rsidRPr="000F4E71">
              <w:rPr>
                <w:color w:val="602000"/>
                <w14:textFill>
                  <w14:solidFill>
                    <w14:srgbClr w14:val="602000">
                      <w14:lumMod w14:val="95000"/>
                    </w14:srgbClr>
                  </w14:solidFill>
                </w14:textFill>
              </w:rPr>
              <w:lastRenderedPageBreak/>
              <w:t>Method for dealing with trauma or conflict</w:t>
            </w:r>
          </w:p>
        </w:tc>
      </w:tr>
      <w:tr w:rsidR="0066569F" w14:paraId="16E4FE55" w14:textId="77777777" w:rsidTr="003134D5">
        <w:trPr>
          <w:jc w:val="center"/>
        </w:trPr>
        <w:tc>
          <w:tcPr>
            <w:tcW w:w="5000" w:type="pct"/>
            <w:gridSpan w:val="2"/>
            <w:shd w:val="clear" w:color="auto" w:fill="FBE4D5" w:themeFill="accent2" w:themeFillTint="33"/>
            <w:vAlign w:val="center"/>
          </w:tcPr>
          <w:p w14:paraId="31B20E8D" w14:textId="77777777" w:rsidR="0066569F" w:rsidRDefault="0066569F" w:rsidP="00706C4C">
            <w:pPr>
              <w:pStyle w:val="FieldMulti-Line"/>
            </w:pPr>
          </w:p>
        </w:tc>
      </w:tr>
      <w:tr w:rsidR="0066569F" w:rsidRPr="008245F9" w14:paraId="477459C5" w14:textId="77777777" w:rsidTr="003134D5">
        <w:trPr>
          <w:jc w:val="center"/>
        </w:trPr>
        <w:tc>
          <w:tcPr>
            <w:tcW w:w="5000" w:type="pct"/>
            <w:gridSpan w:val="2"/>
            <w:shd w:val="clear" w:color="auto" w:fill="F4B083" w:themeFill="accent2" w:themeFillTint="99"/>
            <w:vAlign w:val="center"/>
          </w:tcPr>
          <w:p w14:paraId="69FDC4D0" w14:textId="77777777" w:rsidR="0066569F" w:rsidRPr="008245F9" w:rsidRDefault="0066569F" w:rsidP="00706C4C">
            <w:pPr>
              <w:pStyle w:val="SectionHeading"/>
            </w:pPr>
            <w:r w:rsidRPr="000F4E71">
              <w:rPr>
                <w:color w:val="602000"/>
                <w14:textFill>
                  <w14:solidFill>
                    <w14:srgbClr w14:val="602000">
                      <w14:lumMod w14:val="95000"/>
                    </w14:srgbClr>
                  </w14:solidFill>
                </w14:textFill>
              </w:rPr>
              <w:t>Method of Persuasion/Manipulation</w:t>
            </w:r>
          </w:p>
        </w:tc>
      </w:tr>
      <w:tr w:rsidR="0066569F" w14:paraId="2C225A83" w14:textId="77777777" w:rsidTr="003134D5">
        <w:trPr>
          <w:jc w:val="center"/>
        </w:trPr>
        <w:tc>
          <w:tcPr>
            <w:tcW w:w="5000" w:type="pct"/>
            <w:gridSpan w:val="2"/>
            <w:shd w:val="clear" w:color="auto" w:fill="FBE4D5" w:themeFill="accent2" w:themeFillTint="33"/>
            <w:vAlign w:val="center"/>
          </w:tcPr>
          <w:p w14:paraId="55A4BE38" w14:textId="77777777" w:rsidR="0066569F" w:rsidRDefault="0066569F" w:rsidP="00F902A5">
            <w:pPr>
              <w:pStyle w:val="FieldMulti-Line"/>
            </w:pPr>
          </w:p>
        </w:tc>
      </w:tr>
      <w:tr w:rsidR="0066569F" w:rsidRPr="008245F9" w14:paraId="711B0C31" w14:textId="77777777" w:rsidTr="003134D5">
        <w:trPr>
          <w:jc w:val="center"/>
        </w:trPr>
        <w:tc>
          <w:tcPr>
            <w:tcW w:w="5000" w:type="pct"/>
            <w:gridSpan w:val="2"/>
            <w:shd w:val="clear" w:color="auto" w:fill="F4B083" w:themeFill="accent2" w:themeFillTint="99"/>
            <w:vAlign w:val="center"/>
          </w:tcPr>
          <w:p w14:paraId="3CF72A35" w14:textId="77777777" w:rsidR="0066569F" w:rsidRPr="008245F9" w:rsidRDefault="0066569F" w:rsidP="00706C4C">
            <w:pPr>
              <w:pStyle w:val="SectionHeading"/>
            </w:pPr>
            <w:r w:rsidRPr="000F4E71">
              <w:rPr>
                <w:color w:val="602000"/>
                <w14:textFill>
                  <w14:solidFill>
                    <w14:srgbClr w14:val="602000">
                      <w14:lumMod w14:val="95000"/>
                    </w14:srgbClr>
                  </w14:solidFill>
                </w14:textFill>
              </w:rPr>
              <w:t>Accomplishments</w:t>
            </w:r>
          </w:p>
        </w:tc>
      </w:tr>
      <w:tr w:rsidR="0066569F" w14:paraId="2E57962E" w14:textId="77777777" w:rsidTr="003134D5">
        <w:trPr>
          <w:jc w:val="center"/>
        </w:trPr>
        <w:tc>
          <w:tcPr>
            <w:tcW w:w="5000" w:type="pct"/>
            <w:gridSpan w:val="2"/>
            <w:shd w:val="clear" w:color="auto" w:fill="FBE4D5" w:themeFill="accent2" w:themeFillTint="33"/>
            <w:vAlign w:val="center"/>
          </w:tcPr>
          <w:p w14:paraId="35AFA4F2" w14:textId="77777777" w:rsidR="0066569F" w:rsidRDefault="0066569F" w:rsidP="00706C4C">
            <w:pPr>
              <w:pStyle w:val="FieldMulti-Line"/>
            </w:pPr>
          </w:p>
        </w:tc>
      </w:tr>
      <w:tr w:rsidR="0066569F" w:rsidRPr="008245F9" w14:paraId="55B162A5" w14:textId="77777777" w:rsidTr="003134D5">
        <w:trPr>
          <w:jc w:val="center"/>
        </w:trPr>
        <w:tc>
          <w:tcPr>
            <w:tcW w:w="5000" w:type="pct"/>
            <w:gridSpan w:val="2"/>
            <w:shd w:val="clear" w:color="auto" w:fill="F4B083" w:themeFill="accent2" w:themeFillTint="99"/>
            <w:vAlign w:val="center"/>
          </w:tcPr>
          <w:p w14:paraId="71293A60" w14:textId="77777777" w:rsidR="0066569F" w:rsidRPr="008245F9" w:rsidRDefault="0066569F" w:rsidP="00706C4C">
            <w:pPr>
              <w:pStyle w:val="SectionHeading"/>
            </w:pPr>
            <w:bookmarkStart w:id="14" w:name="_Hlk17201933"/>
            <w:r w:rsidRPr="000F4E71">
              <w:rPr>
                <w:color w:val="602000"/>
                <w14:textFill>
                  <w14:solidFill>
                    <w14:srgbClr w14:val="602000">
                      <w14:lumMod w14:val="95000"/>
                    </w14:srgbClr>
                  </w14:solidFill>
                </w14:textFill>
              </w:rPr>
              <w:t>Habits/Mannerisms</w:t>
            </w:r>
          </w:p>
        </w:tc>
      </w:tr>
      <w:tr w:rsidR="0066569F" w14:paraId="67DE5C58" w14:textId="77777777" w:rsidTr="003134D5">
        <w:trPr>
          <w:jc w:val="center"/>
        </w:trPr>
        <w:tc>
          <w:tcPr>
            <w:tcW w:w="5000" w:type="pct"/>
            <w:gridSpan w:val="2"/>
            <w:shd w:val="clear" w:color="auto" w:fill="FBE4D5" w:themeFill="accent2" w:themeFillTint="33"/>
            <w:vAlign w:val="center"/>
          </w:tcPr>
          <w:p w14:paraId="112231D4" w14:textId="77777777" w:rsidR="0066569F" w:rsidRDefault="0066569F" w:rsidP="00706C4C">
            <w:pPr>
              <w:pStyle w:val="FieldMulti-Line"/>
            </w:pPr>
            <w:bookmarkStart w:id="15" w:name="_Hlk17201799"/>
            <w:bookmarkEnd w:id="14"/>
          </w:p>
        </w:tc>
      </w:tr>
      <w:bookmarkEnd w:id="15"/>
      <w:tr w:rsidR="0066569F" w:rsidRPr="008245F9" w14:paraId="209494E8" w14:textId="77777777" w:rsidTr="003134D5">
        <w:trPr>
          <w:trHeight w:val="172"/>
          <w:jc w:val="center"/>
        </w:trPr>
        <w:tc>
          <w:tcPr>
            <w:tcW w:w="2499" w:type="pct"/>
            <w:shd w:val="clear" w:color="auto" w:fill="F4B083" w:themeFill="accent2" w:themeFillTint="99"/>
            <w:vAlign w:val="center"/>
          </w:tcPr>
          <w:p w14:paraId="58897D00" w14:textId="77777777" w:rsidR="0066569F" w:rsidRPr="000F4E71" w:rsidRDefault="0066569F" w:rsidP="00706C4C">
            <w:pPr>
              <w:pStyle w:val="SectionHeading"/>
              <w:rPr>
                <w:color w:val="602000"/>
                <w14:textFill>
                  <w14:solidFill>
                    <w14:srgbClr w14:val="602000">
                      <w14:lumMod w14:val="95000"/>
                    </w14:srgbClr>
                  </w14:solidFill>
                </w14:textFill>
              </w:rPr>
            </w:pPr>
            <w:r w:rsidRPr="000F4E71">
              <w:rPr>
                <w:color w:val="602000"/>
                <w14:textFill>
                  <w14:solidFill>
                    <w14:srgbClr w14:val="602000">
                      <w14:lumMod w14:val="95000"/>
                    </w14:srgbClr>
                  </w14:solidFill>
                </w14:textFill>
              </w:rPr>
              <w:t>Future Expectations &amp; Goals</w:t>
            </w:r>
          </w:p>
        </w:tc>
        <w:tc>
          <w:tcPr>
            <w:tcW w:w="2501" w:type="pct"/>
            <w:shd w:val="clear" w:color="auto" w:fill="F4B083" w:themeFill="accent2" w:themeFillTint="99"/>
            <w:vAlign w:val="center"/>
          </w:tcPr>
          <w:p w14:paraId="2D8D4B75" w14:textId="77777777" w:rsidR="0066569F" w:rsidRPr="000F4E71" w:rsidRDefault="0066569F" w:rsidP="00706C4C">
            <w:pPr>
              <w:pStyle w:val="SectionHeading"/>
              <w:rPr>
                <w:color w:val="602000"/>
                <w14:textFill>
                  <w14:solidFill>
                    <w14:srgbClr w14:val="602000">
                      <w14:lumMod w14:val="95000"/>
                    </w14:srgbClr>
                  </w14:solidFill>
                </w14:textFill>
              </w:rPr>
            </w:pPr>
            <w:r w:rsidRPr="000F4E71">
              <w:rPr>
                <w:color w:val="602000"/>
                <w14:textFill>
                  <w14:solidFill>
                    <w14:srgbClr w14:val="602000">
                      <w14:lumMod w14:val="95000"/>
                    </w14:srgbClr>
                  </w14:solidFill>
                </w14:textFill>
              </w:rPr>
              <w:t>Future Reality</w:t>
            </w:r>
          </w:p>
        </w:tc>
      </w:tr>
      <w:tr w:rsidR="0066569F" w:rsidRPr="008245F9" w14:paraId="0F2D20BD" w14:textId="77777777" w:rsidTr="003134D5">
        <w:trPr>
          <w:trHeight w:val="171"/>
          <w:jc w:val="center"/>
        </w:trPr>
        <w:tc>
          <w:tcPr>
            <w:tcW w:w="2499" w:type="pct"/>
            <w:shd w:val="clear" w:color="auto" w:fill="FBE4D5" w:themeFill="accent2" w:themeFillTint="33"/>
            <w:vAlign w:val="center"/>
          </w:tcPr>
          <w:p w14:paraId="7F21541B" w14:textId="77777777" w:rsidR="0066569F" w:rsidRPr="008245F9" w:rsidRDefault="0066569F" w:rsidP="00706C4C">
            <w:pPr>
              <w:pStyle w:val="FieldMulti-Line"/>
            </w:pPr>
          </w:p>
        </w:tc>
        <w:tc>
          <w:tcPr>
            <w:tcW w:w="2501" w:type="pct"/>
            <w:shd w:val="clear" w:color="auto" w:fill="FBE4D5" w:themeFill="accent2" w:themeFillTint="33"/>
            <w:vAlign w:val="center"/>
          </w:tcPr>
          <w:p w14:paraId="3CA4891E" w14:textId="77777777" w:rsidR="0066569F" w:rsidRPr="008245F9" w:rsidRDefault="0066569F" w:rsidP="00706C4C">
            <w:pPr>
              <w:pStyle w:val="FieldMulti-Line"/>
            </w:pPr>
          </w:p>
        </w:tc>
      </w:tr>
    </w:tbl>
    <w:p w14:paraId="514DA829" w14:textId="77777777" w:rsidR="00633AD4" w:rsidRDefault="00633AD4" w:rsidP="008C0CBF">
      <w:pPr>
        <w:pStyle w:val="TinyTableSeparator"/>
      </w:pPr>
    </w:p>
    <w:tbl>
      <w:tblPr>
        <w:tblStyle w:val="TableGrid"/>
        <w:tblW w:w="5000" w:type="pct"/>
        <w:jc w:val="center"/>
        <w:tblLayout w:type="fixed"/>
        <w:tblCellMar>
          <w:left w:w="58" w:type="dxa"/>
          <w:right w:w="58" w:type="dxa"/>
        </w:tblCellMar>
        <w:tblLook w:val="04A0" w:firstRow="1" w:lastRow="0" w:firstColumn="1" w:lastColumn="0" w:noHBand="0" w:noVBand="1"/>
      </w:tblPr>
      <w:tblGrid>
        <w:gridCol w:w="10790"/>
      </w:tblGrid>
      <w:tr w:rsidR="0066569F" w14:paraId="43FE0067" w14:textId="77777777" w:rsidTr="003134D5">
        <w:trPr>
          <w:trHeight w:val="55"/>
          <w:jc w:val="center"/>
        </w:trPr>
        <w:tc>
          <w:tcPr>
            <w:tcW w:w="5000" w:type="pct"/>
            <w:shd w:val="clear" w:color="auto" w:fill="860000"/>
            <w:vAlign w:val="center"/>
          </w:tcPr>
          <w:p w14:paraId="2B38FAE5" w14:textId="77777777" w:rsidR="0066569F" w:rsidRPr="0066569F" w:rsidRDefault="0066569F" w:rsidP="0066569F">
            <w:pPr>
              <w:pStyle w:val="SectionTitle"/>
              <w:rPr>
                <w:color w:val="F5BBB5"/>
                <w14:textFill>
                  <w14:solidFill>
                    <w14:srgbClr w14:val="F5BBB5">
                      <w14:lumMod w14:val="95000"/>
                    </w14:srgbClr>
                  </w14:solidFill>
                </w14:textFill>
              </w:rPr>
            </w:pPr>
            <w:r w:rsidRPr="0066569F">
              <w:rPr>
                <w:color w:val="FFD5D5"/>
                <w14:textFill>
                  <w14:solidFill>
                    <w14:srgbClr w14:val="FFD5D5">
                      <w14:lumMod w14:val="95000"/>
                    </w14:srgbClr>
                  </w14:solidFill>
                </w14:textFill>
              </w:rPr>
              <w:t>Notes</w:t>
            </w:r>
          </w:p>
        </w:tc>
      </w:tr>
      <w:tr w:rsidR="0066569F" w14:paraId="0F67BD3D" w14:textId="77777777" w:rsidTr="003134D5">
        <w:trPr>
          <w:jc w:val="center"/>
        </w:trPr>
        <w:tc>
          <w:tcPr>
            <w:tcW w:w="5000" w:type="pct"/>
            <w:shd w:val="clear" w:color="auto" w:fill="FFD5D5"/>
            <w:vAlign w:val="center"/>
          </w:tcPr>
          <w:p w14:paraId="026247C3" w14:textId="77777777" w:rsidR="0066569F" w:rsidRDefault="0066569F" w:rsidP="00706C4C">
            <w:pPr>
              <w:pStyle w:val="FieldMulti-Line"/>
            </w:pPr>
            <w:bookmarkStart w:id="16" w:name="_Hlk17202038"/>
          </w:p>
        </w:tc>
      </w:tr>
      <w:bookmarkEnd w:id="16"/>
      <w:tr w:rsidR="0066569F" w:rsidRPr="008245F9" w14:paraId="62C40CD6" w14:textId="77777777" w:rsidTr="003134D5">
        <w:trPr>
          <w:jc w:val="center"/>
        </w:trPr>
        <w:tc>
          <w:tcPr>
            <w:tcW w:w="5000" w:type="pct"/>
            <w:shd w:val="clear" w:color="auto" w:fill="E399A0"/>
            <w:vAlign w:val="center"/>
          </w:tcPr>
          <w:p w14:paraId="19D385E3" w14:textId="77777777" w:rsidR="0066569F" w:rsidRPr="008245F9" w:rsidRDefault="00063E6C" w:rsidP="00706C4C">
            <w:pPr>
              <w:pStyle w:val="SectionHeading"/>
            </w:pPr>
            <w:r w:rsidRPr="00063E6C">
              <w:rPr>
                <w:color w:val="8A0000"/>
                <w14:textFill>
                  <w14:solidFill>
                    <w14:srgbClr w14:val="8A0000">
                      <w14:lumMod w14:val="95000"/>
                    </w14:srgbClr>
                  </w14:solidFill>
                </w14:textFill>
              </w:rPr>
              <w:t>My ideas for changes/additions/deletions to the current character profile</w:t>
            </w:r>
          </w:p>
        </w:tc>
      </w:tr>
      <w:tr w:rsidR="006D1B35" w14:paraId="63760169" w14:textId="77777777" w:rsidTr="003134D5">
        <w:trPr>
          <w:jc w:val="center"/>
        </w:trPr>
        <w:tc>
          <w:tcPr>
            <w:tcW w:w="5000" w:type="pct"/>
            <w:shd w:val="clear" w:color="auto" w:fill="FFD5D5"/>
            <w:vAlign w:val="center"/>
          </w:tcPr>
          <w:p w14:paraId="162D5080" w14:textId="77777777" w:rsidR="006D1B35" w:rsidRDefault="00063E6C" w:rsidP="006E1384">
            <w:pPr>
              <w:pStyle w:val="Placeholder"/>
            </w:pPr>
            <w:r w:rsidRPr="00063E6C">
              <w:t>Enter any idea you have for modifications to this character’s profile. These ideas may include anything new you are considering, any changes you are considering, and any deletions you are considering.</w:t>
            </w:r>
          </w:p>
        </w:tc>
      </w:tr>
      <w:bookmarkEnd w:id="2"/>
    </w:tbl>
    <w:p w14:paraId="4120FADA" w14:textId="77777777" w:rsidR="006C4A68" w:rsidRDefault="00D35935" w:rsidP="00CF4EF3">
      <w:pPr>
        <w:pStyle w:val="LabelRight"/>
      </w:pPr>
    </w:p>
    <w:bookmarkEnd w:id="3"/>
    <w:p w14:paraId="294451A4" w14:textId="77777777" w:rsidR="008B4B65" w:rsidRDefault="008B4B65" w:rsidP="00CF4EF3">
      <w:pPr>
        <w:pStyle w:val="LabelRight"/>
      </w:pPr>
    </w:p>
    <w:sectPr w:rsidR="008B4B65" w:rsidSect="002367AB">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95B7E5" w14:textId="77777777" w:rsidR="00D35935" w:rsidRDefault="00D35935" w:rsidP="00CC3DFD">
      <w:pPr>
        <w:spacing w:after="0" w:line="240" w:lineRule="auto"/>
      </w:pPr>
      <w:r>
        <w:separator/>
      </w:r>
    </w:p>
  </w:endnote>
  <w:endnote w:type="continuationSeparator" w:id="0">
    <w:p w14:paraId="323D1267" w14:textId="77777777" w:rsidR="00D35935" w:rsidRDefault="00D35935" w:rsidP="00CC3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F3CAE" w14:textId="77777777" w:rsidR="00D35935" w:rsidRDefault="00D35935" w:rsidP="00CC3DFD">
      <w:pPr>
        <w:spacing w:after="0" w:line="240" w:lineRule="auto"/>
      </w:pPr>
      <w:r>
        <w:separator/>
      </w:r>
    </w:p>
  </w:footnote>
  <w:footnote w:type="continuationSeparator" w:id="0">
    <w:p w14:paraId="60BE5384" w14:textId="77777777" w:rsidR="00D35935" w:rsidRDefault="00D35935" w:rsidP="00CC3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7D87B" w14:textId="7A500312" w:rsidR="00565E91" w:rsidRDefault="00B81904">
    <w:pPr>
      <w:pStyle w:val="Header"/>
    </w:pPr>
    <w:r>
      <w:fldChar w:fldCharType="begin"/>
    </w:r>
    <w:r>
      <w:instrText xml:space="preserve"> SAVEDATE  \@ "M/d/yyyy h:mm am/pm"  \* MERGEFORMAT </w:instrText>
    </w:r>
    <w:r>
      <w:fldChar w:fldCharType="separate"/>
    </w:r>
    <w:r w:rsidR="002929CD">
      <w:rPr>
        <w:noProof/>
      </w:rPr>
      <w:t>2/17/2021 1:26 PM</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E51B5"/>
    <w:multiLevelType w:val="hybridMultilevel"/>
    <w:tmpl w:val="AF6C6CB8"/>
    <w:lvl w:ilvl="0" w:tplc="46242F14">
      <w:start w:val="1"/>
      <w:numFmt w:val="bullet"/>
      <w:pStyle w:val="BulletsNarrow"/>
      <w:lvlText w:val="•"/>
      <w:lvlJc w:val="left"/>
      <w:pPr>
        <w:ind w:left="360" w:hanging="216"/>
      </w:pPr>
      <w:rPr>
        <w:rFonts w:ascii="Arial Black" w:hAnsi="Arial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3MDYytTQ3sjQ3szRS0lEKTi0uzszPAykwNKsFAChLEG0tAAAA"/>
    <w:docVar w:name="dgnword-docGUID" w:val="{804152F0-920F-43EB-A31B-756587E45E30}"/>
    <w:docVar w:name="dgnword-eventsink" w:val="193583080"/>
  </w:docVars>
  <w:rsids>
    <w:rsidRoot w:val="00A03393"/>
    <w:rsid w:val="00033FB2"/>
    <w:rsid w:val="00063E6C"/>
    <w:rsid w:val="000A0CD6"/>
    <w:rsid w:val="000B37BB"/>
    <w:rsid w:val="000F4E71"/>
    <w:rsid w:val="001131C7"/>
    <w:rsid w:val="00152843"/>
    <w:rsid w:val="00183C8B"/>
    <w:rsid w:val="0019486E"/>
    <w:rsid w:val="001A1B7C"/>
    <w:rsid w:val="001B1A5D"/>
    <w:rsid w:val="001B20DF"/>
    <w:rsid w:val="001B58EE"/>
    <w:rsid w:val="001E5675"/>
    <w:rsid w:val="001F3116"/>
    <w:rsid w:val="00200847"/>
    <w:rsid w:val="002367AB"/>
    <w:rsid w:val="00252F6A"/>
    <w:rsid w:val="002568B7"/>
    <w:rsid w:val="002929CD"/>
    <w:rsid w:val="002A6A06"/>
    <w:rsid w:val="002B51B1"/>
    <w:rsid w:val="002B72EE"/>
    <w:rsid w:val="002D5EBD"/>
    <w:rsid w:val="002F214D"/>
    <w:rsid w:val="003054ED"/>
    <w:rsid w:val="003134D5"/>
    <w:rsid w:val="00324D57"/>
    <w:rsid w:val="00345FF7"/>
    <w:rsid w:val="00362BEE"/>
    <w:rsid w:val="00362D4A"/>
    <w:rsid w:val="00381762"/>
    <w:rsid w:val="00394478"/>
    <w:rsid w:val="00397C3A"/>
    <w:rsid w:val="003A54B3"/>
    <w:rsid w:val="003D1976"/>
    <w:rsid w:val="00414CCC"/>
    <w:rsid w:val="004368E3"/>
    <w:rsid w:val="004D0FB1"/>
    <w:rsid w:val="004F5C77"/>
    <w:rsid w:val="00551E41"/>
    <w:rsid w:val="00555054"/>
    <w:rsid w:val="00565E91"/>
    <w:rsid w:val="00572BDE"/>
    <w:rsid w:val="005975E4"/>
    <w:rsid w:val="005A67E7"/>
    <w:rsid w:val="005D5F65"/>
    <w:rsid w:val="0061043B"/>
    <w:rsid w:val="00622577"/>
    <w:rsid w:val="00633AD4"/>
    <w:rsid w:val="0066569F"/>
    <w:rsid w:val="006D1B35"/>
    <w:rsid w:val="006E1384"/>
    <w:rsid w:val="007B47A3"/>
    <w:rsid w:val="007B655C"/>
    <w:rsid w:val="007F2230"/>
    <w:rsid w:val="00801DC3"/>
    <w:rsid w:val="008245F9"/>
    <w:rsid w:val="0085231E"/>
    <w:rsid w:val="00897D79"/>
    <w:rsid w:val="008B2CA7"/>
    <w:rsid w:val="008B4B65"/>
    <w:rsid w:val="008B56F7"/>
    <w:rsid w:val="008C0CBF"/>
    <w:rsid w:val="008D54D1"/>
    <w:rsid w:val="008E4F7F"/>
    <w:rsid w:val="008E5EF3"/>
    <w:rsid w:val="00900F59"/>
    <w:rsid w:val="00901285"/>
    <w:rsid w:val="009366C2"/>
    <w:rsid w:val="009B3479"/>
    <w:rsid w:val="009E55CE"/>
    <w:rsid w:val="00A03393"/>
    <w:rsid w:val="00A03B96"/>
    <w:rsid w:val="00A35A5A"/>
    <w:rsid w:val="00A54AF4"/>
    <w:rsid w:val="00A74635"/>
    <w:rsid w:val="00AA5DAE"/>
    <w:rsid w:val="00B370E5"/>
    <w:rsid w:val="00B65B2C"/>
    <w:rsid w:val="00B81904"/>
    <w:rsid w:val="00BE0D43"/>
    <w:rsid w:val="00C05C51"/>
    <w:rsid w:val="00C41119"/>
    <w:rsid w:val="00C47039"/>
    <w:rsid w:val="00CA0ADF"/>
    <w:rsid w:val="00CA0E03"/>
    <w:rsid w:val="00CC3DFD"/>
    <w:rsid w:val="00CF4EF3"/>
    <w:rsid w:val="00D35935"/>
    <w:rsid w:val="00D7291B"/>
    <w:rsid w:val="00EA211E"/>
    <w:rsid w:val="00ED54E3"/>
    <w:rsid w:val="00F04CB4"/>
    <w:rsid w:val="00F902A5"/>
    <w:rsid w:val="00FF1ACF"/>
    <w:rsid w:val="00FF6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71673"/>
  <w15:chartTrackingRefBased/>
  <w15:docId w15:val="{84B85206-7654-4D20-9B17-EDB4EE145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69F"/>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367AB"/>
    <w:pPr>
      <w:spacing w:after="0" w:line="240" w:lineRule="auto"/>
    </w:pPr>
  </w:style>
  <w:style w:type="paragraph" w:styleId="Title">
    <w:name w:val="Title"/>
    <w:basedOn w:val="NoSpacing"/>
    <w:next w:val="Normal"/>
    <w:link w:val="TitleChar"/>
    <w:uiPriority w:val="10"/>
    <w:qFormat/>
    <w:rsid w:val="009B3479"/>
    <w:pPr>
      <w:spacing w:before="120" w:after="120"/>
      <w:jc w:val="center"/>
    </w:pPr>
    <w:rPr>
      <w:rFonts w:ascii="Arial Black" w:hAnsi="Arial Black"/>
      <w:color w:val="F2F2F2" w:themeColor="background1" w:themeShade="F2"/>
      <w:sz w:val="32"/>
      <w:szCs w:val="32"/>
    </w:rPr>
  </w:style>
  <w:style w:type="character" w:customStyle="1" w:styleId="TitleChar">
    <w:name w:val="Title Char"/>
    <w:basedOn w:val="DefaultParagraphFont"/>
    <w:link w:val="Title"/>
    <w:uiPriority w:val="10"/>
    <w:rsid w:val="009B3479"/>
    <w:rPr>
      <w:rFonts w:ascii="Arial Black" w:hAnsi="Arial Black"/>
      <w:color w:val="F2F2F2" w:themeColor="background1" w:themeShade="F2"/>
      <w:sz w:val="32"/>
      <w:szCs w:val="32"/>
    </w:rPr>
  </w:style>
  <w:style w:type="paragraph" w:customStyle="1" w:styleId="SectionTitle">
    <w:name w:val="Section: Title"/>
    <w:basedOn w:val="Normal"/>
    <w:qFormat/>
    <w:rsid w:val="002F214D"/>
    <w:pPr>
      <w:spacing w:before="120" w:after="120"/>
      <w:jc w:val="center"/>
    </w:pPr>
    <w:rPr>
      <w:rFonts w:ascii="Arial Black" w:hAnsi="Arial Black"/>
      <w:color w:val="000000"/>
      <w:sz w:val="32"/>
      <w:szCs w:val="28"/>
      <w14:textFill>
        <w14:solidFill>
          <w14:srgbClr w14:val="000000">
            <w14:lumMod w14:val="95000"/>
          </w14:srgbClr>
        </w14:solidFill>
      </w14:textFill>
    </w:rPr>
  </w:style>
  <w:style w:type="paragraph" w:customStyle="1" w:styleId="Placeholder">
    <w:name w:val="Placeholder"/>
    <w:basedOn w:val="Normal"/>
    <w:qFormat/>
    <w:rsid w:val="006E1384"/>
    <w:pPr>
      <w:spacing w:before="40" w:after="40" w:line="240" w:lineRule="auto"/>
    </w:pPr>
    <w:rPr>
      <w:i/>
      <w:iCs/>
      <w:color w:val="5C5C5C"/>
      <w:sz w:val="22"/>
    </w:rPr>
  </w:style>
  <w:style w:type="paragraph" w:customStyle="1" w:styleId="LabelRight">
    <w:name w:val="Label: Right"/>
    <w:basedOn w:val="Normal"/>
    <w:qFormat/>
    <w:rsid w:val="007B655C"/>
    <w:pPr>
      <w:spacing w:after="0" w:line="240" w:lineRule="auto"/>
      <w:jc w:val="right"/>
    </w:pPr>
  </w:style>
  <w:style w:type="paragraph" w:customStyle="1" w:styleId="FieldCenter">
    <w:name w:val="Field: Center"/>
    <w:qFormat/>
    <w:rsid w:val="009B3479"/>
    <w:pPr>
      <w:spacing w:before="120" w:after="120" w:line="240" w:lineRule="auto"/>
      <w:jc w:val="center"/>
    </w:pPr>
    <w:rPr>
      <w:sz w:val="24"/>
    </w:rPr>
  </w:style>
  <w:style w:type="paragraph" w:customStyle="1" w:styleId="FieldLeft">
    <w:name w:val="Field: Left"/>
    <w:basedOn w:val="Normal"/>
    <w:qFormat/>
    <w:rsid w:val="007B655C"/>
    <w:pPr>
      <w:spacing w:after="0" w:line="240" w:lineRule="auto"/>
    </w:pPr>
  </w:style>
  <w:style w:type="paragraph" w:customStyle="1" w:styleId="SectionHeading">
    <w:name w:val="Section: Heading"/>
    <w:basedOn w:val="SectionTitle"/>
    <w:qFormat/>
    <w:rsid w:val="001E5675"/>
    <w:pPr>
      <w:spacing w:before="40" w:after="40"/>
    </w:pPr>
    <w:rPr>
      <w:rFonts w:asciiTheme="minorHAnsi" w:hAnsiTheme="minorHAnsi" w:cstheme="minorHAnsi"/>
      <w:b/>
      <w:bCs/>
      <w:szCs w:val="32"/>
    </w:rPr>
  </w:style>
  <w:style w:type="paragraph" w:customStyle="1" w:styleId="LabelCenter">
    <w:name w:val="Label: Center"/>
    <w:basedOn w:val="LabelRight"/>
    <w:qFormat/>
    <w:rsid w:val="00CF4EF3"/>
    <w:pPr>
      <w:spacing w:before="40" w:after="40"/>
      <w:jc w:val="center"/>
    </w:pPr>
    <w:rPr>
      <w:b/>
      <w:bCs/>
      <w:color w:val="000000"/>
      <w14:textFill>
        <w14:solidFill>
          <w14:srgbClr w14:val="000000">
            <w14:lumMod w14:val="50000"/>
          </w14:srgbClr>
        </w14:solidFill>
      </w14:textFill>
    </w:rPr>
  </w:style>
  <w:style w:type="paragraph" w:customStyle="1" w:styleId="FieldMulti-Line">
    <w:name w:val="Field: Multi-Line"/>
    <w:basedOn w:val="Normal"/>
    <w:qFormat/>
    <w:rsid w:val="00551E41"/>
    <w:pPr>
      <w:spacing w:before="120" w:after="120"/>
      <w:contextualSpacing/>
    </w:pPr>
  </w:style>
  <w:style w:type="paragraph" w:styleId="ListParagraph">
    <w:name w:val="List Paragraph"/>
    <w:basedOn w:val="Normal"/>
    <w:link w:val="ListParagraphChar"/>
    <w:uiPriority w:val="34"/>
    <w:qFormat/>
    <w:rsid w:val="001E5675"/>
    <w:pPr>
      <w:ind w:left="720"/>
      <w:contextualSpacing/>
    </w:pPr>
  </w:style>
  <w:style w:type="paragraph" w:customStyle="1" w:styleId="BulletsNarrow">
    <w:name w:val="Bullets: Narrow"/>
    <w:basedOn w:val="ListParagraph"/>
    <w:link w:val="BulletsNarrowChar"/>
    <w:qFormat/>
    <w:rsid w:val="00CC3DFD"/>
    <w:pPr>
      <w:numPr>
        <w:numId w:val="1"/>
      </w:numPr>
      <w:spacing w:after="120" w:line="240" w:lineRule="auto"/>
    </w:pPr>
  </w:style>
  <w:style w:type="paragraph" w:customStyle="1" w:styleId="BulletPlaceholder">
    <w:name w:val="Bullet: Placeholder"/>
    <w:basedOn w:val="BulletsNarrow"/>
    <w:link w:val="BulletPlaceholderChar"/>
    <w:qFormat/>
    <w:rsid w:val="008E5EF3"/>
    <w:rPr>
      <w:i/>
      <w:iCs/>
      <w:color w:val="757575"/>
    </w:rPr>
  </w:style>
  <w:style w:type="character" w:customStyle="1" w:styleId="ListParagraphChar">
    <w:name w:val="List Paragraph Char"/>
    <w:basedOn w:val="DefaultParagraphFont"/>
    <w:link w:val="ListParagraph"/>
    <w:uiPriority w:val="34"/>
    <w:rsid w:val="008E5EF3"/>
    <w:rPr>
      <w:sz w:val="24"/>
    </w:rPr>
  </w:style>
  <w:style w:type="character" w:customStyle="1" w:styleId="BulletsNarrowChar">
    <w:name w:val="Bullets: Narrow Char"/>
    <w:basedOn w:val="ListParagraphChar"/>
    <w:link w:val="BulletsNarrow"/>
    <w:rsid w:val="00CC3DFD"/>
    <w:rPr>
      <w:sz w:val="24"/>
    </w:rPr>
  </w:style>
  <w:style w:type="character" w:customStyle="1" w:styleId="BulletPlaceholderChar">
    <w:name w:val="Bullet: Placeholder Char"/>
    <w:basedOn w:val="BulletsNarrowChar"/>
    <w:link w:val="BulletPlaceholder"/>
    <w:rsid w:val="008E5EF3"/>
    <w:rPr>
      <w:i/>
      <w:iCs/>
      <w:color w:val="757575"/>
      <w:sz w:val="24"/>
    </w:rPr>
  </w:style>
  <w:style w:type="paragraph" w:customStyle="1" w:styleId="REDOCorrectError">
    <w:name w:val="REDO: Correct Error"/>
    <w:basedOn w:val="Normal"/>
    <w:qFormat/>
    <w:rsid w:val="00EA211E"/>
    <w:pPr>
      <w:spacing w:after="0" w:line="240" w:lineRule="auto"/>
    </w:pPr>
    <w:rPr>
      <w:strike/>
      <w:color w:val="FF0000"/>
    </w:rPr>
  </w:style>
  <w:style w:type="paragraph" w:styleId="Header">
    <w:name w:val="header"/>
    <w:basedOn w:val="Normal"/>
    <w:link w:val="HeaderChar"/>
    <w:uiPriority w:val="99"/>
    <w:unhideWhenUsed/>
    <w:rsid w:val="00CC3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DFD"/>
    <w:rPr>
      <w:sz w:val="24"/>
    </w:rPr>
  </w:style>
  <w:style w:type="paragraph" w:styleId="Footer">
    <w:name w:val="footer"/>
    <w:basedOn w:val="Normal"/>
    <w:link w:val="FooterChar"/>
    <w:uiPriority w:val="99"/>
    <w:unhideWhenUsed/>
    <w:rsid w:val="00CC3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DFD"/>
    <w:rPr>
      <w:sz w:val="24"/>
    </w:rPr>
  </w:style>
  <w:style w:type="paragraph" w:customStyle="1" w:styleId="TitleBarCharacterName">
    <w:name w:val="TitleBar: Character Name"/>
    <w:basedOn w:val="SectionTitle"/>
    <w:qFormat/>
    <w:rsid w:val="001131C7"/>
    <w:pPr>
      <w:spacing w:line="240" w:lineRule="auto"/>
      <w:jc w:val="left"/>
    </w:pPr>
    <w:rPr>
      <w:color w:val="C7E1FD"/>
      <w:sz w:val="36"/>
      <w:szCs w:val="36"/>
      <w14:textFill>
        <w14:solidFill>
          <w14:srgbClr w14:val="C7E1FD">
            <w14:lumMod w14:val="95000"/>
          </w14:srgbClr>
        </w14:solidFill>
      </w14:textFill>
    </w:rPr>
  </w:style>
  <w:style w:type="paragraph" w:customStyle="1" w:styleId="TitleBarRole">
    <w:name w:val="TitleBar: Role"/>
    <w:qFormat/>
    <w:rsid w:val="002F214D"/>
    <w:pPr>
      <w:jc w:val="right"/>
    </w:pPr>
    <w:rPr>
      <w:rFonts w:cstheme="minorHAnsi"/>
      <w:i/>
      <w:sz w:val="32"/>
      <w:szCs w:val="32"/>
    </w:rPr>
  </w:style>
  <w:style w:type="paragraph" w:customStyle="1" w:styleId="TinyTableSeparator">
    <w:name w:val="Tiny Table Separator"/>
    <w:basedOn w:val="NoSpacing"/>
    <w:qFormat/>
    <w:rsid w:val="00A54AF4"/>
    <w:pPr>
      <w:spacing w:line="20" w:lineRule="exact"/>
    </w:pPr>
  </w:style>
  <w:style w:type="character" w:styleId="PlaceholderText">
    <w:name w:val="Placeholder Text"/>
    <w:basedOn w:val="DefaultParagraphFont"/>
    <w:uiPriority w:val="99"/>
    <w:semiHidden/>
    <w:rsid w:val="00565E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u\OneDrive\Documents\Custom%20Office%20Templates\CharacterTemplate_MainCharac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CharacterTemplate_MainCharacter</Template>
  <TotalTime>100</TotalTime>
  <Pages>1</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Urban</dc:creator>
  <cp:keywords/>
  <dc:description/>
  <cp:lastModifiedBy>Mike Urban</cp:lastModifiedBy>
  <cp:revision>20</cp:revision>
  <cp:lastPrinted>2019-08-20T17:01:00Z</cp:lastPrinted>
  <dcterms:created xsi:type="dcterms:W3CDTF">2021-02-04T07:47:00Z</dcterms:created>
  <dcterms:modified xsi:type="dcterms:W3CDTF">2021-02-18T02:45:00Z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racter Name">
    <vt:lpwstr>Abbie Taylor</vt:lpwstr>
  </property>
</Properties>
</file>